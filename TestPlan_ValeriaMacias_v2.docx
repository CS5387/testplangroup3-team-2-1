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B6AEC" w14:textId="77777777" w:rsidR="005E158E" w:rsidRDefault="005E158E">
      <w:pPr>
        <w:pStyle w:val="Title"/>
      </w:pPr>
      <w:r>
        <w:t xml:space="preserve">Test Plan for </w:t>
      </w:r>
      <w:r w:rsidR="0006474B">
        <w:t>Edit Menu Operations</w:t>
      </w:r>
      <w:r w:rsidR="0066388D">
        <w:t xml:space="preserve"> </w:t>
      </w:r>
    </w:p>
    <w:p w14:paraId="6927FC34" w14:textId="219EBB7D" w:rsidR="00941D93" w:rsidRDefault="0066388D">
      <w:pPr>
        <w:pStyle w:val="Title"/>
      </w:pPr>
      <w:r>
        <w:t xml:space="preserve">of </w:t>
      </w:r>
      <w:proofErr w:type="spellStart"/>
      <w:r w:rsidR="005E158E">
        <w:t>dbEdit</w:t>
      </w:r>
      <w:proofErr w:type="spellEnd"/>
      <w:r w:rsidR="005E158E">
        <w:t xml:space="preserve"> Software</w:t>
      </w:r>
    </w:p>
    <w:p w14:paraId="3E034E67" w14:textId="77777777" w:rsidR="00941D93" w:rsidRDefault="00941D93">
      <w:pPr>
        <w:pStyle w:val="Title"/>
      </w:pPr>
      <w:r>
        <w:t xml:space="preserve">Test plan  </w:t>
      </w:r>
    </w:p>
    <w:p w14:paraId="1FE39465" w14:textId="7A4633CF" w:rsidR="00941D93" w:rsidRDefault="00941D93">
      <w:pPr>
        <w:pStyle w:val="Subtitle"/>
      </w:pPr>
      <w:r>
        <w:t xml:space="preserve">Version </w:t>
      </w:r>
      <w:r w:rsidR="0066388D">
        <w:t>2.0</w:t>
      </w:r>
    </w:p>
    <w:p w14:paraId="78C0AB66" w14:textId="1BB5DC73" w:rsidR="00941D93" w:rsidRDefault="0066388D">
      <w:pPr>
        <w:pStyle w:val="Subtitle"/>
        <w:rPr>
          <w:color w:val="000000"/>
        </w:rPr>
      </w:pPr>
      <w:r>
        <w:t>4/17/20</w:t>
      </w:r>
    </w:p>
    <w:p w14:paraId="127C578D"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7377A7D" w14:textId="77777777" w:rsidR="00941D93" w:rsidRDefault="00941D93">
      <w:pPr>
        <w:pStyle w:val="DocControlHeading"/>
      </w:pPr>
      <w:bookmarkStart w:id="3" w:name="_Toc22915465"/>
      <w:r>
        <w:lastRenderedPageBreak/>
        <w:t>Document Control</w:t>
      </w:r>
      <w:bookmarkEnd w:id="0"/>
      <w:bookmarkEnd w:id="1"/>
      <w:bookmarkEnd w:id="2"/>
      <w:bookmarkEnd w:id="3"/>
    </w:p>
    <w:p w14:paraId="3662E514" w14:textId="77777777" w:rsidR="00941D93" w:rsidRDefault="00941D93">
      <w:pPr>
        <w:pStyle w:val="DocControlHeading2"/>
      </w:pPr>
      <w:bookmarkStart w:id="4" w:name="_Toc461626764"/>
      <w:bookmarkStart w:id="5" w:name="_Toc461628994"/>
      <w:bookmarkStart w:id="6" w:name="_Toc461632036"/>
      <w:bookmarkStart w:id="7" w:name="_Toc22915466"/>
      <w:r>
        <w:t>Approval</w:t>
      </w:r>
      <w:bookmarkEnd w:id="4"/>
      <w:bookmarkEnd w:id="5"/>
      <w:bookmarkEnd w:id="6"/>
      <w:bookmarkEnd w:id="7"/>
    </w:p>
    <w:p w14:paraId="0AFAF7AD" w14:textId="77777777" w:rsidR="00941D93" w:rsidRDefault="00941D93">
      <w:pPr>
        <w:pStyle w:val="Paragraph"/>
      </w:pPr>
      <w:r>
        <w:t>The Guidance Team and the customer shall approve this document.</w:t>
      </w:r>
    </w:p>
    <w:p w14:paraId="58FC5F4B" w14:textId="77777777" w:rsidR="00941D93" w:rsidRDefault="00941D93">
      <w:pPr>
        <w:pStyle w:val="DocControlHeading2"/>
      </w:pPr>
      <w:bookmarkStart w:id="8" w:name="_Toc461626765"/>
      <w:bookmarkStart w:id="9" w:name="_Toc461628995"/>
      <w:bookmarkStart w:id="10" w:name="_Toc461632037"/>
      <w:bookmarkStart w:id="11" w:name="_Toc2291546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12A976F9" w14:textId="77777777">
        <w:tc>
          <w:tcPr>
            <w:tcW w:w="4428" w:type="dxa"/>
          </w:tcPr>
          <w:p w14:paraId="64E0A9F8" w14:textId="77777777" w:rsidR="00941D93" w:rsidRDefault="00941D93">
            <w:pPr>
              <w:jc w:val="right"/>
            </w:pPr>
            <w:r>
              <w:t>Initial Release:</w:t>
            </w:r>
          </w:p>
        </w:tc>
        <w:tc>
          <w:tcPr>
            <w:tcW w:w="4428" w:type="dxa"/>
          </w:tcPr>
          <w:p w14:paraId="19E57440" w14:textId="77777777" w:rsidR="00941D93" w:rsidRDefault="006A5541">
            <w:r>
              <w:t>4/6/20</w:t>
            </w:r>
          </w:p>
        </w:tc>
      </w:tr>
      <w:tr w:rsidR="00941D93" w14:paraId="78162B89" w14:textId="77777777">
        <w:tc>
          <w:tcPr>
            <w:tcW w:w="4428" w:type="dxa"/>
          </w:tcPr>
          <w:p w14:paraId="0A45D905" w14:textId="77777777" w:rsidR="00941D93" w:rsidRDefault="00941D93">
            <w:pPr>
              <w:jc w:val="right"/>
            </w:pPr>
            <w:r>
              <w:t>Current Release:</w:t>
            </w:r>
          </w:p>
        </w:tc>
        <w:tc>
          <w:tcPr>
            <w:tcW w:w="4428" w:type="dxa"/>
          </w:tcPr>
          <w:p w14:paraId="34A34EE3" w14:textId="3C91C8A2" w:rsidR="00941D93" w:rsidRDefault="006A5541">
            <w:r>
              <w:t>4/</w:t>
            </w:r>
            <w:r w:rsidR="005E158E">
              <w:t>1</w:t>
            </w:r>
            <w:r w:rsidR="00907BCB">
              <w:t>7</w:t>
            </w:r>
            <w:r>
              <w:t>/20</w:t>
            </w:r>
          </w:p>
        </w:tc>
      </w:tr>
      <w:tr w:rsidR="00941D93" w14:paraId="49E56945" w14:textId="77777777">
        <w:tc>
          <w:tcPr>
            <w:tcW w:w="4428" w:type="dxa"/>
          </w:tcPr>
          <w:p w14:paraId="05911525" w14:textId="77777777" w:rsidR="00941D93" w:rsidRDefault="00941D93">
            <w:pPr>
              <w:jc w:val="right"/>
            </w:pPr>
            <w:r>
              <w:t>Indicator of Last Page in Document:</w:t>
            </w:r>
          </w:p>
        </w:tc>
        <w:tc>
          <w:tcPr>
            <w:tcW w:w="4428" w:type="dxa"/>
          </w:tcPr>
          <w:p w14:paraId="29E4CEFC" w14:textId="77777777" w:rsidR="00941D93" w:rsidRDefault="006A5541">
            <w:r>
              <w:t>$$</w:t>
            </w:r>
          </w:p>
        </w:tc>
      </w:tr>
      <w:tr w:rsidR="00941D93" w14:paraId="0B28892A" w14:textId="77777777">
        <w:tc>
          <w:tcPr>
            <w:tcW w:w="4428" w:type="dxa"/>
          </w:tcPr>
          <w:p w14:paraId="0104601A" w14:textId="77777777" w:rsidR="00941D93" w:rsidRDefault="00941D93">
            <w:pPr>
              <w:jc w:val="right"/>
            </w:pPr>
            <w:r>
              <w:t>Date of Last Review:</w:t>
            </w:r>
          </w:p>
        </w:tc>
        <w:tc>
          <w:tcPr>
            <w:tcW w:w="4428" w:type="dxa"/>
          </w:tcPr>
          <w:p w14:paraId="1FE7655E" w14:textId="3B48BC1C" w:rsidR="00941D93" w:rsidRDefault="005C17A2">
            <w:r>
              <w:t>4/13/20</w:t>
            </w:r>
          </w:p>
        </w:tc>
      </w:tr>
      <w:tr w:rsidR="00941D93" w14:paraId="5EB1E647" w14:textId="77777777">
        <w:tc>
          <w:tcPr>
            <w:tcW w:w="4428" w:type="dxa"/>
          </w:tcPr>
          <w:p w14:paraId="2D22D036" w14:textId="77777777" w:rsidR="00941D93" w:rsidRDefault="00941D93">
            <w:pPr>
              <w:jc w:val="right"/>
            </w:pPr>
            <w:r>
              <w:t>Date of Next Review:</w:t>
            </w:r>
          </w:p>
        </w:tc>
        <w:tc>
          <w:tcPr>
            <w:tcW w:w="4428" w:type="dxa"/>
          </w:tcPr>
          <w:p w14:paraId="2B9A6F70" w14:textId="77777777" w:rsidR="00941D93" w:rsidRDefault="00941D93"/>
        </w:tc>
      </w:tr>
      <w:tr w:rsidR="00941D93" w14:paraId="0A952DEA" w14:textId="77777777">
        <w:tc>
          <w:tcPr>
            <w:tcW w:w="4428" w:type="dxa"/>
          </w:tcPr>
          <w:p w14:paraId="69DC1808" w14:textId="77777777" w:rsidR="00941D93" w:rsidRDefault="00941D93">
            <w:pPr>
              <w:jc w:val="right"/>
            </w:pPr>
            <w:r>
              <w:t>Target Date for Next Update:</w:t>
            </w:r>
          </w:p>
        </w:tc>
        <w:tc>
          <w:tcPr>
            <w:tcW w:w="4428" w:type="dxa"/>
          </w:tcPr>
          <w:p w14:paraId="3B92D228" w14:textId="77777777" w:rsidR="00941D93" w:rsidRDefault="00941D93"/>
        </w:tc>
      </w:tr>
    </w:tbl>
    <w:p w14:paraId="180F1445" w14:textId="77777777" w:rsidR="00941D93" w:rsidRDefault="00941D93">
      <w:pPr>
        <w:pStyle w:val="DocControlHeading2"/>
      </w:pPr>
      <w:bookmarkStart w:id="12" w:name="_Toc461626766"/>
      <w:bookmarkStart w:id="13" w:name="_Toc461628996"/>
      <w:bookmarkStart w:id="14" w:name="_Toc461632038"/>
      <w:bookmarkStart w:id="15" w:name="_Toc22915468"/>
      <w:r>
        <w:t>Distribution List</w:t>
      </w:r>
      <w:bookmarkEnd w:id="12"/>
      <w:bookmarkEnd w:id="13"/>
      <w:bookmarkEnd w:id="14"/>
      <w:bookmarkEnd w:id="15"/>
    </w:p>
    <w:p w14:paraId="15895FA1" w14:textId="77777777" w:rsidR="00941D93" w:rsidRDefault="00941D93">
      <w:pPr>
        <w:pStyle w:val="Paragraph"/>
      </w:pPr>
      <w:r>
        <w:t>This following list of people shall receive a copy of this document every time a new version of this document becomes available:</w:t>
      </w:r>
    </w:p>
    <w:p w14:paraId="52265EAE" w14:textId="77777777" w:rsidR="00941D93" w:rsidRDefault="00941D93">
      <w:pPr>
        <w:ind w:left="2160"/>
      </w:pPr>
      <w:r>
        <w:t>Guidance Team Members:</w:t>
      </w:r>
      <w:r w:rsidR="006A5541">
        <w:t xml:space="preserve"> Juan A. </w:t>
      </w:r>
      <w:proofErr w:type="spellStart"/>
      <w:r w:rsidR="006A5541">
        <w:t>Gaucin</w:t>
      </w:r>
      <w:proofErr w:type="spellEnd"/>
      <w:r w:rsidR="006A5541">
        <w:t>, Carlos I. Vargas, Valeria Macias</w:t>
      </w:r>
    </w:p>
    <w:p w14:paraId="250B2615" w14:textId="77777777" w:rsidR="00941D93" w:rsidRDefault="00941D93">
      <w:pPr>
        <w:ind w:left="2160"/>
      </w:pPr>
    </w:p>
    <w:p w14:paraId="37C0CA8C" w14:textId="77777777" w:rsidR="00941D93" w:rsidRDefault="00941D93">
      <w:pPr>
        <w:ind w:left="1440" w:firstLine="720"/>
      </w:pPr>
      <w:r>
        <w:t xml:space="preserve">Customer: </w:t>
      </w:r>
      <w:r>
        <w:tab/>
      </w:r>
      <w:r w:rsidR="006A5541">
        <w:tab/>
        <w:t>Dr. Steven Roach</w:t>
      </w:r>
    </w:p>
    <w:p w14:paraId="7A272B4E" w14:textId="77777777" w:rsidR="00941D93" w:rsidRDefault="00941D93">
      <w:pPr>
        <w:ind w:left="1440" w:firstLine="720"/>
      </w:pPr>
    </w:p>
    <w:p w14:paraId="4BB5565B" w14:textId="77777777" w:rsidR="00941D93" w:rsidRDefault="00941D93">
      <w:pPr>
        <w:ind w:left="1440" w:firstLine="720"/>
      </w:pPr>
      <w:r>
        <w:t>Software Team Members:</w:t>
      </w:r>
      <w:r w:rsidR="006A5541">
        <w:t xml:space="preserve"> </w:t>
      </w:r>
      <w:r w:rsidR="00276F8C">
        <w:t>Dr. Steven Roach</w:t>
      </w:r>
    </w:p>
    <w:p w14:paraId="06BEC731" w14:textId="77777777" w:rsidR="00941D93" w:rsidRDefault="00941D93">
      <w:pPr>
        <w:pStyle w:val="DocControlHeading2"/>
      </w:pPr>
      <w:bookmarkStart w:id="16" w:name="_Toc461626767"/>
      <w:bookmarkStart w:id="17" w:name="_Toc461628997"/>
      <w:bookmarkStart w:id="18" w:name="_Toc461632039"/>
      <w:bookmarkStart w:id="19" w:name="_Toc22915469"/>
      <w:r>
        <w:t>Change Summary</w:t>
      </w:r>
      <w:bookmarkEnd w:id="16"/>
      <w:bookmarkEnd w:id="17"/>
      <w:bookmarkEnd w:id="18"/>
      <w:bookmarkEnd w:id="19"/>
    </w:p>
    <w:p w14:paraId="5FEC4604" w14:textId="77777777" w:rsidR="00941D93" w:rsidRDefault="00941D93">
      <w:pPr>
        <w:pStyle w:val="Paragraph"/>
      </w:pPr>
      <w:r>
        <w:t>The following table details changes made between versions of this document</w:t>
      </w:r>
    </w:p>
    <w:p w14:paraId="0646EF88"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2253037B" w14:textId="77777777">
        <w:tc>
          <w:tcPr>
            <w:tcW w:w="1764" w:type="dxa"/>
          </w:tcPr>
          <w:p w14:paraId="6A5FF358" w14:textId="77777777" w:rsidR="00941D93" w:rsidRDefault="00941D93">
            <w:pPr>
              <w:jc w:val="center"/>
            </w:pPr>
            <w:r>
              <w:t>Version</w:t>
            </w:r>
          </w:p>
        </w:tc>
        <w:tc>
          <w:tcPr>
            <w:tcW w:w="1170" w:type="dxa"/>
          </w:tcPr>
          <w:p w14:paraId="7E0766FC" w14:textId="77777777" w:rsidR="00941D93" w:rsidRDefault="00941D93">
            <w:pPr>
              <w:jc w:val="center"/>
            </w:pPr>
            <w:r>
              <w:t>Date</w:t>
            </w:r>
          </w:p>
        </w:tc>
        <w:tc>
          <w:tcPr>
            <w:tcW w:w="1800" w:type="dxa"/>
          </w:tcPr>
          <w:p w14:paraId="7D06C096" w14:textId="77777777" w:rsidR="00941D93" w:rsidRDefault="00941D93">
            <w:pPr>
              <w:jc w:val="center"/>
            </w:pPr>
            <w:r>
              <w:t>Modifier</w:t>
            </w:r>
          </w:p>
        </w:tc>
        <w:tc>
          <w:tcPr>
            <w:tcW w:w="3978" w:type="dxa"/>
          </w:tcPr>
          <w:p w14:paraId="07174231" w14:textId="77777777" w:rsidR="00941D93" w:rsidRDefault="00941D93">
            <w:pPr>
              <w:jc w:val="center"/>
            </w:pPr>
            <w:r>
              <w:t>Description</w:t>
            </w:r>
          </w:p>
        </w:tc>
      </w:tr>
      <w:tr w:rsidR="00941D93" w14:paraId="6FC3B5FA" w14:textId="77777777">
        <w:tc>
          <w:tcPr>
            <w:tcW w:w="1764" w:type="dxa"/>
          </w:tcPr>
          <w:p w14:paraId="65B94991" w14:textId="77777777" w:rsidR="00941D93" w:rsidRDefault="006A5541">
            <w:pPr>
              <w:jc w:val="center"/>
            </w:pPr>
            <w:r>
              <w:t>1.0</w:t>
            </w:r>
          </w:p>
        </w:tc>
        <w:tc>
          <w:tcPr>
            <w:tcW w:w="1170" w:type="dxa"/>
          </w:tcPr>
          <w:p w14:paraId="10482F3F" w14:textId="77777777" w:rsidR="00941D93" w:rsidRDefault="006A5541">
            <w:pPr>
              <w:jc w:val="center"/>
            </w:pPr>
            <w:r>
              <w:t>4/6/20</w:t>
            </w:r>
          </w:p>
        </w:tc>
        <w:tc>
          <w:tcPr>
            <w:tcW w:w="1800" w:type="dxa"/>
          </w:tcPr>
          <w:p w14:paraId="3C49491F" w14:textId="77777777" w:rsidR="00941D93" w:rsidRDefault="006A5541">
            <w:pPr>
              <w:jc w:val="center"/>
            </w:pPr>
            <w:r>
              <w:t>Valeria Macias</w:t>
            </w:r>
          </w:p>
        </w:tc>
        <w:tc>
          <w:tcPr>
            <w:tcW w:w="3978" w:type="dxa"/>
          </w:tcPr>
          <w:p w14:paraId="6286FDCE" w14:textId="77777777" w:rsidR="00941D93" w:rsidRDefault="00907BCB">
            <w:pPr>
              <w:pStyle w:val="TableText"/>
              <w:widowControl/>
              <w:spacing w:before="0" w:after="0"/>
            </w:pPr>
            <w:r>
              <w:t>Edited Sections 1,2,</w:t>
            </w:r>
            <w:proofErr w:type="gramStart"/>
            <w:r>
              <w:t>3</w:t>
            </w:r>
            <w:proofErr w:type="gramEnd"/>
            <w:r>
              <w:t xml:space="preserve"> and 4</w:t>
            </w:r>
          </w:p>
        </w:tc>
      </w:tr>
      <w:tr w:rsidR="00941D93" w14:paraId="7856D203" w14:textId="77777777">
        <w:tc>
          <w:tcPr>
            <w:tcW w:w="1764" w:type="dxa"/>
          </w:tcPr>
          <w:p w14:paraId="42293879" w14:textId="5A07D0A9" w:rsidR="00941D93" w:rsidRDefault="00907BCB" w:rsidP="00907BCB">
            <w:pPr>
              <w:jc w:val="center"/>
            </w:pPr>
            <w:r>
              <w:t>1.</w:t>
            </w:r>
            <w:r w:rsidR="007E6CE8">
              <w:t>0</w:t>
            </w:r>
          </w:p>
        </w:tc>
        <w:tc>
          <w:tcPr>
            <w:tcW w:w="1170" w:type="dxa"/>
          </w:tcPr>
          <w:p w14:paraId="42684F27" w14:textId="77777777" w:rsidR="00941D93" w:rsidRDefault="00907BCB" w:rsidP="00907BCB">
            <w:pPr>
              <w:jc w:val="center"/>
            </w:pPr>
            <w:r>
              <w:t>4/7/20</w:t>
            </w:r>
          </w:p>
        </w:tc>
        <w:tc>
          <w:tcPr>
            <w:tcW w:w="1800" w:type="dxa"/>
          </w:tcPr>
          <w:p w14:paraId="36B152CD" w14:textId="77777777" w:rsidR="00941D93" w:rsidRDefault="00907BCB" w:rsidP="00907BCB">
            <w:pPr>
              <w:jc w:val="center"/>
            </w:pPr>
            <w:r>
              <w:t>Valeria Macias</w:t>
            </w:r>
          </w:p>
        </w:tc>
        <w:tc>
          <w:tcPr>
            <w:tcW w:w="3978" w:type="dxa"/>
          </w:tcPr>
          <w:p w14:paraId="4BC24ED3" w14:textId="77777777" w:rsidR="00941D93" w:rsidRDefault="00811CEB">
            <w:r>
              <w:t>Edited every section of the document</w:t>
            </w:r>
          </w:p>
        </w:tc>
      </w:tr>
      <w:tr w:rsidR="00941D93" w14:paraId="2B144076" w14:textId="77777777">
        <w:tc>
          <w:tcPr>
            <w:tcW w:w="1764" w:type="dxa"/>
          </w:tcPr>
          <w:p w14:paraId="35C3A35E" w14:textId="3AADB350" w:rsidR="00941D93" w:rsidRDefault="005C17A2" w:rsidP="00DD5CC0">
            <w:pPr>
              <w:jc w:val="center"/>
            </w:pPr>
            <w:r>
              <w:t>2.0</w:t>
            </w:r>
          </w:p>
        </w:tc>
        <w:tc>
          <w:tcPr>
            <w:tcW w:w="1170" w:type="dxa"/>
          </w:tcPr>
          <w:p w14:paraId="2D5F24BE" w14:textId="085E4DF7" w:rsidR="00941D93" w:rsidRDefault="007E6CE8" w:rsidP="00DD5CC0">
            <w:pPr>
              <w:jc w:val="center"/>
            </w:pPr>
            <w:r>
              <w:t>4/16/20</w:t>
            </w:r>
          </w:p>
        </w:tc>
        <w:tc>
          <w:tcPr>
            <w:tcW w:w="1800" w:type="dxa"/>
          </w:tcPr>
          <w:p w14:paraId="36114D76" w14:textId="22864543" w:rsidR="00941D93" w:rsidRDefault="007E6CE8" w:rsidP="00DD5CC0">
            <w:pPr>
              <w:jc w:val="center"/>
            </w:pPr>
            <w:r>
              <w:t>Valeria Macias</w:t>
            </w:r>
          </w:p>
        </w:tc>
        <w:tc>
          <w:tcPr>
            <w:tcW w:w="3978" w:type="dxa"/>
          </w:tcPr>
          <w:p w14:paraId="50D589CC" w14:textId="1925C981" w:rsidR="00941D93" w:rsidRDefault="007E6CE8" w:rsidP="00DD5CC0">
            <w:r>
              <w:t>Edited every section of the document</w:t>
            </w:r>
          </w:p>
        </w:tc>
      </w:tr>
      <w:tr w:rsidR="007E6CE8" w14:paraId="0127A85C" w14:textId="77777777">
        <w:tc>
          <w:tcPr>
            <w:tcW w:w="1764" w:type="dxa"/>
          </w:tcPr>
          <w:p w14:paraId="48A2F368" w14:textId="03B69C05" w:rsidR="007E6CE8" w:rsidRDefault="007E6CE8" w:rsidP="00DD5CC0">
            <w:pPr>
              <w:jc w:val="center"/>
            </w:pPr>
            <w:r>
              <w:t>2.0</w:t>
            </w:r>
          </w:p>
        </w:tc>
        <w:tc>
          <w:tcPr>
            <w:tcW w:w="1170" w:type="dxa"/>
          </w:tcPr>
          <w:p w14:paraId="2E60B7F8" w14:textId="0C0EA510" w:rsidR="007E6CE8" w:rsidRDefault="007E6CE8" w:rsidP="00DD5CC0">
            <w:pPr>
              <w:jc w:val="center"/>
            </w:pPr>
            <w:r>
              <w:t>4/17/20</w:t>
            </w:r>
          </w:p>
        </w:tc>
        <w:tc>
          <w:tcPr>
            <w:tcW w:w="1800" w:type="dxa"/>
          </w:tcPr>
          <w:p w14:paraId="4F7E811B" w14:textId="6F332709" w:rsidR="007E6CE8" w:rsidRDefault="007E6CE8" w:rsidP="00DD5CC0">
            <w:pPr>
              <w:jc w:val="center"/>
            </w:pPr>
            <w:r>
              <w:t>Valeria Macias</w:t>
            </w:r>
          </w:p>
        </w:tc>
        <w:tc>
          <w:tcPr>
            <w:tcW w:w="3978" w:type="dxa"/>
          </w:tcPr>
          <w:p w14:paraId="432BC4BF" w14:textId="59C14515" w:rsidR="007E6CE8" w:rsidRDefault="007E6CE8" w:rsidP="00DD5CC0">
            <w:pPr>
              <w:jc w:val="center"/>
            </w:pPr>
            <w:r>
              <w:t>Finished editing every section of the document</w:t>
            </w:r>
          </w:p>
        </w:tc>
      </w:tr>
    </w:tbl>
    <w:p w14:paraId="42F9B12E" w14:textId="77777777" w:rsidR="00941D93" w:rsidRDefault="00941D93">
      <w:pPr>
        <w:ind w:left="144"/>
      </w:pPr>
    </w:p>
    <w:p w14:paraId="000F020A" w14:textId="77777777" w:rsidR="00941D93" w:rsidRDefault="00941D93">
      <w:pPr>
        <w:ind w:left="144"/>
      </w:pPr>
    </w:p>
    <w:p w14:paraId="5ACDE251" w14:textId="77777777" w:rsidR="00941D93" w:rsidRDefault="00941D93">
      <w:pPr>
        <w:ind w:left="144"/>
      </w:pPr>
    </w:p>
    <w:p w14:paraId="27702F78" w14:textId="77777777" w:rsidR="00941D93" w:rsidRDefault="00941D93">
      <w:pPr>
        <w:ind w:left="144"/>
      </w:pPr>
    </w:p>
    <w:p w14:paraId="15D9E13E" w14:textId="77777777" w:rsidR="00941D93" w:rsidRDefault="00941D93">
      <w:pPr>
        <w:pStyle w:val="Paragraph"/>
      </w:pPr>
      <w:r>
        <w:t>Note: The template presented in this document was taken from:</w:t>
      </w:r>
    </w:p>
    <w:p w14:paraId="62A2C869" w14:textId="77777777" w:rsidR="00941D93" w:rsidRDefault="00941D93">
      <w:pPr>
        <w:pStyle w:val="Paragraph"/>
      </w:pPr>
      <w:r>
        <w:t xml:space="preserve">Donaldson, S., and S. Siegel, </w:t>
      </w:r>
      <w:r>
        <w:rPr>
          <w:i/>
          <w:iCs/>
        </w:rPr>
        <w:t>Successful Software Development</w:t>
      </w:r>
      <w:r>
        <w:t>. Upper Saddle River, NJ: Prentice Hall, 2001, pp. 321-323.</w:t>
      </w:r>
    </w:p>
    <w:p w14:paraId="19EF4986" w14:textId="77777777" w:rsidR="00E47986" w:rsidRDefault="00E47986">
      <w:pPr>
        <w:pStyle w:val="Paragraph"/>
      </w:pPr>
    </w:p>
    <w:p w14:paraId="0BE46A4E"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54CEF6E5" w14:textId="77777777" w:rsidR="00941D93" w:rsidRDefault="00941D93">
      <w:pPr>
        <w:pStyle w:val="Paragraph"/>
      </w:pPr>
    </w:p>
    <w:p w14:paraId="22E290C0" w14:textId="77777777" w:rsidR="00941D93" w:rsidRDefault="00941D93">
      <w:pPr>
        <w:pStyle w:val="Paragraph"/>
      </w:pPr>
      <w:r>
        <w:t>Supplementary information is from:</w:t>
      </w:r>
    </w:p>
    <w:p w14:paraId="68D7DC41" w14:textId="77777777" w:rsidR="00941D93" w:rsidRDefault="00941D93">
      <w:pPr>
        <w:pStyle w:val="Paragraph"/>
      </w:pPr>
      <w:proofErr w:type="spellStart"/>
      <w:r>
        <w:t>Pfleeger</w:t>
      </w:r>
      <w:proofErr w:type="spellEnd"/>
      <w:r>
        <w:t xml:space="preserve">, </w:t>
      </w:r>
      <w:proofErr w:type="gramStart"/>
      <w:r>
        <w:t xml:space="preserve">S.  </w:t>
      </w:r>
      <w:proofErr w:type="gramEnd"/>
      <w:r>
        <w:rPr>
          <w:i/>
          <w:iCs/>
        </w:rPr>
        <w:t>Software Engineering, Theory and Practice</w:t>
      </w:r>
      <w:proofErr w:type="gramStart"/>
      <w:r>
        <w:t xml:space="preserve">.  </w:t>
      </w:r>
      <w:proofErr w:type="gramEnd"/>
      <w:r>
        <w:t>Upper Saddle River, NJ: Prentice Hall, 1998, p. 365</w:t>
      </w:r>
      <w:proofErr w:type="gramStart"/>
      <w:r>
        <w:t xml:space="preserve">.  </w:t>
      </w:r>
      <w:proofErr w:type="gramEnd"/>
    </w:p>
    <w:p w14:paraId="3C29A6E5" w14:textId="77777777" w:rsidR="00941D93" w:rsidRDefault="00941D93">
      <w:pPr>
        <w:pStyle w:val="Paragraph"/>
      </w:pPr>
      <w:r>
        <w:br w:type="column"/>
      </w:r>
    </w:p>
    <w:p w14:paraId="24F46DA5" w14:textId="77777777" w:rsidR="00941D93" w:rsidRDefault="00941D93">
      <w:pPr>
        <w:ind w:left="144"/>
      </w:pPr>
    </w:p>
    <w:p w14:paraId="501F0D3C" w14:textId="77777777" w:rsidR="00941D93" w:rsidRDefault="00941D93">
      <w:pPr>
        <w:pStyle w:val="TOC2"/>
        <w:rPr>
          <w:sz w:val="28"/>
        </w:rPr>
      </w:pPr>
      <w:r>
        <w:rPr>
          <w:sz w:val="28"/>
        </w:rPr>
        <w:t>Table of Contents</w:t>
      </w:r>
    </w:p>
    <w:p w14:paraId="524B9CC6" w14:textId="523364DC"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53D19">
          <w:rPr>
            <w:noProof/>
            <w:webHidden/>
          </w:rPr>
          <w:t>ii</w:t>
        </w:r>
        <w:r w:rsidR="000927B9">
          <w:rPr>
            <w:noProof/>
            <w:webHidden/>
          </w:rPr>
          <w:fldChar w:fldCharType="end"/>
        </w:r>
      </w:hyperlink>
    </w:p>
    <w:p w14:paraId="39CA39F0" w14:textId="5EC05E7C" w:rsidR="000927B9" w:rsidRPr="003D58CD" w:rsidRDefault="00A01660">
      <w:pPr>
        <w:pStyle w:val="TOC2"/>
        <w:rPr>
          <w:rFonts w:ascii="Calibri" w:hAnsi="Calibri"/>
          <w:b w:val="0"/>
          <w:bCs w:val="0"/>
          <w:smallCaps w:val="0"/>
          <w:noProof/>
          <w:sz w:val="22"/>
          <w:szCs w:val="22"/>
        </w:rPr>
      </w:pPr>
      <w:hyperlink w:anchor="_Toc22915466" w:history="1">
        <w:r w:rsidR="000927B9" w:rsidRPr="004E4475">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53D19">
          <w:rPr>
            <w:noProof/>
            <w:webHidden/>
          </w:rPr>
          <w:t>ii</w:t>
        </w:r>
        <w:r w:rsidR="000927B9">
          <w:rPr>
            <w:noProof/>
            <w:webHidden/>
          </w:rPr>
          <w:fldChar w:fldCharType="end"/>
        </w:r>
      </w:hyperlink>
    </w:p>
    <w:p w14:paraId="1E1D7625" w14:textId="2F011BBF" w:rsidR="000927B9" w:rsidRPr="003D58CD" w:rsidRDefault="00A01660">
      <w:pPr>
        <w:pStyle w:val="TOC2"/>
        <w:rPr>
          <w:rFonts w:ascii="Calibri" w:hAnsi="Calibri"/>
          <w:b w:val="0"/>
          <w:bCs w:val="0"/>
          <w:smallCaps w:val="0"/>
          <w:noProof/>
          <w:sz w:val="22"/>
          <w:szCs w:val="22"/>
        </w:rPr>
      </w:pPr>
      <w:hyperlink w:anchor="_Toc22915467" w:history="1">
        <w:r w:rsidR="000927B9" w:rsidRPr="004E4475">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53D19">
          <w:rPr>
            <w:noProof/>
            <w:webHidden/>
          </w:rPr>
          <w:t>ii</w:t>
        </w:r>
        <w:r w:rsidR="000927B9">
          <w:rPr>
            <w:noProof/>
            <w:webHidden/>
          </w:rPr>
          <w:fldChar w:fldCharType="end"/>
        </w:r>
      </w:hyperlink>
    </w:p>
    <w:p w14:paraId="6B4A27A1" w14:textId="7D711BAE" w:rsidR="000927B9" w:rsidRPr="003D58CD" w:rsidRDefault="00A01660">
      <w:pPr>
        <w:pStyle w:val="TOC2"/>
        <w:rPr>
          <w:rFonts w:ascii="Calibri" w:hAnsi="Calibri"/>
          <w:b w:val="0"/>
          <w:bCs w:val="0"/>
          <w:smallCaps w:val="0"/>
          <w:noProof/>
          <w:sz w:val="22"/>
          <w:szCs w:val="22"/>
        </w:rPr>
      </w:pPr>
      <w:hyperlink w:anchor="_Toc22915468" w:history="1">
        <w:r w:rsidR="000927B9" w:rsidRPr="004E4475">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53D19">
          <w:rPr>
            <w:noProof/>
            <w:webHidden/>
          </w:rPr>
          <w:t>ii</w:t>
        </w:r>
        <w:r w:rsidR="000927B9">
          <w:rPr>
            <w:noProof/>
            <w:webHidden/>
          </w:rPr>
          <w:fldChar w:fldCharType="end"/>
        </w:r>
      </w:hyperlink>
    </w:p>
    <w:p w14:paraId="16DF428D" w14:textId="6936EA51" w:rsidR="000927B9" w:rsidRPr="003D58CD" w:rsidRDefault="00A01660">
      <w:pPr>
        <w:pStyle w:val="TOC2"/>
        <w:rPr>
          <w:rFonts w:ascii="Calibri" w:hAnsi="Calibri"/>
          <w:b w:val="0"/>
          <w:bCs w:val="0"/>
          <w:smallCaps w:val="0"/>
          <w:noProof/>
          <w:sz w:val="22"/>
          <w:szCs w:val="22"/>
        </w:rPr>
      </w:pPr>
      <w:hyperlink w:anchor="_Toc22915469" w:history="1">
        <w:r w:rsidR="000927B9" w:rsidRPr="004E4475">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53D19">
          <w:rPr>
            <w:noProof/>
            <w:webHidden/>
          </w:rPr>
          <w:t>ii</w:t>
        </w:r>
        <w:r w:rsidR="000927B9">
          <w:rPr>
            <w:noProof/>
            <w:webHidden/>
          </w:rPr>
          <w:fldChar w:fldCharType="end"/>
        </w:r>
      </w:hyperlink>
    </w:p>
    <w:p w14:paraId="0E08E6D4" w14:textId="6B7AE19B" w:rsidR="000927B9" w:rsidRPr="003D58CD" w:rsidRDefault="00A01660">
      <w:pPr>
        <w:pStyle w:val="TOC1"/>
        <w:tabs>
          <w:tab w:val="left" w:pos="400"/>
        </w:tabs>
        <w:rPr>
          <w:rFonts w:ascii="Calibri" w:hAnsi="Calibri"/>
          <w:b w:val="0"/>
          <w:caps w:val="0"/>
          <w:noProof/>
          <w:sz w:val="22"/>
          <w:szCs w:val="22"/>
        </w:rPr>
      </w:pPr>
      <w:hyperlink w:anchor="_Toc22915470" w:history="1">
        <w:r w:rsidR="000927B9" w:rsidRPr="004E4475">
          <w:rPr>
            <w:rStyle w:val="Hyperlink"/>
            <w:noProof/>
          </w:rPr>
          <w:t>1.</w:t>
        </w:r>
        <w:r w:rsidR="000927B9" w:rsidRPr="003D58CD">
          <w:rPr>
            <w:rFonts w:ascii="Calibri" w:hAnsi="Calibri"/>
            <w:b w:val="0"/>
            <w:caps w:val="0"/>
            <w:noProof/>
            <w:sz w:val="22"/>
            <w:szCs w:val="22"/>
          </w:rPr>
          <w:tab/>
        </w:r>
        <w:r w:rsidR="000927B9" w:rsidRPr="004E4475">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068C110F" w14:textId="50C841FE" w:rsidR="000927B9" w:rsidRPr="003D58CD" w:rsidRDefault="00A01660">
      <w:pPr>
        <w:pStyle w:val="TOC2"/>
        <w:tabs>
          <w:tab w:val="left" w:pos="1200"/>
        </w:tabs>
        <w:rPr>
          <w:rFonts w:ascii="Calibri" w:hAnsi="Calibri"/>
          <w:b w:val="0"/>
          <w:bCs w:val="0"/>
          <w:smallCaps w:val="0"/>
          <w:noProof/>
          <w:sz w:val="22"/>
          <w:szCs w:val="22"/>
        </w:rPr>
      </w:pPr>
      <w:hyperlink w:anchor="_Toc22915471" w:history="1">
        <w:r w:rsidR="000927B9" w:rsidRPr="004E4475">
          <w:rPr>
            <w:rStyle w:val="Hyperlink"/>
            <w:noProof/>
          </w:rPr>
          <w:t>1.1.</w:t>
        </w:r>
        <w:r w:rsidR="000927B9" w:rsidRPr="003D58CD">
          <w:rPr>
            <w:rFonts w:ascii="Calibri" w:hAnsi="Calibri"/>
            <w:b w:val="0"/>
            <w:bCs w:val="0"/>
            <w:smallCaps w:val="0"/>
            <w:noProof/>
            <w:sz w:val="22"/>
            <w:szCs w:val="22"/>
          </w:rPr>
          <w:tab/>
        </w:r>
        <w:r w:rsidR="000927B9" w:rsidRPr="004E4475">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46772F36" w14:textId="5261343A" w:rsidR="000927B9" w:rsidRPr="003D58CD" w:rsidRDefault="00A01660">
      <w:pPr>
        <w:pStyle w:val="TOC2"/>
        <w:tabs>
          <w:tab w:val="left" w:pos="1200"/>
        </w:tabs>
        <w:rPr>
          <w:rFonts w:ascii="Calibri" w:hAnsi="Calibri"/>
          <w:b w:val="0"/>
          <w:bCs w:val="0"/>
          <w:smallCaps w:val="0"/>
          <w:noProof/>
          <w:sz w:val="22"/>
          <w:szCs w:val="22"/>
        </w:rPr>
      </w:pPr>
      <w:hyperlink w:anchor="_Toc22915472" w:history="1">
        <w:r w:rsidR="000927B9" w:rsidRPr="004E4475">
          <w:rPr>
            <w:rStyle w:val="Hyperlink"/>
            <w:noProof/>
          </w:rPr>
          <w:t>1.2.</w:t>
        </w:r>
        <w:r w:rsidR="000927B9" w:rsidRPr="003D58CD">
          <w:rPr>
            <w:rFonts w:ascii="Calibri" w:hAnsi="Calibri"/>
            <w:b w:val="0"/>
            <w:bCs w:val="0"/>
            <w:smallCaps w:val="0"/>
            <w:noProof/>
            <w:sz w:val="22"/>
            <w:szCs w:val="22"/>
          </w:rPr>
          <w:tab/>
        </w:r>
        <w:r w:rsidR="000927B9" w:rsidRPr="004E4475">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655AFE63" w14:textId="65A16ADF" w:rsidR="000927B9" w:rsidRPr="003D58CD" w:rsidRDefault="00A01660">
      <w:pPr>
        <w:pStyle w:val="TOC2"/>
        <w:tabs>
          <w:tab w:val="left" w:pos="1200"/>
        </w:tabs>
        <w:rPr>
          <w:rFonts w:ascii="Calibri" w:hAnsi="Calibri"/>
          <w:b w:val="0"/>
          <w:bCs w:val="0"/>
          <w:smallCaps w:val="0"/>
          <w:noProof/>
          <w:sz w:val="22"/>
          <w:szCs w:val="22"/>
        </w:rPr>
      </w:pPr>
      <w:hyperlink w:anchor="_Toc22915473" w:history="1">
        <w:r w:rsidR="000927B9" w:rsidRPr="004E4475">
          <w:rPr>
            <w:rStyle w:val="Hyperlink"/>
            <w:noProof/>
          </w:rPr>
          <w:t>1.3.</w:t>
        </w:r>
        <w:r w:rsidR="000927B9" w:rsidRPr="003D58CD">
          <w:rPr>
            <w:rFonts w:ascii="Calibri" w:hAnsi="Calibri"/>
            <w:b w:val="0"/>
            <w:bCs w:val="0"/>
            <w:smallCaps w:val="0"/>
            <w:noProof/>
            <w:sz w:val="22"/>
            <w:szCs w:val="22"/>
          </w:rPr>
          <w:tab/>
        </w:r>
        <w:r w:rsidR="000927B9" w:rsidRPr="004E4475">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6EDDF8A6" w14:textId="675FDBDD" w:rsidR="000927B9" w:rsidRPr="003D58CD" w:rsidRDefault="00A01660">
      <w:pPr>
        <w:pStyle w:val="TOC2"/>
        <w:tabs>
          <w:tab w:val="left" w:pos="1200"/>
        </w:tabs>
        <w:rPr>
          <w:rFonts w:ascii="Calibri" w:hAnsi="Calibri"/>
          <w:b w:val="0"/>
          <w:bCs w:val="0"/>
          <w:smallCaps w:val="0"/>
          <w:noProof/>
          <w:sz w:val="22"/>
          <w:szCs w:val="22"/>
        </w:rPr>
      </w:pPr>
      <w:hyperlink w:anchor="_Toc22915474" w:history="1">
        <w:r w:rsidR="000927B9" w:rsidRPr="004E4475">
          <w:rPr>
            <w:rStyle w:val="Hyperlink"/>
            <w:noProof/>
          </w:rPr>
          <w:t>1.4.</w:t>
        </w:r>
        <w:r w:rsidR="000927B9" w:rsidRPr="003D58CD">
          <w:rPr>
            <w:rFonts w:ascii="Calibri" w:hAnsi="Calibri"/>
            <w:b w:val="0"/>
            <w:bCs w:val="0"/>
            <w:smallCaps w:val="0"/>
            <w:noProof/>
            <w:sz w:val="22"/>
            <w:szCs w:val="22"/>
          </w:rPr>
          <w:tab/>
        </w:r>
        <w:r w:rsidR="000927B9" w:rsidRPr="004E4475">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5498EC98" w14:textId="2494851F" w:rsidR="000927B9" w:rsidRPr="003D58CD" w:rsidRDefault="00A01660">
      <w:pPr>
        <w:pStyle w:val="TOC2"/>
        <w:tabs>
          <w:tab w:val="left" w:pos="1200"/>
        </w:tabs>
        <w:rPr>
          <w:rFonts w:ascii="Calibri" w:hAnsi="Calibri"/>
          <w:b w:val="0"/>
          <w:bCs w:val="0"/>
          <w:smallCaps w:val="0"/>
          <w:noProof/>
          <w:sz w:val="22"/>
          <w:szCs w:val="22"/>
        </w:rPr>
      </w:pPr>
      <w:hyperlink w:anchor="_Toc22915475" w:history="1">
        <w:r w:rsidR="000927B9" w:rsidRPr="004E4475">
          <w:rPr>
            <w:rStyle w:val="Hyperlink"/>
            <w:noProof/>
          </w:rPr>
          <w:t>1.5.</w:t>
        </w:r>
        <w:r w:rsidR="000927B9" w:rsidRPr="003D58CD">
          <w:rPr>
            <w:rFonts w:ascii="Calibri" w:hAnsi="Calibri"/>
            <w:b w:val="0"/>
            <w:bCs w:val="0"/>
            <w:smallCaps w:val="0"/>
            <w:noProof/>
            <w:sz w:val="22"/>
            <w:szCs w:val="22"/>
          </w:rPr>
          <w:tab/>
        </w:r>
        <w:r w:rsidR="000927B9" w:rsidRPr="004E4475">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09B95977" w14:textId="21C01661" w:rsidR="000927B9" w:rsidRPr="003D58CD" w:rsidRDefault="00A01660">
      <w:pPr>
        <w:pStyle w:val="TOC2"/>
        <w:tabs>
          <w:tab w:val="left" w:pos="1200"/>
        </w:tabs>
        <w:rPr>
          <w:rFonts w:ascii="Calibri" w:hAnsi="Calibri"/>
          <w:b w:val="0"/>
          <w:bCs w:val="0"/>
          <w:smallCaps w:val="0"/>
          <w:noProof/>
          <w:sz w:val="22"/>
          <w:szCs w:val="22"/>
        </w:rPr>
      </w:pPr>
      <w:hyperlink w:anchor="_Toc22915476" w:history="1">
        <w:r w:rsidR="000927B9" w:rsidRPr="004E4475">
          <w:rPr>
            <w:rStyle w:val="Hyperlink"/>
            <w:noProof/>
          </w:rPr>
          <w:t>1.6.</w:t>
        </w:r>
        <w:r w:rsidR="000927B9" w:rsidRPr="003D58CD">
          <w:rPr>
            <w:rFonts w:ascii="Calibri" w:hAnsi="Calibri"/>
            <w:b w:val="0"/>
            <w:bCs w:val="0"/>
            <w:smallCaps w:val="0"/>
            <w:noProof/>
            <w:sz w:val="22"/>
            <w:szCs w:val="22"/>
          </w:rPr>
          <w:tab/>
        </w:r>
        <w:r w:rsidR="000927B9" w:rsidRPr="004E4475">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53D19">
          <w:rPr>
            <w:noProof/>
            <w:webHidden/>
          </w:rPr>
          <w:t>1</w:t>
        </w:r>
        <w:r w:rsidR="000927B9">
          <w:rPr>
            <w:noProof/>
            <w:webHidden/>
          </w:rPr>
          <w:fldChar w:fldCharType="end"/>
        </w:r>
      </w:hyperlink>
    </w:p>
    <w:p w14:paraId="26A9E055" w14:textId="3CD5A42F" w:rsidR="000927B9" w:rsidRPr="003D58CD" w:rsidRDefault="00A01660">
      <w:pPr>
        <w:pStyle w:val="TOC1"/>
        <w:tabs>
          <w:tab w:val="left" w:pos="400"/>
        </w:tabs>
        <w:rPr>
          <w:rFonts w:ascii="Calibri" w:hAnsi="Calibri"/>
          <w:b w:val="0"/>
          <w:caps w:val="0"/>
          <w:noProof/>
          <w:sz w:val="22"/>
          <w:szCs w:val="22"/>
        </w:rPr>
      </w:pPr>
      <w:hyperlink w:anchor="_Toc22915477" w:history="1">
        <w:r w:rsidR="000927B9" w:rsidRPr="004E4475">
          <w:rPr>
            <w:rStyle w:val="Hyperlink"/>
            <w:noProof/>
          </w:rPr>
          <w:t>2.</w:t>
        </w:r>
        <w:r w:rsidR="000927B9" w:rsidRPr="003D58CD">
          <w:rPr>
            <w:rFonts w:ascii="Calibri" w:hAnsi="Calibri"/>
            <w:b w:val="0"/>
            <w:caps w:val="0"/>
            <w:noProof/>
            <w:sz w:val="22"/>
            <w:szCs w:val="22"/>
          </w:rPr>
          <w:tab/>
        </w:r>
        <w:r w:rsidR="000927B9" w:rsidRPr="004E4475">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53D19">
          <w:rPr>
            <w:noProof/>
            <w:webHidden/>
          </w:rPr>
          <w:t>3</w:t>
        </w:r>
        <w:r w:rsidR="000927B9">
          <w:rPr>
            <w:noProof/>
            <w:webHidden/>
          </w:rPr>
          <w:fldChar w:fldCharType="end"/>
        </w:r>
      </w:hyperlink>
    </w:p>
    <w:p w14:paraId="5E0FD5E6" w14:textId="3BFFDE1E" w:rsidR="000927B9" w:rsidRPr="003D58CD" w:rsidRDefault="00A01660">
      <w:pPr>
        <w:pStyle w:val="TOC1"/>
        <w:tabs>
          <w:tab w:val="left" w:pos="400"/>
        </w:tabs>
        <w:rPr>
          <w:rFonts w:ascii="Calibri" w:hAnsi="Calibri"/>
          <w:b w:val="0"/>
          <w:caps w:val="0"/>
          <w:noProof/>
          <w:sz w:val="22"/>
          <w:szCs w:val="22"/>
        </w:rPr>
      </w:pPr>
      <w:hyperlink w:anchor="_Toc22915478" w:history="1">
        <w:r w:rsidR="000927B9" w:rsidRPr="004E4475">
          <w:rPr>
            <w:rStyle w:val="Hyperlink"/>
            <w:noProof/>
          </w:rPr>
          <w:t>3.</w:t>
        </w:r>
        <w:r w:rsidR="000927B9" w:rsidRPr="003D58CD">
          <w:rPr>
            <w:rFonts w:ascii="Calibri" w:hAnsi="Calibri"/>
            <w:b w:val="0"/>
            <w:caps w:val="0"/>
            <w:noProof/>
            <w:sz w:val="22"/>
            <w:szCs w:val="22"/>
          </w:rPr>
          <w:tab/>
        </w:r>
        <w:r w:rsidR="000927B9" w:rsidRPr="004E4475">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53D19">
          <w:rPr>
            <w:noProof/>
            <w:webHidden/>
          </w:rPr>
          <w:t>4</w:t>
        </w:r>
        <w:r w:rsidR="000927B9">
          <w:rPr>
            <w:noProof/>
            <w:webHidden/>
          </w:rPr>
          <w:fldChar w:fldCharType="end"/>
        </w:r>
      </w:hyperlink>
    </w:p>
    <w:p w14:paraId="208DBB2A" w14:textId="24FE909D" w:rsidR="000927B9" w:rsidRPr="003D58CD" w:rsidRDefault="00A01660">
      <w:pPr>
        <w:pStyle w:val="TOC1"/>
        <w:tabs>
          <w:tab w:val="left" w:pos="400"/>
        </w:tabs>
        <w:rPr>
          <w:rFonts w:ascii="Calibri" w:hAnsi="Calibri"/>
          <w:b w:val="0"/>
          <w:caps w:val="0"/>
          <w:noProof/>
          <w:sz w:val="22"/>
          <w:szCs w:val="22"/>
        </w:rPr>
      </w:pPr>
      <w:hyperlink w:anchor="_Toc22915479" w:history="1">
        <w:r w:rsidR="000927B9" w:rsidRPr="004E4475">
          <w:rPr>
            <w:rStyle w:val="Hyperlink"/>
            <w:noProof/>
          </w:rPr>
          <w:t>4.</w:t>
        </w:r>
        <w:r w:rsidR="000927B9" w:rsidRPr="003D58CD">
          <w:rPr>
            <w:rFonts w:ascii="Calibri" w:hAnsi="Calibri"/>
            <w:b w:val="0"/>
            <w:caps w:val="0"/>
            <w:noProof/>
            <w:sz w:val="22"/>
            <w:szCs w:val="22"/>
          </w:rPr>
          <w:tab/>
        </w:r>
        <w:r w:rsidR="000927B9" w:rsidRPr="004E4475">
          <w:rPr>
            <w:rStyle w:val="Hyperlink"/>
            <w:noProof/>
          </w:rPr>
          <w:t xml:space="preserve">Test </w:t>
        </w:r>
        <w:r w:rsidR="00E91B7E">
          <w:rPr>
            <w:rStyle w:val="Hyperlink"/>
            <w:noProof/>
          </w:rPr>
          <w:t>EDIT MENU</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53D19">
          <w:rPr>
            <w:noProof/>
            <w:webHidden/>
          </w:rPr>
          <w:t>6</w:t>
        </w:r>
        <w:r w:rsidR="000927B9">
          <w:rPr>
            <w:noProof/>
            <w:webHidden/>
          </w:rPr>
          <w:fldChar w:fldCharType="end"/>
        </w:r>
      </w:hyperlink>
    </w:p>
    <w:p w14:paraId="27C57830" w14:textId="48982146" w:rsidR="007C3C9C" w:rsidRPr="007C3C9C" w:rsidRDefault="00A01660" w:rsidP="007C3C9C">
      <w:pPr>
        <w:pStyle w:val="TOC2"/>
        <w:tabs>
          <w:tab w:val="left" w:pos="1200"/>
        </w:tabs>
        <w:rPr>
          <w:noProof/>
        </w:rPr>
      </w:pPr>
      <w:hyperlink w:anchor="_Toc22915480" w:history="1">
        <w:r w:rsidR="000927B9" w:rsidRPr="004E4475">
          <w:rPr>
            <w:rStyle w:val="Hyperlink"/>
            <w:noProof/>
          </w:rPr>
          <w:t>4.1.</w:t>
        </w:r>
        <w:r w:rsidR="000927B9" w:rsidRPr="003D58CD">
          <w:rPr>
            <w:rFonts w:ascii="Calibri" w:hAnsi="Calibri"/>
            <w:b w:val="0"/>
            <w:bCs w:val="0"/>
            <w:smallCaps w:val="0"/>
            <w:noProof/>
            <w:sz w:val="22"/>
            <w:szCs w:val="22"/>
          </w:rPr>
          <w:tab/>
        </w:r>
        <w:r w:rsidR="000927B9" w:rsidRPr="004E4475">
          <w:rPr>
            <w:rStyle w:val="Hyperlink"/>
            <w:noProof/>
          </w:rPr>
          <w:t>Test</w:t>
        </w:r>
        <w:r w:rsidR="00BF0732">
          <w:rPr>
            <w:rStyle w:val="Hyperlink"/>
            <w:noProof/>
          </w:rPr>
          <w:t xml:space="preserve"> SUITE:</w:t>
        </w:r>
        <w:r w:rsidR="000927B9" w:rsidRPr="004E4475">
          <w:rPr>
            <w:rStyle w:val="Hyperlink"/>
            <w:noProof/>
          </w:rPr>
          <w:t xml:space="preserve"> </w:t>
        </w:r>
        <w:r w:rsidR="0072119C">
          <w:rPr>
            <w:rStyle w:val="Hyperlink"/>
            <w:noProof/>
          </w:rPr>
          <w:t>Insert Row</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53D19">
          <w:rPr>
            <w:noProof/>
            <w:webHidden/>
          </w:rPr>
          <w:t>6</w:t>
        </w:r>
        <w:r w:rsidR="000927B9">
          <w:rPr>
            <w:noProof/>
            <w:webHidden/>
          </w:rPr>
          <w:fldChar w:fldCharType="end"/>
        </w:r>
      </w:hyperlink>
    </w:p>
    <w:p w14:paraId="61297998" w14:textId="016009FB" w:rsidR="00D43B36" w:rsidRDefault="00D43B36" w:rsidP="00D43B36">
      <w:pPr>
        <w:rPr>
          <w:b/>
          <w:bCs/>
          <w:noProof/>
        </w:rPr>
      </w:pPr>
      <w:r>
        <w:rPr>
          <w:noProof/>
        </w:rPr>
        <w:tab/>
      </w:r>
      <w:r w:rsidR="006464AF" w:rsidRPr="006464AF">
        <w:rPr>
          <w:b/>
          <w:bCs/>
          <w:noProof/>
        </w:rPr>
        <w:t>4.1.</w:t>
      </w:r>
      <w:r w:rsidR="0074578E">
        <w:rPr>
          <w:b/>
          <w:bCs/>
          <w:noProof/>
        </w:rPr>
        <w:t>1</w:t>
      </w:r>
      <w:r w:rsidR="006464AF" w:rsidRPr="006464AF">
        <w:rPr>
          <w:b/>
          <w:bCs/>
          <w:noProof/>
        </w:rPr>
        <w:tab/>
      </w:r>
      <w:r w:rsidR="00BF0732">
        <w:rPr>
          <w:b/>
          <w:bCs/>
          <w:noProof/>
        </w:rPr>
        <w:t xml:space="preserve">Test No.: </w:t>
      </w:r>
      <w:r w:rsidR="006464AF" w:rsidRPr="006464AF">
        <w:rPr>
          <w:b/>
          <w:bCs/>
          <w:noProof/>
        </w:rPr>
        <w:t>I001</w:t>
      </w:r>
      <w:r w:rsidR="0062111A">
        <w:rPr>
          <w:b/>
          <w:bCs/>
          <w:noProof/>
        </w:rPr>
        <w:t>: Insert Row</w:t>
      </w:r>
      <w:r w:rsidR="006464AF" w:rsidRPr="006464AF">
        <w:rPr>
          <w:b/>
          <w:bCs/>
          <w:noProof/>
        </w:rPr>
        <w:t>……………………………………………………………….</w:t>
      </w:r>
      <w:r w:rsidR="00BF0732">
        <w:rPr>
          <w:b/>
          <w:bCs/>
          <w:noProof/>
        </w:rPr>
        <w:t>7</w:t>
      </w:r>
    </w:p>
    <w:p w14:paraId="41FAEA06" w14:textId="156C1EDE" w:rsidR="007C3C9C" w:rsidRDefault="007C3C9C" w:rsidP="00D43B36">
      <w:pPr>
        <w:rPr>
          <w:b/>
          <w:bCs/>
          <w:noProof/>
        </w:rPr>
      </w:pPr>
      <w:r>
        <w:rPr>
          <w:b/>
          <w:bCs/>
          <w:noProof/>
        </w:rPr>
        <w:t xml:space="preserve">        4.2.</w:t>
      </w:r>
      <w:r>
        <w:rPr>
          <w:b/>
          <w:bCs/>
          <w:noProof/>
        </w:rPr>
        <w:tab/>
        <w:t xml:space="preserve">     TEST</w:t>
      </w:r>
      <w:r w:rsidR="00BF0732">
        <w:rPr>
          <w:b/>
          <w:bCs/>
          <w:noProof/>
        </w:rPr>
        <w:t xml:space="preserve"> SUITE:</w:t>
      </w:r>
      <w:r>
        <w:rPr>
          <w:b/>
          <w:bCs/>
          <w:noProof/>
        </w:rPr>
        <w:t xml:space="preserve"> DELETE ROW</w:t>
      </w:r>
      <w:r w:rsidR="00BF0732">
        <w:rPr>
          <w:b/>
          <w:bCs/>
          <w:noProof/>
        </w:rPr>
        <w:t>………………………………………………………………</w:t>
      </w:r>
      <w:r w:rsidR="00053D19">
        <w:rPr>
          <w:b/>
          <w:bCs/>
          <w:noProof/>
        </w:rPr>
        <w:t>...</w:t>
      </w:r>
      <w:r w:rsidR="00CC22B3">
        <w:rPr>
          <w:b/>
          <w:bCs/>
          <w:noProof/>
        </w:rPr>
        <w:t>8</w:t>
      </w:r>
    </w:p>
    <w:p w14:paraId="59733DC5" w14:textId="204BB641" w:rsidR="007C3C9C" w:rsidRDefault="007C3C9C" w:rsidP="00D43B36">
      <w:pPr>
        <w:rPr>
          <w:b/>
          <w:bCs/>
          <w:noProof/>
        </w:rPr>
      </w:pPr>
      <w:r>
        <w:rPr>
          <w:b/>
          <w:bCs/>
          <w:noProof/>
        </w:rPr>
        <w:tab/>
        <w:t>4.2.1</w:t>
      </w:r>
      <w:r>
        <w:rPr>
          <w:b/>
          <w:bCs/>
          <w:noProof/>
        </w:rPr>
        <w:tab/>
      </w:r>
      <w:r w:rsidR="00BF0732">
        <w:rPr>
          <w:b/>
          <w:bCs/>
          <w:noProof/>
        </w:rPr>
        <w:t xml:space="preserve">Test No.: </w:t>
      </w:r>
      <w:r>
        <w:rPr>
          <w:b/>
          <w:bCs/>
          <w:noProof/>
        </w:rPr>
        <w:t>D001</w:t>
      </w:r>
      <w:r w:rsidR="007F5A21">
        <w:rPr>
          <w:b/>
          <w:bCs/>
          <w:noProof/>
        </w:rPr>
        <w:t>: Delete First Row</w:t>
      </w:r>
      <w:r>
        <w:rPr>
          <w:b/>
          <w:bCs/>
          <w:noProof/>
        </w:rPr>
        <w:t>…………………………………………………</w:t>
      </w:r>
      <w:r w:rsidR="00053D19">
        <w:rPr>
          <w:b/>
          <w:bCs/>
          <w:noProof/>
        </w:rPr>
        <w:t>……..</w:t>
      </w:r>
      <w:r w:rsidR="00CC22B3">
        <w:rPr>
          <w:b/>
          <w:bCs/>
          <w:noProof/>
        </w:rPr>
        <w:t>8</w:t>
      </w:r>
    </w:p>
    <w:p w14:paraId="7809EEB0" w14:textId="5664E222" w:rsidR="007F5A21" w:rsidRDefault="007F5A21" w:rsidP="00D43B36">
      <w:pPr>
        <w:rPr>
          <w:b/>
          <w:bCs/>
          <w:noProof/>
        </w:rPr>
      </w:pPr>
      <w:r>
        <w:rPr>
          <w:b/>
          <w:bCs/>
          <w:noProof/>
        </w:rPr>
        <w:tab/>
        <w:t>4.2.2</w:t>
      </w:r>
      <w:r>
        <w:rPr>
          <w:b/>
          <w:bCs/>
          <w:noProof/>
        </w:rPr>
        <w:tab/>
      </w:r>
      <w:r w:rsidR="00BF0732">
        <w:rPr>
          <w:b/>
          <w:bCs/>
          <w:noProof/>
        </w:rPr>
        <w:t xml:space="preserve">Test No.: </w:t>
      </w:r>
      <w:r>
        <w:rPr>
          <w:b/>
          <w:bCs/>
          <w:noProof/>
        </w:rPr>
        <w:t>D002</w:t>
      </w:r>
      <w:r w:rsidR="0062111A">
        <w:rPr>
          <w:b/>
          <w:bCs/>
          <w:noProof/>
        </w:rPr>
        <w:t>: Delete Last Row</w:t>
      </w:r>
      <w:r w:rsidR="00CC22B3">
        <w:rPr>
          <w:b/>
          <w:bCs/>
          <w:noProof/>
        </w:rPr>
        <w:t>…</w:t>
      </w:r>
      <w:r w:rsidR="00053D19">
        <w:rPr>
          <w:b/>
          <w:bCs/>
          <w:noProof/>
        </w:rPr>
        <w:t>……………………………………………………...</w:t>
      </w:r>
      <w:r w:rsidR="00CC22B3">
        <w:rPr>
          <w:b/>
          <w:bCs/>
          <w:noProof/>
        </w:rPr>
        <w:t>9</w:t>
      </w:r>
    </w:p>
    <w:p w14:paraId="2827BAE5" w14:textId="2942ABFF" w:rsidR="007F5A21" w:rsidRDefault="007F5A21" w:rsidP="00D43B36">
      <w:pPr>
        <w:rPr>
          <w:b/>
          <w:bCs/>
          <w:noProof/>
        </w:rPr>
      </w:pPr>
      <w:r>
        <w:rPr>
          <w:b/>
          <w:bCs/>
          <w:noProof/>
        </w:rPr>
        <w:tab/>
        <w:t>4.2.3</w:t>
      </w:r>
      <w:r>
        <w:rPr>
          <w:b/>
          <w:bCs/>
          <w:noProof/>
        </w:rPr>
        <w:tab/>
      </w:r>
      <w:r w:rsidR="00BF0732">
        <w:rPr>
          <w:b/>
          <w:bCs/>
          <w:noProof/>
        </w:rPr>
        <w:t xml:space="preserve">Test No.: </w:t>
      </w:r>
      <w:r>
        <w:rPr>
          <w:b/>
          <w:bCs/>
          <w:noProof/>
        </w:rPr>
        <w:t>D003</w:t>
      </w:r>
      <w:r w:rsidR="0062111A">
        <w:rPr>
          <w:b/>
          <w:bCs/>
          <w:noProof/>
        </w:rPr>
        <w:t>: Delete Multiple Middle Rows</w:t>
      </w:r>
      <w:r w:rsidR="00CC22B3">
        <w:rPr>
          <w:b/>
          <w:bCs/>
          <w:noProof/>
        </w:rPr>
        <w:t>…</w:t>
      </w:r>
      <w:r w:rsidR="00053D19">
        <w:rPr>
          <w:b/>
          <w:bCs/>
          <w:noProof/>
        </w:rPr>
        <w:t>……………………………………....</w:t>
      </w:r>
      <w:r w:rsidR="00CC22B3">
        <w:rPr>
          <w:b/>
          <w:bCs/>
          <w:noProof/>
        </w:rPr>
        <w:t>10</w:t>
      </w:r>
    </w:p>
    <w:p w14:paraId="1628433B" w14:textId="4BB509E7" w:rsidR="007F5A21" w:rsidRDefault="007F5A21" w:rsidP="00D43B36">
      <w:pPr>
        <w:rPr>
          <w:b/>
          <w:bCs/>
          <w:noProof/>
        </w:rPr>
      </w:pPr>
      <w:r>
        <w:rPr>
          <w:b/>
          <w:bCs/>
          <w:noProof/>
        </w:rPr>
        <w:tab/>
        <w:t>4.2.4</w:t>
      </w:r>
      <w:r>
        <w:rPr>
          <w:b/>
          <w:bCs/>
          <w:noProof/>
        </w:rPr>
        <w:tab/>
      </w:r>
      <w:r w:rsidR="00BF0732">
        <w:rPr>
          <w:b/>
          <w:bCs/>
          <w:noProof/>
        </w:rPr>
        <w:t xml:space="preserve">Test No.: </w:t>
      </w:r>
      <w:r>
        <w:rPr>
          <w:b/>
          <w:bCs/>
          <w:noProof/>
        </w:rPr>
        <w:t>D0004</w:t>
      </w:r>
      <w:r w:rsidR="0062111A">
        <w:rPr>
          <w:b/>
          <w:bCs/>
          <w:noProof/>
        </w:rPr>
        <w:t>: Delete Header Row</w:t>
      </w:r>
      <w:r w:rsidR="00CC22B3">
        <w:rPr>
          <w:b/>
          <w:bCs/>
          <w:noProof/>
        </w:rPr>
        <w:t>…</w:t>
      </w:r>
      <w:r w:rsidR="00053D19">
        <w:rPr>
          <w:b/>
          <w:bCs/>
          <w:noProof/>
        </w:rPr>
        <w:t>………………………………………………...</w:t>
      </w:r>
      <w:r w:rsidR="00CC22B3">
        <w:rPr>
          <w:b/>
          <w:bCs/>
          <w:noProof/>
        </w:rPr>
        <w:t>11</w:t>
      </w:r>
    </w:p>
    <w:p w14:paraId="1A4DB688" w14:textId="55E8F3A4" w:rsidR="0062111A" w:rsidRDefault="0062111A" w:rsidP="00D43B36">
      <w:pPr>
        <w:rPr>
          <w:b/>
          <w:bCs/>
          <w:noProof/>
        </w:rPr>
      </w:pPr>
      <w:r>
        <w:rPr>
          <w:b/>
          <w:bCs/>
          <w:noProof/>
        </w:rPr>
        <w:t xml:space="preserve">        4.3</w:t>
      </w:r>
      <w:r w:rsidR="00346A57">
        <w:rPr>
          <w:b/>
          <w:bCs/>
          <w:noProof/>
        </w:rPr>
        <w:tab/>
        <w:t xml:space="preserve">     TEST</w:t>
      </w:r>
      <w:r w:rsidR="00BF0732">
        <w:rPr>
          <w:b/>
          <w:bCs/>
          <w:noProof/>
        </w:rPr>
        <w:t xml:space="preserve"> SUITE:</w:t>
      </w:r>
      <w:r w:rsidR="00346A57">
        <w:rPr>
          <w:b/>
          <w:bCs/>
          <w:noProof/>
        </w:rPr>
        <w:t xml:space="preserve"> COPY ROW / PASTE ROW</w:t>
      </w:r>
      <w:r w:rsidR="00CC22B3">
        <w:rPr>
          <w:b/>
          <w:bCs/>
          <w:noProof/>
        </w:rPr>
        <w:t>…</w:t>
      </w:r>
      <w:r w:rsidR="00053D19">
        <w:rPr>
          <w:b/>
          <w:bCs/>
          <w:noProof/>
        </w:rPr>
        <w:t>………………………………………………</w:t>
      </w:r>
      <w:r w:rsidR="00CC22B3">
        <w:rPr>
          <w:b/>
          <w:bCs/>
          <w:noProof/>
        </w:rPr>
        <w:t>12</w:t>
      </w:r>
    </w:p>
    <w:p w14:paraId="7E1D3DAA" w14:textId="75FF4127" w:rsidR="00346A57" w:rsidRDefault="00346A57" w:rsidP="00D43B36">
      <w:pPr>
        <w:rPr>
          <w:b/>
          <w:bCs/>
          <w:noProof/>
        </w:rPr>
      </w:pPr>
      <w:r>
        <w:rPr>
          <w:b/>
          <w:bCs/>
          <w:noProof/>
        </w:rPr>
        <w:tab/>
        <w:t>4.3.1</w:t>
      </w:r>
      <w:r>
        <w:rPr>
          <w:b/>
          <w:bCs/>
          <w:noProof/>
        </w:rPr>
        <w:tab/>
      </w:r>
      <w:r w:rsidR="00BF0732">
        <w:rPr>
          <w:b/>
          <w:bCs/>
          <w:noProof/>
        </w:rPr>
        <w:t xml:space="preserve">Test No.: </w:t>
      </w:r>
      <w:r>
        <w:rPr>
          <w:b/>
          <w:bCs/>
          <w:noProof/>
        </w:rPr>
        <w:t>CP001: Copy / Paste First Row</w:t>
      </w:r>
      <w:r w:rsidR="00CC22B3">
        <w:rPr>
          <w:b/>
          <w:bCs/>
          <w:noProof/>
        </w:rPr>
        <w:t>…</w:t>
      </w:r>
      <w:r w:rsidR="00053D19">
        <w:rPr>
          <w:b/>
          <w:bCs/>
          <w:noProof/>
        </w:rPr>
        <w:t>……………………………………………</w:t>
      </w:r>
      <w:r w:rsidR="00CC22B3">
        <w:rPr>
          <w:b/>
          <w:bCs/>
          <w:noProof/>
        </w:rPr>
        <w:t>12</w:t>
      </w:r>
    </w:p>
    <w:p w14:paraId="7D19E502" w14:textId="1A6A5BD4" w:rsidR="00346A57" w:rsidRDefault="00346A57" w:rsidP="00D43B36">
      <w:pPr>
        <w:rPr>
          <w:b/>
          <w:bCs/>
          <w:noProof/>
        </w:rPr>
      </w:pPr>
      <w:r>
        <w:rPr>
          <w:b/>
          <w:bCs/>
          <w:noProof/>
        </w:rPr>
        <w:tab/>
        <w:t>4.3.2</w:t>
      </w:r>
      <w:r>
        <w:rPr>
          <w:b/>
          <w:bCs/>
          <w:noProof/>
        </w:rPr>
        <w:tab/>
      </w:r>
      <w:r w:rsidR="00BF0732">
        <w:rPr>
          <w:b/>
          <w:bCs/>
          <w:noProof/>
        </w:rPr>
        <w:t xml:space="preserve">Test No.: </w:t>
      </w:r>
      <w:r>
        <w:rPr>
          <w:b/>
          <w:bCs/>
          <w:noProof/>
        </w:rPr>
        <w:t>CP002: Copy / Paste Last Row</w:t>
      </w:r>
      <w:r w:rsidR="00CC22B3">
        <w:rPr>
          <w:b/>
          <w:bCs/>
          <w:noProof/>
        </w:rPr>
        <w:t>…</w:t>
      </w:r>
      <w:r w:rsidR="00053D19">
        <w:rPr>
          <w:b/>
          <w:bCs/>
          <w:noProof/>
        </w:rPr>
        <w:t>……………………………………………</w:t>
      </w:r>
      <w:r w:rsidR="00CC22B3">
        <w:rPr>
          <w:b/>
          <w:bCs/>
          <w:noProof/>
        </w:rPr>
        <w:t>13</w:t>
      </w:r>
    </w:p>
    <w:p w14:paraId="762250A3" w14:textId="7E4AA8E0" w:rsidR="00346A57" w:rsidRDefault="00346A57" w:rsidP="00D43B36">
      <w:pPr>
        <w:rPr>
          <w:b/>
          <w:bCs/>
          <w:noProof/>
        </w:rPr>
      </w:pPr>
      <w:r>
        <w:rPr>
          <w:b/>
          <w:bCs/>
          <w:noProof/>
        </w:rPr>
        <w:tab/>
        <w:t>4.3.3</w:t>
      </w:r>
      <w:r>
        <w:rPr>
          <w:b/>
          <w:bCs/>
          <w:noProof/>
        </w:rPr>
        <w:tab/>
      </w:r>
      <w:r w:rsidR="00BF0732">
        <w:rPr>
          <w:b/>
          <w:bCs/>
          <w:noProof/>
        </w:rPr>
        <w:t xml:space="preserve">Test No.: </w:t>
      </w:r>
      <w:r>
        <w:rPr>
          <w:b/>
          <w:bCs/>
          <w:noProof/>
        </w:rPr>
        <w:t>CP003: Copy / Paste Multiple Middle Rows</w:t>
      </w:r>
      <w:r w:rsidR="00CC22B3">
        <w:rPr>
          <w:b/>
          <w:bCs/>
          <w:noProof/>
        </w:rPr>
        <w:t>…</w:t>
      </w:r>
      <w:r w:rsidR="00053D19">
        <w:rPr>
          <w:b/>
          <w:bCs/>
          <w:noProof/>
        </w:rPr>
        <w:t>……………………………..</w:t>
      </w:r>
      <w:r w:rsidR="00CC22B3">
        <w:rPr>
          <w:b/>
          <w:bCs/>
          <w:noProof/>
        </w:rPr>
        <w:t>14</w:t>
      </w:r>
    </w:p>
    <w:p w14:paraId="3FE24999" w14:textId="251BE328" w:rsidR="00346A57" w:rsidRDefault="00346A57" w:rsidP="00D43B36">
      <w:pPr>
        <w:rPr>
          <w:b/>
          <w:bCs/>
          <w:noProof/>
        </w:rPr>
      </w:pPr>
      <w:r>
        <w:rPr>
          <w:b/>
          <w:bCs/>
          <w:noProof/>
        </w:rPr>
        <w:t xml:space="preserve">        4.4.</w:t>
      </w:r>
      <w:r>
        <w:rPr>
          <w:b/>
          <w:bCs/>
          <w:noProof/>
        </w:rPr>
        <w:tab/>
        <w:t xml:space="preserve">     </w:t>
      </w:r>
      <w:r w:rsidR="00BF0732">
        <w:rPr>
          <w:b/>
          <w:bCs/>
          <w:noProof/>
        </w:rPr>
        <w:t xml:space="preserve">TEST SUITE: </w:t>
      </w:r>
      <w:r>
        <w:rPr>
          <w:b/>
          <w:bCs/>
          <w:noProof/>
        </w:rPr>
        <w:t>UNDO</w:t>
      </w:r>
      <w:r w:rsidR="00CC22B3">
        <w:rPr>
          <w:b/>
          <w:bCs/>
          <w:noProof/>
        </w:rPr>
        <w:t>…</w:t>
      </w:r>
      <w:r w:rsidR="00053D19">
        <w:rPr>
          <w:b/>
          <w:bCs/>
          <w:noProof/>
        </w:rPr>
        <w:t>……………………………………………………………………….</w:t>
      </w:r>
      <w:r w:rsidR="00CC22B3">
        <w:rPr>
          <w:b/>
          <w:bCs/>
          <w:noProof/>
        </w:rPr>
        <w:t>15</w:t>
      </w:r>
    </w:p>
    <w:p w14:paraId="64F73E2E" w14:textId="142505C7" w:rsidR="00346A57" w:rsidRDefault="00346A57" w:rsidP="00D43B36">
      <w:pPr>
        <w:rPr>
          <w:b/>
          <w:bCs/>
          <w:noProof/>
        </w:rPr>
      </w:pPr>
      <w:r>
        <w:rPr>
          <w:b/>
          <w:bCs/>
          <w:noProof/>
        </w:rPr>
        <w:tab/>
        <w:t>4.4.1</w:t>
      </w:r>
      <w:r>
        <w:rPr>
          <w:b/>
          <w:bCs/>
          <w:noProof/>
        </w:rPr>
        <w:tab/>
      </w:r>
      <w:r w:rsidR="00BF0732">
        <w:rPr>
          <w:b/>
          <w:bCs/>
          <w:noProof/>
        </w:rPr>
        <w:t xml:space="preserve">Test No.: </w:t>
      </w:r>
      <w:r>
        <w:rPr>
          <w:b/>
          <w:bCs/>
          <w:noProof/>
        </w:rPr>
        <w:t>U001: Undo Insert</w:t>
      </w:r>
      <w:r w:rsidR="007340AD">
        <w:rPr>
          <w:b/>
          <w:bCs/>
          <w:noProof/>
        </w:rPr>
        <w:t>…</w:t>
      </w:r>
      <w:r w:rsidR="00053D19">
        <w:rPr>
          <w:b/>
          <w:bCs/>
          <w:noProof/>
        </w:rPr>
        <w:t>………………………………………………………….</w:t>
      </w:r>
      <w:r w:rsidR="007340AD">
        <w:rPr>
          <w:b/>
          <w:bCs/>
          <w:noProof/>
        </w:rPr>
        <w:t>16</w:t>
      </w:r>
    </w:p>
    <w:p w14:paraId="230C9834" w14:textId="5074AAD1" w:rsidR="00346A57" w:rsidRDefault="00346A57" w:rsidP="00D43B36">
      <w:pPr>
        <w:rPr>
          <w:b/>
          <w:bCs/>
          <w:noProof/>
        </w:rPr>
      </w:pPr>
      <w:r>
        <w:rPr>
          <w:b/>
          <w:bCs/>
          <w:noProof/>
        </w:rPr>
        <w:tab/>
        <w:t>4.4.2</w:t>
      </w:r>
      <w:r>
        <w:rPr>
          <w:b/>
          <w:bCs/>
          <w:noProof/>
        </w:rPr>
        <w:tab/>
      </w:r>
      <w:r w:rsidR="00BF0732">
        <w:rPr>
          <w:b/>
          <w:bCs/>
          <w:noProof/>
        </w:rPr>
        <w:t xml:space="preserve">Test No.: </w:t>
      </w:r>
      <w:r>
        <w:rPr>
          <w:b/>
          <w:bCs/>
          <w:noProof/>
        </w:rPr>
        <w:t xml:space="preserve">U002: Undo </w:t>
      </w:r>
      <w:r w:rsidR="00EF3915">
        <w:rPr>
          <w:b/>
          <w:bCs/>
          <w:noProof/>
        </w:rPr>
        <w:t>Delete</w:t>
      </w:r>
      <w:r w:rsidR="007340AD">
        <w:rPr>
          <w:b/>
          <w:bCs/>
          <w:noProof/>
        </w:rPr>
        <w:t>…</w:t>
      </w:r>
      <w:r w:rsidR="00053D19">
        <w:rPr>
          <w:b/>
          <w:bCs/>
          <w:noProof/>
        </w:rPr>
        <w:t>…………………………………………………………</w:t>
      </w:r>
      <w:r w:rsidR="007340AD">
        <w:rPr>
          <w:b/>
          <w:bCs/>
          <w:noProof/>
        </w:rPr>
        <w:t>17</w:t>
      </w:r>
    </w:p>
    <w:p w14:paraId="6F5DE6E8" w14:textId="26C9FF60" w:rsidR="007C3C9C" w:rsidRPr="006464AF" w:rsidRDefault="00EF3915" w:rsidP="00D43B36">
      <w:pPr>
        <w:rPr>
          <w:b/>
          <w:bCs/>
          <w:noProof/>
        </w:rPr>
      </w:pPr>
      <w:r>
        <w:rPr>
          <w:b/>
          <w:bCs/>
          <w:noProof/>
        </w:rPr>
        <w:tab/>
        <w:t>4.4.3</w:t>
      </w:r>
      <w:r>
        <w:rPr>
          <w:b/>
          <w:bCs/>
          <w:noProof/>
        </w:rPr>
        <w:tab/>
      </w:r>
      <w:r w:rsidR="00BF0732">
        <w:rPr>
          <w:b/>
          <w:bCs/>
          <w:noProof/>
        </w:rPr>
        <w:t xml:space="preserve">Test No.: </w:t>
      </w:r>
      <w:r>
        <w:rPr>
          <w:b/>
          <w:bCs/>
          <w:noProof/>
        </w:rPr>
        <w:t>U003: Undo Copy / Paste</w:t>
      </w:r>
      <w:r w:rsidR="007340AD">
        <w:rPr>
          <w:b/>
          <w:bCs/>
          <w:noProof/>
        </w:rPr>
        <w:t>…</w:t>
      </w:r>
      <w:r w:rsidR="00053D19">
        <w:rPr>
          <w:b/>
          <w:bCs/>
          <w:noProof/>
        </w:rPr>
        <w:t>………………………………………………….</w:t>
      </w:r>
      <w:r w:rsidR="007340AD">
        <w:rPr>
          <w:b/>
          <w:bCs/>
          <w:noProof/>
        </w:rPr>
        <w:t>18</w:t>
      </w:r>
    </w:p>
    <w:p w14:paraId="7A539461" w14:textId="572B39AB" w:rsidR="000927B9" w:rsidRPr="003D58CD" w:rsidRDefault="00A01660">
      <w:pPr>
        <w:pStyle w:val="TOC1"/>
        <w:tabs>
          <w:tab w:val="left" w:pos="400"/>
        </w:tabs>
        <w:rPr>
          <w:rFonts w:ascii="Calibri" w:hAnsi="Calibri"/>
          <w:b w:val="0"/>
          <w:caps w:val="0"/>
          <w:noProof/>
          <w:sz w:val="22"/>
          <w:szCs w:val="22"/>
        </w:rPr>
      </w:pPr>
      <w:hyperlink w:anchor="_Toc22915481" w:history="1">
        <w:r w:rsidR="000927B9" w:rsidRPr="004E4475">
          <w:rPr>
            <w:rStyle w:val="Hyperlink"/>
            <w:noProof/>
          </w:rPr>
          <w:t>5.</w:t>
        </w:r>
        <w:r w:rsidR="000927B9" w:rsidRPr="003D58CD">
          <w:rPr>
            <w:rFonts w:ascii="Calibri" w:hAnsi="Calibri"/>
            <w:b w:val="0"/>
            <w:caps w:val="0"/>
            <w:noProof/>
            <w:sz w:val="22"/>
            <w:szCs w:val="22"/>
          </w:rPr>
          <w:tab/>
        </w:r>
        <w:r w:rsidR="000927B9" w:rsidRPr="004E4475">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53D19">
          <w:rPr>
            <w:noProof/>
            <w:webHidden/>
          </w:rPr>
          <w:t>19</w:t>
        </w:r>
        <w:r w:rsidR="000927B9">
          <w:rPr>
            <w:noProof/>
            <w:webHidden/>
          </w:rPr>
          <w:fldChar w:fldCharType="end"/>
        </w:r>
      </w:hyperlink>
    </w:p>
    <w:p w14:paraId="73704772" w14:textId="135974AD" w:rsidR="000927B9" w:rsidRPr="003D58CD" w:rsidRDefault="00A01660">
      <w:pPr>
        <w:pStyle w:val="TOC1"/>
        <w:tabs>
          <w:tab w:val="left" w:pos="400"/>
        </w:tabs>
        <w:rPr>
          <w:rFonts w:ascii="Calibri" w:hAnsi="Calibri"/>
          <w:b w:val="0"/>
          <w:caps w:val="0"/>
          <w:noProof/>
          <w:sz w:val="22"/>
          <w:szCs w:val="22"/>
        </w:rPr>
      </w:pPr>
      <w:hyperlink w:anchor="_Toc22915482" w:history="1">
        <w:r w:rsidR="000927B9" w:rsidRPr="004E4475">
          <w:rPr>
            <w:rStyle w:val="Hyperlink"/>
            <w:noProof/>
          </w:rPr>
          <w:t>6.</w:t>
        </w:r>
        <w:r w:rsidR="000927B9" w:rsidRPr="003D58CD">
          <w:rPr>
            <w:rFonts w:ascii="Calibri" w:hAnsi="Calibri"/>
            <w:b w:val="0"/>
            <w:caps w:val="0"/>
            <w:noProof/>
            <w:sz w:val="22"/>
            <w:szCs w:val="22"/>
          </w:rPr>
          <w:tab/>
        </w:r>
        <w:r w:rsidR="000927B9" w:rsidRPr="004E4475">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53D19">
          <w:rPr>
            <w:noProof/>
            <w:webHidden/>
          </w:rPr>
          <w:t>20</w:t>
        </w:r>
        <w:r w:rsidR="000927B9">
          <w:rPr>
            <w:noProof/>
            <w:webHidden/>
          </w:rPr>
          <w:fldChar w:fldCharType="end"/>
        </w:r>
      </w:hyperlink>
    </w:p>
    <w:p w14:paraId="687E9049" w14:textId="7AAD823C" w:rsidR="000927B9" w:rsidRPr="003D58CD" w:rsidRDefault="00A01660">
      <w:pPr>
        <w:pStyle w:val="TOC1"/>
        <w:tabs>
          <w:tab w:val="left" w:pos="400"/>
        </w:tabs>
        <w:rPr>
          <w:rFonts w:ascii="Calibri" w:hAnsi="Calibri"/>
          <w:b w:val="0"/>
          <w:caps w:val="0"/>
          <w:noProof/>
          <w:sz w:val="22"/>
          <w:szCs w:val="22"/>
        </w:rPr>
      </w:pPr>
      <w:hyperlink w:anchor="_Toc22915484" w:history="1">
        <w:r w:rsidR="0047257A">
          <w:rPr>
            <w:rStyle w:val="Hyperlink"/>
            <w:noProof/>
          </w:rPr>
          <w:t>7</w:t>
        </w:r>
        <w:r w:rsidR="000927B9" w:rsidRPr="004E4475">
          <w:rPr>
            <w:rStyle w:val="Hyperlink"/>
            <w:noProof/>
          </w:rPr>
          <w:t>.</w:t>
        </w:r>
        <w:r w:rsidR="000927B9" w:rsidRPr="003D58CD">
          <w:rPr>
            <w:rFonts w:ascii="Calibri" w:hAnsi="Calibri"/>
            <w:b w:val="0"/>
            <w:caps w:val="0"/>
            <w:noProof/>
            <w:sz w:val="22"/>
            <w:szCs w:val="22"/>
          </w:rPr>
          <w:tab/>
        </w:r>
        <w:r w:rsidR="000927B9" w:rsidRPr="004E4475">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53D19">
          <w:rPr>
            <w:noProof/>
            <w:webHidden/>
          </w:rPr>
          <w:t>21</w:t>
        </w:r>
        <w:r w:rsidR="000927B9">
          <w:rPr>
            <w:noProof/>
            <w:webHidden/>
          </w:rPr>
          <w:fldChar w:fldCharType="end"/>
        </w:r>
      </w:hyperlink>
    </w:p>
    <w:p w14:paraId="5A724059" w14:textId="77777777" w:rsidR="00941D93" w:rsidRDefault="00941D93">
      <w:pPr>
        <w:pStyle w:val="TOC2"/>
      </w:pPr>
      <w:r>
        <w:fldChar w:fldCharType="end"/>
      </w:r>
    </w:p>
    <w:p w14:paraId="6C1B6B86"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72F8E1AC" w14:textId="77777777" w:rsidR="00941D93" w:rsidRDefault="00941D93">
      <w:pPr>
        <w:pStyle w:val="Heading1"/>
      </w:pPr>
      <w:bookmarkStart w:id="20" w:name="_Toc22915470"/>
      <w:r>
        <w:lastRenderedPageBreak/>
        <w:t>Introduction</w:t>
      </w:r>
      <w:bookmarkEnd w:id="20"/>
    </w:p>
    <w:p w14:paraId="50F67633" w14:textId="77777777" w:rsidR="00941D93" w:rsidRDefault="00941D93">
      <w:pPr>
        <w:pStyle w:val="Paragraph"/>
      </w:pPr>
    </w:p>
    <w:p w14:paraId="1A215FF7" w14:textId="77777777" w:rsidR="00941D93" w:rsidRDefault="004C54B3">
      <w:pPr>
        <w:pStyle w:val="Paragraph"/>
      </w:pPr>
      <w:r>
        <w:t>This Test Plan is created for the purposes of understanding Test Plans and Reviews for CS 5387 Software Verification and Validation at the University of Texas at El Paso. Th</w:t>
      </w:r>
      <w:r w:rsidR="00907BCB">
        <w:t>is</w:t>
      </w:r>
      <w:r>
        <w:t xml:space="preserve"> Test Plan is designed to test the edit menu operations of</w:t>
      </w:r>
      <w:r w:rsidR="00907BCB">
        <w:t xml:space="preserve"> a database editing software.</w:t>
      </w:r>
    </w:p>
    <w:p w14:paraId="0D6B4D9E" w14:textId="77777777" w:rsidR="00941D93" w:rsidRDefault="00941D93" w:rsidP="0087551F">
      <w:pPr>
        <w:pStyle w:val="Heading2"/>
      </w:pPr>
      <w:bookmarkStart w:id="21" w:name="_Toc22915471"/>
      <w:r>
        <w:t>Purpose</w:t>
      </w:r>
      <w:bookmarkEnd w:id="21"/>
    </w:p>
    <w:p w14:paraId="10C6832C" w14:textId="4D3741B8" w:rsidR="007F2B18" w:rsidRDefault="00907BCB">
      <w:r>
        <w:t xml:space="preserve">The purpose of this Test Plan is to test the functionality of the edit menu operations of </w:t>
      </w:r>
      <w:r w:rsidR="00912811">
        <w:t>a</w:t>
      </w:r>
      <w:r>
        <w:t xml:space="preserve"> database editing software. The edit menu operations include: “Insert</w:t>
      </w:r>
      <w:r w:rsidR="00366B4C">
        <w:t xml:space="preserve"> Row</w:t>
      </w:r>
      <w:r>
        <w:t>”, “Delete</w:t>
      </w:r>
      <w:r w:rsidR="00366B4C">
        <w:t xml:space="preserve"> Row</w:t>
      </w:r>
      <w:r>
        <w:t>”, “Copy</w:t>
      </w:r>
      <w:r w:rsidR="00366B4C">
        <w:t xml:space="preserve"> Row</w:t>
      </w:r>
      <w:r>
        <w:t>”, “Paste</w:t>
      </w:r>
      <w:r w:rsidR="00366B4C">
        <w:t xml:space="preserve"> Row</w:t>
      </w:r>
      <w:r>
        <w:t xml:space="preserve">”, and “Undo”. </w:t>
      </w:r>
      <w:r w:rsidR="007F2B18">
        <w:t xml:space="preserve">This Test Plan follows a unit test plan approach for two </w:t>
      </w:r>
      <w:r w:rsidR="00366B4C">
        <w:t>operations (Insert and Delete)</w:t>
      </w:r>
      <w:r w:rsidR="007F2B18">
        <w:t xml:space="preserve">, then an integration of units for two </w:t>
      </w:r>
      <w:r w:rsidR="00366B4C">
        <w:t>operations (Copy and Paste)</w:t>
      </w:r>
      <w:r w:rsidR="007F2B18">
        <w:t xml:space="preserve">, then an integration of units for </w:t>
      </w:r>
      <w:r w:rsidR="005121D1">
        <w:t>all</w:t>
      </w:r>
      <w:r w:rsidR="007F2B18">
        <w:t xml:space="preserve"> </w:t>
      </w:r>
      <w:r w:rsidR="00366B4C">
        <w:t>operations (Undo Insert, Undo Delete, Undo Copy/Paste)</w:t>
      </w:r>
      <w:r w:rsidR="007F2B18">
        <w:t xml:space="preserve">. The details of this test plan system are elaborated in the 1.3 System Overview section below. </w:t>
      </w:r>
    </w:p>
    <w:p w14:paraId="2AA2EB27" w14:textId="77777777" w:rsidR="00941D93" w:rsidRDefault="00941D93" w:rsidP="007F2B18">
      <w:pPr>
        <w:pStyle w:val="Heading2"/>
      </w:pPr>
      <w:bookmarkStart w:id="22" w:name="_Toc22915472"/>
      <w:commentRangeStart w:id="23"/>
      <w:commentRangeStart w:id="24"/>
      <w:commentRangeStart w:id="25"/>
      <w:r>
        <w:t>Scope</w:t>
      </w:r>
      <w:bookmarkEnd w:id="22"/>
      <w:commentRangeEnd w:id="23"/>
      <w:r w:rsidR="002A680C">
        <w:rPr>
          <w:rStyle w:val="CommentReference"/>
          <w:b w:val="0"/>
        </w:rPr>
        <w:commentReference w:id="23"/>
      </w:r>
      <w:commentRangeEnd w:id="24"/>
      <w:r w:rsidR="0063362B">
        <w:rPr>
          <w:rStyle w:val="CommentReference"/>
          <w:b w:val="0"/>
        </w:rPr>
        <w:commentReference w:id="24"/>
      </w:r>
      <w:commentRangeEnd w:id="25"/>
      <w:r w:rsidR="00655754">
        <w:rPr>
          <w:rStyle w:val="CommentReference"/>
          <w:b w:val="0"/>
        </w:rPr>
        <w:commentReference w:id="25"/>
      </w:r>
    </w:p>
    <w:p w14:paraId="4CDB74D7" w14:textId="2A6B45E0" w:rsidR="00941D93" w:rsidRDefault="007F2B18">
      <w:r>
        <w:t xml:space="preserve">This Test Plan is designed to test the latest version of the software released by Dr. Steven Roach on the </w:t>
      </w:r>
      <w:proofErr w:type="spellStart"/>
      <w:r>
        <w:t>Github</w:t>
      </w:r>
      <w:proofErr w:type="spellEnd"/>
      <w:r>
        <w:t xml:space="preserve"> repository created on April 5, 2020.</w:t>
      </w:r>
      <w:r w:rsidR="00F4489E">
        <w:t xml:space="preserve"> </w:t>
      </w:r>
      <w:r w:rsidR="00E26BC3">
        <w:t xml:space="preserve">The software is a database editing software named: </w:t>
      </w:r>
      <w:proofErr w:type="spellStart"/>
      <w:r w:rsidR="00E26BC3">
        <w:t>dbEdit</w:t>
      </w:r>
      <w:proofErr w:type="spellEnd"/>
      <w:r w:rsidR="00E26BC3">
        <w:t xml:space="preserve">. The software is designed to </w:t>
      </w:r>
      <w:r w:rsidR="0063362B">
        <w:t>allow a user to open and edit .xml tables.</w:t>
      </w:r>
    </w:p>
    <w:p w14:paraId="1A1E2F6E" w14:textId="77777777" w:rsidR="00941D93" w:rsidRDefault="00941D93">
      <w:pPr>
        <w:pStyle w:val="Heading2"/>
      </w:pPr>
      <w:bookmarkStart w:id="26" w:name="_Toc22915473"/>
      <w:commentRangeStart w:id="27"/>
      <w:commentRangeStart w:id="28"/>
      <w:r>
        <w:t>System Overview</w:t>
      </w:r>
      <w:bookmarkEnd w:id="26"/>
      <w:commentRangeEnd w:id="27"/>
      <w:r w:rsidR="002A680C">
        <w:rPr>
          <w:rStyle w:val="CommentReference"/>
          <w:b w:val="0"/>
        </w:rPr>
        <w:commentReference w:id="27"/>
      </w:r>
      <w:commentRangeEnd w:id="28"/>
      <w:r w:rsidR="001C7873">
        <w:rPr>
          <w:rStyle w:val="CommentReference"/>
          <w:b w:val="0"/>
        </w:rPr>
        <w:commentReference w:id="28"/>
      </w:r>
    </w:p>
    <w:p w14:paraId="4149862A" w14:textId="3EEA4ECB" w:rsidR="007F2B18" w:rsidRDefault="0078625F">
      <w:r>
        <w:t xml:space="preserve">The testing approach for this Test Plan is of unit test, unit test, integration test between two functions, </w:t>
      </w:r>
      <w:r w:rsidR="0027068A">
        <w:t xml:space="preserve">and </w:t>
      </w:r>
      <w:r>
        <w:t>integration test between all functions</w:t>
      </w:r>
      <w:r w:rsidR="008E4B89">
        <w:t xml:space="preserve"> as follows:</w:t>
      </w:r>
      <w:r>
        <w:t xml:space="preserve"> </w:t>
      </w:r>
      <w:r w:rsidR="007F2B18">
        <w:t xml:space="preserve">This Test Plan follows a unit test plan approach for the </w:t>
      </w:r>
      <w:r w:rsidR="00F97C76">
        <w:t>edit menu operations</w:t>
      </w:r>
      <w:r w:rsidR="007F2B18">
        <w:t>: “Insert” and “Delete”</w:t>
      </w:r>
      <w:r w:rsidR="00F97C76">
        <w:t xml:space="preserve"> because these two operations can be performed without the other edit menu operations</w:t>
      </w:r>
      <w:r w:rsidR="007F2B18">
        <w:t>.</w:t>
      </w:r>
      <w:r w:rsidR="00F97C76">
        <w:t xml:space="preserve"> However, the edit menu operation “Copy” is no</w:t>
      </w:r>
      <w:r w:rsidR="0087551F">
        <w:t>t testable</w:t>
      </w:r>
      <w:r w:rsidR="00F97C76">
        <w:t xml:space="preserve"> without the edit menu operation “Paste” and vice versa. Thus,</w:t>
      </w:r>
      <w:r w:rsidR="007F2B18">
        <w:t xml:space="preserve"> </w:t>
      </w:r>
      <w:r w:rsidR="00F97C76">
        <w:t>t</w:t>
      </w:r>
      <w:r w:rsidR="007F2B18">
        <w:t xml:space="preserve">his Test Plan then follows an integration of </w:t>
      </w:r>
      <w:proofErr w:type="gramStart"/>
      <w:r w:rsidR="007F2B18">
        <w:t>units</w:t>
      </w:r>
      <w:proofErr w:type="gramEnd"/>
      <w:r w:rsidR="007F2B18">
        <w:t xml:space="preserve"> approach for “Copy” and “Paste” as these two functions necessarily work together. </w:t>
      </w:r>
      <w:r w:rsidR="00F97C76">
        <w:t>Finally, the edit menu operation “Undo” can only be performed after other edit menu operations are performed. Thus</w:t>
      </w:r>
      <w:r w:rsidR="007F2B18">
        <w:t xml:space="preserve">, this Test Plan takes an integration of </w:t>
      </w:r>
      <w:proofErr w:type="gramStart"/>
      <w:r w:rsidR="007F2B18">
        <w:t>units</w:t>
      </w:r>
      <w:proofErr w:type="gramEnd"/>
      <w:r w:rsidR="007F2B18">
        <w:t xml:space="preserve"> approach </w:t>
      </w:r>
      <w:r w:rsidR="00F97C76">
        <w:t>for</w:t>
      </w:r>
      <w:r w:rsidR="007F2B18">
        <w:t xml:space="preserve"> “Undo” as </w:t>
      </w:r>
      <w:r w:rsidR="00F97C76">
        <w:t>the operation undo</w:t>
      </w:r>
      <w:r w:rsidR="007F2B18">
        <w:t xml:space="preserve"> is tested </w:t>
      </w:r>
      <w:r w:rsidR="0087551F">
        <w:t>after</w:t>
      </w:r>
      <w:r w:rsidR="007F2B18">
        <w:t xml:space="preserve"> all other operations. </w:t>
      </w:r>
    </w:p>
    <w:p w14:paraId="3CACE12F" w14:textId="77777777" w:rsidR="00F97C76" w:rsidRDefault="00150787" w:rsidP="00150787">
      <w:pPr>
        <w:pStyle w:val="Heading2"/>
      </w:pPr>
      <w:bookmarkStart w:id="29" w:name="_Toc22915474"/>
      <w:r>
        <w:t>Suspension and Exit Criteria</w:t>
      </w:r>
      <w:bookmarkEnd w:id="29"/>
    </w:p>
    <w:p w14:paraId="1EED7F21" w14:textId="7720F2D8" w:rsidR="00B70C66" w:rsidRDefault="00B70C66" w:rsidP="00B70C66">
      <w:r>
        <w:t>Because the final operation, “Undo” is tested in conjunction with the other operations, the Test Suite “Undo” relies heavily on the pass rate of the other operations. Thus, a criticality system is created to ensure that the “Undo” tests are not performed until the proper tests have passed to ensure that any failure in the “Undo” test suite is purely because of a failure in the “Undo” operation. For this reason, the criticality system has t</w:t>
      </w:r>
      <w:r w:rsidR="003F5D4D">
        <w:t>hree</w:t>
      </w:r>
      <w:r>
        <w:t xml:space="preserve"> ratings: High</w:t>
      </w:r>
      <w:r w:rsidR="003F5D4D">
        <w:t xml:space="preserve">, </w:t>
      </w:r>
      <w:proofErr w:type="gramStart"/>
      <w:r w:rsidR="003F5D4D">
        <w:t>Medium</w:t>
      </w:r>
      <w:proofErr w:type="gramEnd"/>
      <w:r w:rsidR="003F5D4D">
        <w:t xml:space="preserve"> </w:t>
      </w:r>
      <w:r>
        <w:t>and Low. High criticality tests must pass before performing Low criticality tests.</w:t>
      </w:r>
    </w:p>
    <w:p w14:paraId="4F479F71" w14:textId="539947CC" w:rsidR="00F97C76" w:rsidRPr="00013402" w:rsidRDefault="00DD346B" w:rsidP="00150787">
      <w:r>
        <w:t>If a High criticality test fails, t</w:t>
      </w:r>
      <w:r w:rsidR="003A7EBC">
        <w:t xml:space="preserve">esting may </w:t>
      </w:r>
      <w:proofErr w:type="gramStart"/>
      <w:r w:rsidR="003A7EBC">
        <w:t>continue on</w:t>
      </w:r>
      <w:proofErr w:type="gramEnd"/>
      <w:r w:rsidR="003A7EBC">
        <w:t xml:space="preserve"> High criticality</w:t>
      </w:r>
      <w:r w:rsidR="003F5D4D">
        <w:t xml:space="preserve"> and Medium criticality</w:t>
      </w:r>
      <w:r w:rsidR="003A7EBC">
        <w:t xml:space="preserve"> tests</w:t>
      </w:r>
      <w:r>
        <w:t xml:space="preserve">. </w:t>
      </w:r>
      <w:r w:rsidR="003F5D4D">
        <w:t>H</w:t>
      </w:r>
      <w:r w:rsidR="003A7EBC">
        <w:t xml:space="preserve">owever, </w:t>
      </w:r>
      <w:r w:rsidR="00BD5876">
        <w:t xml:space="preserve">if a High criticality test fails, </w:t>
      </w:r>
      <w:r w:rsidR="003A7EBC">
        <w:t>testing must be suspended before testing any Low criticality</w:t>
      </w:r>
      <w:r w:rsidR="003F5D4D">
        <w:t xml:space="preserve"> test</w:t>
      </w:r>
      <w:r w:rsidR="00BD5876">
        <w:t>s. Low criticality tests must only be performed once all High criticality tests have passed.</w:t>
      </w:r>
      <w:r w:rsidR="006E3301">
        <w:t xml:space="preserve"> A 100% pass rate of all tests is required for the completion of edit menu operation functionality</w:t>
      </w:r>
      <w:r w:rsidR="000D3FCD">
        <w:t xml:space="preserve"> testing</w:t>
      </w:r>
      <w:r w:rsidR="006E3301">
        <w:t>.</w:t>
      </w:r>
      <w:r w:rsidR="003A7EBC">
        <w:t xml:space="preserve"> </w:t>
      </w:r>
    </w:p>
    <w:p w14:paraId="09BC83F3" w14:textId="77777777" w:rsidR="00941D93" w:rsidRDefault="00941D93">
      <w:pPr>
        <w:pStyle w:val="Heading2"/>
      </w:pPr>
      <w:bookmarkStart w:id="30" w:name="_Toc22915475"/>
      <w:r>
        <w:t>Document Overview</w:t>
      </w:r>
      <w:bookmarkEnd w:id="30"/>
    </w:p>
    <w:p w14:paraId="201EC936" w14:textId="77777777" w:rsidR="00FE634C" w:rsidRDefault="00FE634C">
      <w:r>
        <w:t xml:space="preserve">The remainder of this document outlines the edit menu features to be tested as well as other features of the software which will not be tested. The Testing Approach is an overview of each test plan. Each test plan focuses on one edit menu operation. Each test plan has more than one test to test the edit menu operation. Following the test plans is a comment on the user interface testing, then a test schedule and finally the appendix. </w:t>
      </w:r>
    </w:p>
    <w:p w14:paraId="5819DE7A" w14:textId="77777777" w:rsidR="00941D93" w:rsidRDefault="007E0AF8">
      <w:pPr>
        <w:pStyle w:val="Heading2"/>
      </w:pPr>
      <w:bookmarkStart w:id="31" w:name="_Toc22915476"/>
      <w:r>
        <w:t>References</w:t>
      </w:r>
      <w:bookmarkEnd w:id="31"/>
    </w:p>
    <w:p w14:paraId="4590C3F6" w14:textId="77777777" w:rsidR="0073290E" w:rsidRDefault="00FE634C" w:rsidP="007A4335">
      <w:r>
        <w:t>Spec.docx</w:t>
      </w:r>
    </w:p>
    <w:p w14:paraId="5B0FCF0F" w14:textId="77777777" w:rsidR="0073290E" w:rsidRDefault="00FE634C" w:rsidP="007A4335">
      <w:r>
        <w:t>DbEditTestPlanAssign.pdf</w:t>
      </w:r>
    </w:p>
    <w:p w14:paraId="56453313" w14:textId="356E145C" w:rsidR="00FE634C" w:rsidRDefault="00FE634C" w:rsidP="007A4335">
      <w:r>
        <w:lastRenderedPageBreak/>
        <w:t>TestPlanAssign040120.pptx</w:t>
      </w:r>
    </w:p>
    <w:p w14:paraId="37C54116" w14:textId="17C68982" w:rsidR="007A4335" w:rsidRDefault="007A4335" w:rsidP="00FE634C">
      <w:pPr>
        <w:pStyle w:val="Heading1"/>
        <w:pageBreakBefore w:val="0"/>
        <w:numPr>
          <w:ilvl w:val="0"/>
          <w:numId w:val="0"/>
        </w:numPr>
      </w:pPr>
      <w:bookmarkStart w:id="32" w:name="_Toc227033591"/>
      <w:r>
        <w:br w:type="page"/>
      </w:r>
      <w:bookmarkStart w:id="33" w:name="_Toc22915477"/>
      <w:r w:rsidR="00C75B4F">
        <w:lastRenderedPageBreak/>
        <w:t xml:space="preserve">2. </w:t>
      </w:r>
      <w:r>
        <w:t>Test Items and Features</w:t>
      </w:r>
      <w:bookmarkEnd w:id="32"/>
      <w:bookmarkEnd w:id="33"/>
    </w:p>
    <w:p w14:paraId="255EB306" w14:textId="77777777" w:rsidR="00FE634C" w:rsidRDefault="00FE634C" w:rsidP="007A4335">
      <w:r>
        <w:t xml:space="preserve">The following is a table which outlines which features are to be tested and which features are not to be tested. </w:t>
      </w:r>
    </w:p>
    <w:p w14:paraId="3D06B257" w14:textId="77777777" w:rsidR="00556B60" w:rsidRDefault="00556B60" w:rsidP="007A43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7"/>
        <w:gridCol w:w="4493"/>
      </w:tblGrid>
      <w:tr w:rsidR="00FE634C" w14:paraId="09A38EBD" w14:textId="77777777" w:rsidTr="00CE5CC9">
        <w:tc>
          <w:tcPr>
            <w:tcW w:w="4608" w:type="dxa"/>
            <w:shd w:val="clear" w:color="auto" w:fill="auto"/>
          </w:tcPr>
          <w:p w14:paraId="44F4802F" w14:textId="77777777" w:rsidR="00FE634C" w:rsidRPr="00CE5CC9" w:rsidRDefault="00FE634C" w:rsidP="007A4335">
            <w:pPr>
              <w:rPr>
                <w:i/>
                <w:iCs/>
              </w:rPr>
            </w:pPr>
            <w:r w:rsidRPr="00CE5CC9">
              <w:rPr>
                <w:i/>
                <w:iCs/>
              </w:rPr>
              <w:t>Features to be tested</w:t>
            </w:r>
          </w:p>
        </w:tc>
        <w:tc>
          <w:tcPr>
            <w:tcW w:w="4608" w:type="dxa"/>
            <w:shd w:val="clear" w:color="auto" w:fill="auto"/>
          </w:tcPr>
          <w:p w14:paraId="72E656F9" w14:textId="77777777" w:rsidR="00FE634C" w:rsidRPr="00CE5CC9" w:rsidRDefault="00FE634C" w:rsidP="007A4335">
            <w:pPr>
              <w:rPr>
                <w:i/>
                <w:iCs/>
              </w:rPr>
            </w:pPr>
            <w:r w:rsidRPr="00CE5CC9">
              <w:rPr>
                <w:i/>
                <w:iCs/>
              </w:rPr>
              <w:t>Features not to be tested</w:t>
            </w:r>
          </w:p>
        </w:tc>
      </w:tr>
      <w:tr w:rsidR="00EC4FD0" w14:paraId="526A5D1A" w14:textId="77777777" w:rsidTr="00CE5CC9">
        <w:tc>
          <w:tcPr>
            <w:tcW w:w="4608" w:type="dxa"/>
            <w:shd w:val="clear" w:color="auto" w:fill="auto"/>
          </w:tcPr>
          <w:p w14:paraId="62A79AEF" w14:textId="77777777" w:rsidR="00EC4FD0" w:rsidRDefault="00EC4FD0" w:rsidP="00EC4FD0">
            <w:r w:rsidRPr="00CC5E60">
              <w:t>Copy</w:t>
            </w:r>
          </w:p>
        </w:tc>
        <w:tc>
          <w:tcPr>
            <w:tcW w:w="4608" w:type="dxa"/>
            <w:shd w:val="clear" w:color="auto" w:fill="auto"/>
          </w:tcPr>
          <w:p w14:paraId="52EFBE74" w14:textId="77777777" w:rsidR="00EC4FD0" w:rsidRDefault="00EC4FD0" w:rsidP="00EC4FD0">
            <w:r w:rsidRPr="007214DA">
              <w:t>Check for Duplicate Rows</w:t>
            </w:r>
          </w:p>
        </w:tc>
      </w:tr>
      <w:tr w:rsidR="00EC4FD0" w14:paraId="459706E7" w14:textId="77777777" w:rsidTr="00CE5CC9">
        <w:tc>
          <w:tcPr>
            <w:tcW w:w="4608" w:type="dxa"/>
            <w:shd w:val="clear" w:color="auto" w:fill="auto"/>
          </w:tcPr>
          <w:p w14:paraId="55829D0A" w14:textId="77777777" w:rsidR="00EC4FD0" w:rsidRDefault="00EC4FD0" w:rsidP="00EC4FD0">
            <w:r w:rsidRPr="00CC5E60">
              <w:t>Delete</w:t>
            </w:r>
          </w:p>
        </w:tc>
        <w:tc>
          <w:tcPr>
            <w:tcW w:w="4608" w:type="dxa"/>
            <w:shd w:val="clear" w:color="auto" w:fill="auto"/>
          </w:tcPr>
          <w:p w14:paraId="0ECF665F" w14:textId="77777777" w:rsidR="00EC4FD0" w:rsidRDefault="00EC4FD0" w:rsidP="00EC4FD0">
            <w:r w:rsidRPr="007214DA">
              <w:t xml:space="preserve">Close </w:t>
            </w:r>
          </w:p>
        </w:tc>
      </w:tr>
      <w:tr w:rsidR="00EC4FD0" w14:paraId="648E21AB" w14:textId="77777777" w:rsidTr="00CE5CC9">
        <w:tc>
          <w:tcPr>
            <w:tcW w:w="4608" w:type="dxa"/>
            <w:shd w:val="clear" w:color="auto" w:fill="auto"/>
          </w:tcPr>
          <w:p w14:paraId="4DF0B531" w14:textId="77777777" w:rsidR="00EC4FD0" w:rsidRDefault="00EC4FD0" w:rsidP="00EC4FD0">
            <w:r w:rsidRPr="00CC5E60">
              <w:t>Edit Menu Operations</w:t>
            </w:r>
          </w:p>
        </w:tc>
        <w:tc>
          <w:tcPr>
            <w:tcW w:w="4608" w:type="dxa"/>
            <w:shd w:val="clear" w:color="auto" w:fill="auto"/>
          </w:tcPr>
          <w:p w14:paraId="2663FA82" w14:textId="77777777" w:rsidR="00EC4FD0" w:rsidRDefault="00EC4FD0" w:rsidP="00EC4FD0">
            <w:r w:rsidRPr="007214DA">
              <w:t>Column Selection</w:t>
            </w:r>
          </w:p>
        </w:tc>
      </w:tr>
      <w:tr w:rsidR="00EC4FD0" w14:paraId="6D05B855" w14:textId="77777777" w:rsidTr="00CE5CC9">
        <w:tc>
          <w:tcPr>
            <w:tcW w:w="4608" w:type="dxa"/>
            <w:shd w:val="clear" w:color="auto" w:fill="auto"/>
          </w:tcPr>
          <w:p w14:paraId="3BAE9229" w14:textId="77777777" w:rsidR="00EC4FD0" w:rsidRDefault="00EC4FD0" w:rsidP="00EC4FD0">
            <w:r w:rsidRPr="00CC5E60">
              <w:t>Insert</w:t>
            </w:r>
          </w:p>
        </w:tc>
        <w:tc>
          <w:tcPr>
            <w:tcW w:w="4608" w:type="dxa"/>
            <w:shd w:val="clear" w:color="auto" w:fill="auto"/>
          </w:tcPr>
          <w:p w14:paraId="3329FE18" w14:textId="77777777" w:rsidR="00EC4FD0" w:rsidRDefault="00EC4FD0" w:rsidP="00EC4FD0">
            <w:r w:rsidRPr="007214DA">
              <w:t>Compare</w:t>
            </w:r>
          </w:p>
        </w:tc>
      </w:tr>
      <w:tr w:rsidR="00EC4FD0" w14:paraId="37747DA8" w14:textId="77777777" w:rsidTr="00CE5CC9">
        <w:tc>
          <w:tcPr>
            <w:tcW w:w="4608" w:type="dxa"/>
            <w:shd w:val="clear" w:color="auto" w:fill="auto"/>
          </w:tcPr>
          <w:p w14:paraId="0F7D7803" w14:textId="77777777" w:rsidR="00EC4FD0" w:rsidRDefault="00EC4FD0" w:rsidP="00EC4FD0">
            <w:r w:rsidRPr="00CC5E60">
              <w:t>Paste</w:t>
            </w:r>
          </w:p>
        </w:tc>
        <w:tc>
          <w:tcPr>
            <w:tcW w:w="4608" w:type="dxa"/>
            <w:shd w:val="clear" w:color="auto" w:fill="auto"/>
          </w:tcPr>
          <w:p w14:paraId="5B71CA8E" w14:textId="77777777" w:rsidR="00EC4FD0" w:rsidRDefault="00EC4FD0" w:rsidP="00EC4FD0">
            <w:r w:rsidRPr="007214DA">
              <w:t xml:space="preserve">File Menu </w:t>
            </w:r>
          </w:p>
        </w:tc>
      </w:tr>
      <w:tr w:rsidR="00EC4FD0" w14:paraId="6303D51D" w14:textId="77777777" w:rsidTr="00CE5CC9">
        <w:tc>
          <w:tcPr>
            <w:tcW w:w="4608" w:type="dxa"/>
            <w:shd w:val="clear" w:color="auto" w:fill="auto"/>
          </w:tcPr>
          <w:p w14:paraId="0B05683B" w14:textId="77777777" w:rsidR="00EC4FD0" w:rsidRDefault="00EC4FD0" w:rsidP="00EC4FD0">
            <w:r w:rsidRPr="00CC5E60">
              <w:t>Undo</w:t>
            </w:r>
          </w:p>
        </w:tc>
        <w:tc>
          <w:tcPr>
            <w:tcW w:w="4608" w:type="dxa"/>
            <w:shd w:val="clear" w:color="auto" w:fill="auto"/>
          </w:tcPr>
          <w:p w14:paraId="697C5CDF" w14:textId="77777777" w:rsidR="00EC4FD0" w:rsidRDefault="00EC4FD0" w:rsidP="00EC4FD0">
            <w:r w:rsidRPr="007214DA">
              <w:t>File Save</w:t>
            </w:r>
          </w:p>
        </w:tc>
      </w:tr>
      <w:tr w:rsidR="00EC4FD0" w14:paraId="5F5FA1FF" w14:textId="77777777" w:rsidTr="00CE5CC9">
        <w:tc>
          <w:tcPr>
            <w:tcW w:w="4608" w:type="dxa"/>
            <w:shd w:val="clear" w:color="auto" w:fill="auto"/>
          </w:tcPr>
          <w:p w14:paraId="2513AE47" w14:textId="77777777" w:rsidR="00EC4FD0" w:rsidRDefault="00EC4FD0" w:rsidP="00EC4FD0"/>
        </w:tc>
        <w:tc>
          <w:tcPr>
            <w:tcW w:w="4608" w:type="dxa"/>
            <w:shd w:val="clear" w:color="auto" w:fill="auto"/>
          </w:tcPr>
          <w:p w14:paraId="7F118D1E" w14:textId="77777777" w:rsidR="00EC4FD0" w:rsidRDefault="00EC4FD0" w:rsidP="00EC4FD0">
            <w:r w:rsidRPr="007214DA">
              <w:t>Filter</w:t>
            </w:r>
          </w:p>
        </w:tc>
      </w:tr>
      <w:tr w:rsidR="00EC4FD0" w14:paraId="235DB872" w14:textId="77777777" w:rsidTr="00CE5CC9">
        <w:tc>
          <w:tcPr>
            <w:tcW w:w="4608" w:type="dxa"/>
            <w:shd w:val="clear" w:color="auto" w:fill="auto"/>
          </w:tcPr>
          <w:p w14:paraId="72D69544" w14:textId="77777777" w:rsidR="00EC4FD0" w:rsidRDefault="00EC4FD0" w:rsidP="00EC4FD0"/>
        </w:tc>
        <w:tc>
          <w:tcPr>
            <w:tcW w:w="4608" w:type="dxa"/>
            <w:shd w:val="clear" w:color="auto" w:fill="auto"/>
          </w:tcPr>
          <w:p w14:paraId="2D29458B" w14:textId="77777777" w:rsidR="00EC4FD0" w:rsidRDefault="00EC4FD0" w:rsidP="00EC4FD0">
            <w:r w:rsidRPr="007214DA">
              <w:t>Help</w:t>
            </w:r>
          </w:p>
        </w:tc>
      </w:tr>
      <w:tr w:rsidR="00EC4FD0" w14:paraId="50F255A0" w14:textId="77777777" w:rsidTr="00CE5CC9">
        <w:tc>
          <w:tcPr>
            <w:tcW w:w="4608" w:type="dxa"/>
            <w:shd w:val="clear" w:color="auto" w:fill="auto"/>
          </w:tcPr>
          <w:p w14:paraId="5D79A3CF" w14:textId="77777777" w:rsidR="00EC4FD0" w:rsidRDefault="00EC4FD0" w:rsidP="00EC4FD0"/>
        </w:tc>
        <w:tc>
          <w:tcPr>
            <w:tcW w:w="4608" w:type="dxa"/>
            <w:shd w:val="clear" w:color="auto" w:fill="auto"/>
          </w:tcPr>
          <w:p w14:paraId="1E8E3775" w14:textId="77777777" w:rsidR="00EC4FD0" w:rsidRDefault="00EC4FD0" w:rsidP="00EC4FD0">
            <w:r w:rsidRPr="007214DA">
              <w:t xml:space="preserve">Open </w:t>
            </w:r>
          </w:p>
        </w:tc>
      </w:tr>
      <w:tr w:rsidR="00EC4FD0" w14:paraId="7FA98995" w14:textId="77777777" w:rsidTr="00CE5CC9">
        <w:tc>
          <w:tcPr>
            <w:tcW w:w="4608" w:type="dxa"/>
            <w:shd w:val="clear" w:color="auto" w:fill="auto"/>
          </w:tcPr>
          <w:p w14:paraId="7BCBB7F5" w14:textId="77777777" w:rsidR="00EC4FD0" w:rsidRDefault="00EC4FD0" w:rsidP="00EC4FD0"/>
        </w:tc>
        <w:tc>
          <w:tcPr>
            <w:tcW w:w="4608" w:type="dxa"/>
            <w:shd w:val="clear" w:color="auto" w:fill="auto"/>
          </w:tcPr>
          <w:p w14:paraId="515D343B" w14:textId="77777777" w:rsidR="00EC4FD0" w:rsidRDefault="00EC4FD0" w:rsidP="00EC4FD0">
            <w:r w:rsidRPr="007214DA">
              <w:t>Options</w:t>
            </w:r>
          </w:p>
        </w:tc>
      </w:tr>
      <w:tr w:rsidR="00EC4FD0" w14:paraId="1F52B614" w14:textId="77777777" w:rsidTr="00CE5CC9">
        <w:tc>
          <w:tcPr>
            <w:tcW w:w="4608" w:type="dxa"/>
            <w:shd w:val="clear" w:color="auto" w:fill="auto"/>
          </w:tcPr>
          <w:p w14:paraId="26100447" w14:textId="77777777" w:rsidR="00EC4FD0" w:rsidRDefault="00EC4FD0" w:rsidP="00EC4FD0"/>
        </w:tc>
        <w:tc>
          <w:tcPr>
            <w:tcW w:w="4608" w:type="dxa"/>
            <w:shd w:val="clear" w:color="auto" w:fill="auto"/>
          </w:tcPr>
          <w:p w14:paraId="4F80E80A" w14:textId="77777777" w:rsidR="00EC4FD0" w:rsidRDefault="00EC4FD0" w:rsidP="00EC4FD0">
            <w:r w:rsidRPr="007214DA">
              <w:t>Options Display</w:t>
            </w:r>
          </w:p>
        </w:tc>
      </w:tr>
      <w:tr w:rsidR="00EC4FD0" w14:paraId="4EA612B9" w14:textId="77777777" w:rsidTr="00CE5CC9">
        <w:tc>
          <w:tcPr>
            <w:tcW w:w="4608" w:type="dxa"/>
            <w:shd w:val="clear" w:color="auto" w:fill="auto"/>
          </w:tcPr>
          <w:p w14:paraId="431FED10" w14:textId="77777777" w:rsidR="00EC4FD0" w:rsidRDefault="00EC4FD0" w:rsidP="00EC4FD0"/>
        </w:tc>
        <w:tc>
          <w:tcPr>
            <w:tcW w:w="4608" w:type="dxa"/>
            <w:shd w:val="clear" w:color="auto" w:fill="auto"/>
          </w:tcPr>
          <w:p w14:paraId="3AD669D0" w14:textId="77777777" w:rsidR="00EC4FD0" w:rsidRDefault="00EC4FD0" w:rsidP="00EC4FD0">
            <w:r w:rsidRPr="007214DA">
              <w:t xml:space="preserve">Print </w:t>
            </w:r>
          </w:p>
        </w:tc>
      </w:tr>
      <w:tr w:rsidR="00EC4FD0" w14:paraId="653E8789" w14:textId="77777777" w:rsidTr="00CE5CC9">
        <w:tc>
          <w:tcPr>
            <w:tcW w:w="4608" w:type="dxa"/>
            <w:shd w:val="clear" w:color="auto" w:fill="auto"/>
          </w:tcPr>
          <w:p w14:paraId="54292BF5" w14:textId="77777777" w:rsidR="00EC4FD0" w:rsidRDefault="00EC4FD0" w:rsidP="00EC4FD0"/>
        </w:tc>
        <w:tc>
          <w:tcPr>
            <w:tcW w:w="4608" w:type="dxa"/>
            <w:shd w:val="clear" w:color="auto" w:fill="auto"/>
          </w:tcPr>
          <w:p w14:paraId="4A882D4C" w14:textId="77777777" w:rsidR="00EC4FD0" w:rsidRDefault="00EC4FD0" w:rsidP="00EC4FD0">
            <w:r w:rsidRPr="007214DA">
              <w:t>Search Menu</w:t>
            </w:r>
          </w:p>
        </w:tc>
      </w:tr>
    </w:tbl>
    <w:p w14:paraId="2AE28530" w14:textId="77777777" w:rsidR="00FE634C" w:rsidRPr="00123BB7" w:rsidRDefault="00FE634C" w:rsidP="007A4335"/>
    <w:p w14:paraId="4F1C43ED" w14:textId="77777777" w:rsidR="00941D93" w:rsidRDefault="00941D93"/>
    <w:p w14:paraId="0A66AB80" w14:textId="0EA6259A" w:rsidR="00941D93" w:rsidRDefault="001F2C3C" w:rsidP="001F2C3C">
      <w:pPr>
        <w:pStyle w:val="Heading1"/>
        <w:numPr>
          <w:ilvl w:val="0"/>
          <w:numId w:val="0"/>
        </w:numPr>
      </w:pPr>
      <w:bookmarkStart w:id="34" w:name="_Toc22915478"/>
      <w:r>
        <w:lastRenderedPageBreak/>
        <w:t xml:space="preserve">3. </w:t>
      </w:r>
      <w:r w:rsidR="00941D93">
        <w:t>Testing Approach</w:t>
      </w:r>
      <w:bookmarkEnd w:id="34"/>
    </w:p>
    <w:p w14:paraId="1FCDFD28" w14:textId="77777777" w:rsidR="00941D93" w:rsidRDefault="00941D93"/>
    <w:p w14:paraId="3C75AF17" w14:textId="743EFF81" w:rsidR="00952AAA" w:rsidRDefault="00952AAA" w:rsidP="00B34944">
      <w:r>
        <w:t>The following</w:t>
      </w:r>
      <w:r w:rsidR="00265A6A">
        <w:t xml:space="preserve"> are four tables which describe four test suites. Each test suite tests each of the operations in the Edit Menu: Insert</w:t>
      </w:r>
      <w:r w:rsidR="00A77A64">
        <w:t xml:space="preserve"> Row</w:t>
      </w:r>
      <w:r w:rsidR="00265A6A">
        <w:t>, Delete</w:t>
      </w:r>
      <w:r w:rsidR="00A77A64">
        <w:t xml:space="preserve"> Row</w:t>
      </w:r>
      <w:r w:rsidR="00265A6A">
        <w:t>, Copy</w:t>
      </w:r>
      <w:r w:rsidR="00A77A64">
        <w:t xml:space="preserve"> Row</w:t>
      </w:r>
      <w:r w:rsidR="00265A6A">
        <w:t>/Paste</w:t>
      </w:r>
      <w:r w:rsidR="00A77A64">
        <w:t xml:space="preserve"> Row</w:t>
      </w:r>
      <w:r w:rsidR="00265A6A">
        <w:t xml:space="preserve">, and Undo. Each table contains </w:t>
      </w:r>
      <w:r w:rsidR="00220EB5">
        <w:t>a description of the Test Suite and each test case within that test suite. The criticality</w:t>
      </w:r>
      <w:r w:rsidR="00F11548">
        <w:t xml:space="preserve"> </w:t>
      </w:r>
      <w:r w:rsidR="00083BAD">
        <w:t>is a dependency rating elaborated in detail in Section 1.4 above.</w:t>
      </w:r>
    </w:p>
    <w:p w14:paraId="09CACABE" w14:textId="77777777" w:rsidR="00276F8C" w:rsidRDefault="00276F8C" w:rsidP="00B34944"/>
    <w:p w14:paraId="43D09624" w14:textId="77777777" w:rsidR="009069AE" w:rsidRDefault="009069AE">
      <w:pPr>
        <w:pStyle w:val="ListBullet"/>
        <w:numPr>
          <w:ilvl w:val="0"/>
          <w:numId w:val="0"/>
        </w:numPr>
        <w:ind w:left="576" w:hanging="360"/>
      </w:pPr>
    </w:p>
    <w:p w14:paraId="341CC8FB" w14:textId="43FF8D89" w:rsidR="009069AE" w:rsidRDefault="009069AE" w:rsidP="009069AE">
      <w:pPr>
        <w:pStyle w:val="Caption"/>
        <w:keepNext/>
      </w:pPr>
      <w:bookmarkStart w:id="35" w:name="_Ref234215049"/>
      <w:r>
        <w:t>Table 1: Test Plan</w:t>
      </w:r>
      <w:bookmarkEnd w:id="35"/>
      <w:r w:rsidR="00265A6A">
        <w:t xml:space="preserve"> 1</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6"/>
        <w:gridCol w:w="5003"/>
        <w:gridCol w:w="2107"/>
      </w:tblGrid>
      <w:tr w:rsidR="007A4335" w14:paraId="1B03F4D7" w14:textId="77777777" w:rsidTr="009162F5">
        <w:trPr>
          <w:trHeight w:val="360"/>
        </w:trPr>
        <w:tc>
          <w:tcPr>
            <w:tcW w:w="9306" w:type="dxa"/>
            <w:gridSpan w:val="3"/>
            <w:shd w:val="clear" w:color="auto" w:fill="E0E0E0"/>
          </w:tcPr>
          <w:p w14:paraId="4F572039" w14:textId="77777777" w:rsidR="007A4335" w:rsidRDefault="007A4335" w:rsidP="009162F5">
            <w:pPr>
              <w:jc w:val="center"/>
              <w:rPr>
                <w:b/>
              </w:rPr>
            </w:pPr>
          </w:p>
          <w:p w14:paraId="5C7BF8C8" w14:textId="63BDE5EE" w:rsidR="007A4335" w:rsidRDefault="007A4335" w:rsidP="009162F5">
            <w:pPr>
              <w:jc w:val="center"/>
              <w:rPr>
                <w:b/>
              </w:rPr>
            </w:pPr>
            <w:r>
              <w:rPr>
                <w:b/>
              </w:rPr>
              <w:t>TEST SUITE</w:t>
            </w:r>
            <w:r w:rsidR="00B34B46">
              <w:rPr>
                <w:b/>
              </w:rPr>
              <w:t>: INSERT</w:t>
            </w:r>
            <w:r w:rsidR="004329C7">
              <w:rPr>
                <w:b/>
              </w:rPr>
              <w:t xml:space="preserve"> ROW</w:t>
            </w:r>
          </w:p>
        </w:tc>
      </w:tr>
      <w:tr w:rsidR="007A4335" w14:paraId="6E444410" w14:textId="77777777" w:rsidTr="003E09C2">
        <w:trPr>
          <w:trHeight w:val="360"/>
        </w:trPr>
        <w:tc>
          <w:tcPr>
            <w:tcW w:w="2285" w:type="dxa"/>
            <w:shd w:val="clear" w:color="auto" w:fill="auto"/>
          </w:tcPr>
          <w:p w14:paraId="01D489F7" w14:textId="77777777" w:rsidR="007A4335" w:rsidRDefault="007A4335" w:rsidP="009162F5">
            <w:pPr>
              <w:jc w:val="center"/>
              <w:rPr>
                <w:b/>
              </w:rPr>
            </w:pPr>
            <w:r>
              <w:rPr>
                <w:b/>
              </w:rPr>
              <w:t>Description of Test Suite</w:t>
            </w:r>
          </w:p>
        </w:tc>
        <w:tc>
          <w:tcPr>
            <w:tcW w:w="7021" w:type="dxa"/>
            <w:gridSpan w:val="2"/>
            <w:shd w:val="clear" w:color="auto" w:fill="auto"/>
          </w:tcPr>
          <w:p w14:paraId="51BD8280" w14:textId="7FA02D33" w:rsidR="007A4335" w:rsidRDefault="00425763" w:rsidP="009162F5">
            <w:pPr>
              <w:jc w:val="center"/>
              <w:rPr>
                <w:b/>
              </w:rPr>
            </w:pPr>
            <w:r>
              <w:rPr>
                <w:b/>
              </w:rPr>
              <w:t xml:space="preserve">This test suite is designed to test the functionality of </w:t>
            </w:r>
            <w:r w:rsidR="003C0C60">
              <w:rPr>
                <w:b/>
              </w:rPr>
              <w:t>the Insert</w:t>
            </w:r>
            <w:r w:rsidR="00BD784B">
              <w:rPr>
                <w:b/>
              </w:rPr>
              <w:t xml:space="preserve"> Row</w:t>
            </w:r>
            <w:r w:rsidR="003C0C60">
              <w:rPr>
                <w:b/>
              </w:rPr>
              <w:t xml:space="preserve"> operation</w:t>
            </w:r>
            <w:r>
              <w:rPr>
                <w:b/>
              </w:rPr>
              <w:t>.</w:t>
            </w:r>
          </w:p>
        </w:tc>
      </w:tr>
      <w:tr w:rsidR="007A4335" w14:paraId="4817009C" w14:textId="77777777" w:rsidTr="003E09C2">
        <w:trPr>
          <w:trHeight w:val="360"/>
        </w:trPr>
        <w:tc>
          <w:tcPr>
            <w:tcW w:w="2285" w:type="dxa"/>
            <w:shd w:val="clear" w:color="auto" w:fill="E0E0E0"/>
          </w:tcPr>
          <w:p w14:paraId="4BF4094E" w14:textId="77777777" w:rsidR="007A4335" w:rsidRDefault="007A4335" w:rsidP="009162F5">
            <w:pPr>
              <w:jc w:val="center"/>
              <w:rPr>
                <w:b/>
              </w:rPr>
            </w:pPr>
            <w:r>
              <w:rPr>
                <w:b/>
              </w:rPr>
              <w:t>Test Case Identifier</w:t>
            </w:r>
          </w:p>
        </w:tc>
        <w:tc>
          <w:tcPr>
            <w:tcW w:w="5358" w:type="dxa"/>
            <w:shd w:val="clear" w:color="auto" w:fill="E0E0E0"/>
          </w:tcPr>
          <w:p w14:paraId="6C15D9F6" w14:textId="77777777" w:rsidR="007A4335" w:rsidRDefault="007A4335" w:rsidP="009162F5">
            <w:pPr>
              <w:jc w:val="center"/>
              <w:rPr>
                <w:b/>
              </w:rPr>
            </w:pPr>
            <w:r>
              <w:rPr>
                <w:b/>
              </w:rPr>
              <w:t>Objective</w:t>
            </w:r>
          </w:p>
        </w:tc>
        <w:tc>
          <w:tcPr>
            <w:tcW w:w="1663" w:type="dxa"/>
            <w:shd w:val="clear" w:color="auto" w:fill="E0E0E0"/>
          </w:tcPr>
          <w:p w14:paraId="1D57B066" w14:textId="77777777" w:rsidR="007A4335" w:rsidRDefault="00013402" w:rsidP="009162F5">
            <w:pPr>
              <w:jc w:val="center"/>
              <w:rPr>
                <w:b/>
              </w:rPr>
            </w:pPr>
            <w:commentRangeStart w:id="36"/>
            <w:commentRangeStart w:id="37"/>
            <w:r>
              <w:rPr>
                <w:b/>
              </w:rPr>
              <w:t>Criticality</w:t>
            </w:r>
            <w:commentRangeEnd w:id="36"/>
            <w:r w:rsidR="001C1C91">
              <w:rPr>
                <w:rStyle w:val="CommentReference"/>
              </w:rPr>
              <w:commentReference w:id="36"/>
            </w:r>
            <w:commentRangeEnd w:id="37"/>
            <w:r w:rsidR="004A1390">
              <w:rPr>
                <w:rStyle w:val="CommentReference"/>
              </w:rPr>
              <w:commentReference w:id="37"/>
            </w:r>
          </w:p>
        </w:tc>
      </w:tr>
      <w:tr w:rsidR="007A4335" w14:paraId="3997989F" w14:textId="77777777" w:rsidTr="003E09C2">
        <w:trPr>
          <w:trHeight w:val="378"/>
        </w:trPr>
        <w:tc>
          <w:tcPr>
            <w:tcW w:w="2285" w:type="dxa"/>
          </w:tcPr>
          <w:p w14:paraId="357F4C6B" w14:textId="3C909A2D" w:rsidR="007A4335" w:rsidRDefault="00BF1F31" w:rsidP="009162F5">
            <w:pPr>
              <w:jc w:val="center"/>
            </w:pPr>
            <w:r>
              <w:t>I</w:t>
            </w:r>
            <w:r w:rsidR="003E09C2">
              <w:t>001</w:t>
            </w:r>
          </w:p>
        </w:tc>
        <w:tc>
          <w:tcPr>
            <w:tcW w:w="5358" w:type="dxa"/>
            <w:shd w:val="clear" w:color="auto" w:fill="auto"/>
          </w:tcPr>
          <w:p w14:paraId="6FA3865A" w14:textId="3B6EF86E" w:rsidR="007A4335" w:rsidRDefault="003E09C2" w:rsidP="009162F5">
            <w:pPr>
              <w:jc w:val="center"/>
              <w:rPr>
                <w:b/>
              </w:rPr>
            </w:pPr>
            <w:r>
              <w:rPr>
                <w:b/>
              </w:rPr>
              <w:t>Inser</w:t>
            </w:r>
            <w:r w:rsidR="00F65CF2">
              <w:rPr>
                <w:b/>
              </w:rPr>
              <w:t>t a new row in a table.</w:t>
            </w:r>
          </w:p>
        </w:tc>
        <w:tc>
          <w:tcPr>
            <w:tcW w:w="1663" w:type="dxa"/>
            <w:shd w:val="clear" w:color="auto" w:fill="auto"/>
          </w:tcPr>
          <w:p w14:paraId="6F661098" w14:textId="0ACD7E54" w:rsidR="007A4335" w:rsidRDefault="00F65CF2" w:rsidP="009162F5">
            <w:pPr>
              <w:jc w:val="center"/>
              <w:rPr>
                <w:b/>
              </w:rPr>
            </w:pPr>
            <w:r>
              <w:rPr>
                <w:b/>
              </w:rPr>
              <w:t>High</w:t>
            </w:r>
          </w:p>
        </w:tc>
      </w:tr>
    </w:tbl>
    <w:p w14:paraId="08C9630A" w14:textId="4876AA27" w:rsidR="009069AE" w:rsidRDefault="009069AE" w:rsidP="009069AE">
      <w:pPr>
        <w:rPr>
          <w:b/>
          <w:bCs/>
        </w:rPr>
      </w:pPr>
    </w:p>
    <w:p w14:paraId="0B6A79C8" w14:textId="77777777" w:rsidR="00AE2899" w:rsidRPr="004319D0" w:rsidRDefault="00AE2899" w:rsidP="009069AE">
      <w:pPr>
        <w:rPr>
          <w:b/>
          <w:bCs/>
        </w:rPr>
      </w:pPr>
    </w:p>
    <w:p w14:paraId="30E93BCB" w14:textId="0951BC87" w:rsidR="009069AE" w:rsidRPr="004319D0" w:rsidRDefault="00265A6A" w:rsidP="009069AE">
      <w:pPr>
        <w:rPr>
          <w:b/>
          <w:bCs/>
        </w:rPr>
      </w:pPr>
      <w:r w:rsidRPr="004319D0">
        <w:rPr>
          <w:b/>
          <w:bCs/>
        </w:rPr>
        <w:t>Table 2: Test Plan 2</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6"/>
        <w:gridCol w:w="5003"/>
        <w:gridCol w:w="2107"/>
      </w:tblGrid>
      <w:tr w:rsidR="00CE42D2" w14:paraId="4A5D3AF0" w14:textId="77777777" w:rsidTr="006D55B7">
        <w:trPr>
          <w:trHeight w:val="360"/>
        </w:trPr>
        <w:tc>
          <w:tcPr>
            <w:tcW w:w="9306" w:type="dxa"/>
            <w:gridSpan w:val="3"/>
            <w:shd w:val="clear" w:color="auto" w:fill="E0E0E0"/>
          </w:tcPr>
          <w:p w14:paraId="514D6A6A" w14:textId="77777777" w:rsidR="00CE42D2" w:rsidRDefault="00CE42D2" w:rsidP="006D55B7">
            <w:pPr>
              <w:jc w:val="center"/>
              <w:rPr>
                <w:b/>
              </w:rPr>
            </w:pPr>
          </w:p>
          <w:p w14:paraId="21F836DB" w14:textId="21729544" w:rsidR="00CE42D2" w:rsidRDefault="00CE42D2" w:rsidP="006D55B7">
            <w:pPr>
              <w:jc w:val="center"/>
              <w:rPr>
                <w:b/>
              </w:rPr>
            </w:pPr>
            <w:r>
              <w:rPr>
                <w:b/>
              </w:rPr>
              <w:t>TEST SUITE</w:t>
            </w:r>
            <w:r w:rsidR="00B34B46">
              <w:rPr>
                <w:b/>
              </w:rPr>
              <w:t>: DELETE</w:t>
            </w:r>
            <w:r w:rsidR="00BD784B">
              <w:rPr>
                <w:b/>
              </w:rPr>
              <w:t xml:space="preserve"> ROW</w:t>
            </w:r>
          </w:p>
        </w:tc>
      </w:tr>
      <w:tr w:rsidR="00CE42D2" w14:paraId="75E0E375" w14:textId="77777777" w:rsidTr="00E45756">
        <w:trPr>
          <w:trHeight w:val="360"/>
        </w:trPr>
        <w:tc>
          <w:tcPr>
            <w:tcW w:w="2285" w:type="dxa"/>
            <w:shd w:val="clear" w:color="auto" w:fill="auto"/>
          </w:tcPr>
          <w:p w14:paraId="75AAD8AF" w14:textId="77777777" w:rsidR="00CE42D2" w:rsidRDefault="00CE42D2" w:rsidP="006D55B7">
            <w:pPr>
              <w:jc w:val="center"/>
              <w:rPr>
                <w:b/>
              </w:rPr>
            </w:pPr>
            <w:r>
              <w:rPr>
                <w:b/>
              </w:rPr>
              <w:t>Description of Test Suite</w:t>
            </w:r>
          </w:p>
        </w:tc>
        <w:tc>
          <w:tcPr>
            <w:tcW w:w="7021" w:type="dxa"/>
            <w:gridSpan w:val="2"/>
            <w:shd w:val="clear" w:color="auto" w:fill="auto"/>
          </w:tcPr>
          <w:p w14:paraId="3647A710" w14:textId="3535818E" w:rsidR="00CE42D2" w:rsidRDefault="00CE42D2" w:rsidP="006D55B7">
            <w:pPr>
              <w:jc w:val="center"/>
              <w:rPr>
                <w:b/>
              </w:rPr>
            </w:pPr>
            <w:r>
              <w:rPr>
                <w:b/>
              </w:rPr>
              <w:t xml:space="preserve">This test suite is designed to test the functionality </w:t>
            </w:r>
            <w:r w:rsidR="003C0C60">
              <w:rPr>
                <w:b/>
              </w:rPr>
              <w:t>of the Delete</w:t>
            </w:r>
            <w:r w:rsidR="00BD784B">
              <w:rPr>
                <w:b/>
              </w:rPr>
              <w:t xml:space="preserve"> Row</w:t>
            </w:r>
            <w:r w:rsidR="003C0C60">
              <w:rPr>
                <w:b/>
              </w:rPr>
              <w:t xml:space="preserve"> operation.</w:t>
            </w:r>
          </w:p>
        </w:tc>
      </w:tr>
      <w:tr w:rsidR="00CE42D2" w14:paraId="0BF9228C" w14:textId="77777777" w:rsidTr="00E45756">
        <w:trPr>
          <w:trHeight w:val="360"/>
        </w:trPr>
        <w:tc>
          <w:tcPr>
            <w:tcW w:w="2285" w:type="dxa"/>
            <w:shd w:val="clear" w:color="auto" w:fill="E0E0E0"/>
          </w:tcPr>
          <w:p w14:paraId="4F82E6C1" w14:textId="77777777" w:rsidR="00CE42D2" w:rsidRDefault="00CE42D2" w:rsidP="006D55B7">
            <w:pPr>
              <w:jc w:val="center"/>
              <w:rPr>
                <w:b/>
              </w:rPr>
            </w:pPr>
            <w:r>
              <w:rPr>
                <w:b/>
              </w:rPr>
              <w:t>Test Case Identifier</w:t>
            </w:r>
          </w:p>
        </w:tc>
        <w:tc>
          <w:tcPr>
            <w:tcW w:w="5358" w:type="dxa"/>
            <w:shd w:val="clear" w:color="auto" w:fill="E0E0E0"/>
          </w:tcPr>
          <w:p w14:paraId="6BDB5FA4" w14:textId="77777777" w:rsidR="00CE42D2" w:rsidRDefault="00CE42D2" w:rsidP="006D55B7">
            <w:pPr>
              <w:jc w:val="center"/>
              <w:rPr>
                <w:b/>
              </w:rPr>
            </w:pPr>
            <w:r>
              <w:rPr>
                <w:b/>
              </w:rPr>
              <w:t>Objective</w:t>
            </w:r>
          </w:p>
        </w:tc>
        <w:tc>
          <w:tcPr>
            <w:tcW w:w="1663" w:type="dxa"/>
            <w:shd w:val="clear" w:color="auto" w:fill="E0E0E0"/>
          </w:tcPr>
          <w:p w14:paraId="59F0F523" w14:textId="77777777" w:rsidR="00CE42D2" w:rsidRDefault="00CE42D2" w:rsidP="006D55B7">
            <w:pPr>
              <w:jc w:val="center"/>
              <w:rPr>
                <w:b/>
              </w:rPr>
            </w:pPr>
            <w:commentRangeStart w:id="38"/>
            <w:commentRangeStart w:id="39"/>
            <w:r>
              <w:rPr>
                <w:b/>
              </w:rPr>
              <w:t>Criticality</w:t>
            </w:r>
            <w:commentRangeEnd w:id="38"/>
            <w:r>
              <w:rPr>
                <w:rStyle w:val="CommentReference"/>
              </w:rPr>
              <w:commentReference w:id="38"/>
            </w:r>
            <w:commentRangeEnd w:id="39"/>
            <w:r w:rsidR="00CD7F97">
              <w:rPr>
                <w:rStyle w:val="CommentReference"/>
              </w:rPr>
              <w:commentReference w:id="39"/>
            </w:r>
          </w:p>
        </w:tc>
      </w:tr>
      <w:tr w:rsidR="00CE42D2" w14:paraId="042221C8" w14:textId="77777777" w:rsidTr="00E45756">
        <w:trPr>
          <w:trHeight w:val="378"/>
        </w:trPr>
        <w:tc>
          <w:tcPr>
            <w:tcW w:w="2285" w:type="dxa"/>
          </w:tcPr>
          <w:p w14:paraId="6FAF1EBC" w14:textId="0135574D" w:rsidR="00CE42D2" w:rsidRDefault="00DA5587" w:rsidP="006D55B7">
            <w:pPr>
              <w:jc w:val="center"/>
            </w:pPr>
            <w:r>
              <w:t>D001</w:t>
            </w:r>
          </w:p>
        </w:tc>
        <w:tc>
          <w:tcPr>
            <w:tcW w:w="5358" w:type="dxa"/>
            <w:shd w:val="clear" w:color="auto" w:fill="auto"/>
          </w:tcPr>
          <w:p w14:paraId="2C3B163F" w14:textId="201C18C4" w:rsidR="00CE42D2" w:rsidRDefault="00DA5587" w:rsidP="006D55B7">
            <w:pPr>
              <w:jc w:val="center"/>
              <w:rPr>
                <w:b/>
              </w:rPr>
            </w:pPr>
            <w:r>
              <w:rPr>
                <w:b/>
              </w:rPr>
              <w:t>Delete the first row in a table.</w:t>
            </w:r>
          </w:p>
        </w:tc>
        <w:tc>
          <w:tcPr>
            <w:tcW w:w="1663" w:type="dxa"/>
            <w:shd w:val="clear" w:color="auto" w:fill="auto"/>
          </w:tcPr>
          <w:p w14:paraId="71D143C7" w14:textId="7A5382F5" w:rsidR="00CE42D2" w:rsidRDefault="006E3301" w:rsidP="006D55B7">
            <w:pPr>
              <w:jc w:val="center"/>
              <w:rPr>
                <w:b/>
              </w:rPr>
            </w:pPr>
            <w:r>
              <w:rPr>
                <w:b/>
              </w:rPr>
              <w:t>Medium</w:t>
            </w:r>
          </w:p>
        </w:tc>
      </w:tr>
      <w:tr w:rsidR="00CE42D2" w14:paraId="6B93A15F" w14:textId="77777777" w:rsidTr="00E45756">
        <w:trPr>
          <w:trHeight w:val="378"/>
        </w:trPr>
        <w:tc>
          <w:tcPr>
            <w:tcW w:w="2285" w:type="dxa"/>
          </w:tcPr>
          <w:p w14:paraId="2C76AC21" w14:textId="1A8FB881" w:rsidR="00CE42D2" w:rsidRDefault="00CB0B3B" w:rsidP="006D55B7">
            <w:pPr>
              <w:jc w:val="center"/>
            </w:pPr>
            <w:r>
              <w:t>D002</w:t>
            </w:r>
          </w:p>
        </w:tc>
        <w:tc>
          <w:tcPr>
            <w:tcW w:w="5358" w:type="dxa"/>
            <w:shd w:val="clear" w:color="auto" w:fill="auto"/>
          </w:tcPr>
          <w:p w14:paraId="5FB649D9" w14:textId="64C8774F" w:rsidR="00CE42D2" w:rsidRDefault="00CB0B3B" w:rsidP="006D55B7">
            <w:pPr>
              <w:jc w:val="center"/>
              <w:rPr>
                <w:b/>
              </w:rPr>
            </w:pPr>
            <w:r>
              <w:rPr>
                <w:b/>
              </w:rPr>
              <w:t>Delete the last row in a table.</w:t>
            </w:r>
          </w:p>
        </w:tc>
        <w:tc>
          <w:tcPr>
            <w:tcW w:w="1663" w:type="dxa"/>
            <w:shd w:val="clear" w:color="auto" w:fill="auto"/>
          </w:tcPr>
          <w:p w14:paraId="6F3BFE31" w14:textId="2A7E8664" w:rsidR="00CE42D2" w:rsidRDefault="00230779" w:rsidP="00230779">
            <w:pPr>
              <w:jc w:val="center"/>
              <w:rPr>
                <w:b/>
              </w:rPr>
            </w:pPr>
            <w:r>
              <w:rPr>
                <w:b/>
              </w:rPr>
              <w:t>High</w:t>
            </w:r>
          </w:p>
        </w:tc>
      </w:tr>
      <w:tr w:rsidR="00CE42D2" w14:paraId="73F4201B" w14:textId="77777777" w:rsidTr="00E45756">
        <w:trPr>
          <w:trHeight w:val="378"/>
        </w:trPr>
        <w:tc>
          <w:tcPr>
            <w:tcW w:w="2285" w:type="dxa"/>
          </w:tcPr>
          <w:p w14:paraId="40020AEC" w14:textId="7F6B0312" w:rsidR="00CE42D2" w:rsidRDefault="008349ED" w:rsidP="006D55B7">
            <w:pPr>
              <w:jc w:val="center"/>
            </w:pPr>
            <w:r>
              <w:t>D00</w:t>
            </w:r>
            <w:r w:rsidR="00E45756">
              <w:t>3</w:t>
            </w:r>
          </w:p>
        </w:tc>
        <w:tc>
          <w:tcPr>
            <w:tcW w:w="5358" w:type="dxa"/>
            <w:shd w:val="clear" w:color="auto" w:fill="auto"/>
          </w:tcPr>
          <w:p w14:paraId="2969E4AA" w14:textId="73EEF28C" w:rsidR="00CE42D2" w:rsidRDefault="008349ED" w:rsidP="006D55B7">
            <w:pPr>
              <w:jc w:val="center"/>
              <w:rPr>
                <w:b/>
              </w:rPr>
            </w:pPr>
            <w:r>
              <w:rPr>
                <w:b/>
              </w:rPr>
              <w:t xml:space="preserve">Delete multiple </w:t>
            </w:r>
            <w:r w:rsidR="00E45756">
              <w:rPr>
                <w:b/>
              </w:rPr>
              <w:t xml:space="preserve">middle </w:t>
            </w:r>
            <w:r>
              <w:rPr>
                <w:b/>
              </w:rPr>
              <w:t>rows in a table</w:t>
            </w:r>
            <w:r w:rsidR="000E44A8">
              <w:rPr>
                <w:b/>
              </w:rPr>
              <w:t>.</w:t>
            </w:r>
          </w:p>
        </w:tc>
        <w:tc>
          <w:tcPr>
            <w:tcW w:w="1663" w:type="dxa"/>
            <w:shd w:val="clear" w:color="auto" w:fill="auto"/>
          </w:tcPr>
          <w:p w14:paraId="5E761AEF" w14:textId="79757EDD" w:rsidR="00CE42D2" w:rsidRDefault="006E3301" w:rsidP="006D55B7">
            <w:pPr>
              <w:jc w:val="center"/>
              <w:rPr>
                <w:b/>
              </w:rPr>
            </w:pPr>
            <w:r>
              <w:rPr>
                <w:b/>
              </w:rPr>
              <w:t>Medium</w:t>
            </w:r>
          </w:p>
        </w:tc>
      </w:tr>
      <w:tr w:rsidR="008349ED" w14:paraId="1BB6DD2C" w14:textId="77777777" w:rsidTr="00E45756">
        <w:trPr>
          <w:trHeight w:val="378"/>
        </w:trPr>
        <w:tc>
          <w:tcPr>
            <w:tcW w:w="2285" w:type="dxa"/>
          </w:tcPr>
          <w:p w14:paraId="4320DC17" w14:textId="0BFB8191" w:rsidR="008349ED" w:rsidRDefault="008349ED" w:rsidP="006D55B7">
            <w:pPr>
              <w:jc w:val="center"/>
            </w:pPr>
            <w:r>
              <w:t>D00</w:t>
            </w:r>
            <w:r w:rsidR="00E45756">
              <w:t>4</w:t>
            </w:r>
          </w:p>
        </w:tc>
        <w:tc>
          <w:tcPr>
            <w:tcW w:w="5358" w:type="dxa"/>
            <w:shd w:val="clear" w:color="auto" w:fill="auto"/>
          </w:tcPr>
          <w:p w14:paraId="5EA82709" w14:textId="304D69BF" w:rsidR="008349ED" w:rsidRDefault="008349ED" w:rsidP="006D55B7">
            <w:pPr>
              <w:jc w:val="center"/>
              <w:rPr>
                <w:b/>
              </w:rPr>
            </w:pPr>
            <w:r>
              <w:rPr>
                <w:b/>
              </w:rPr>
              <w:t>Delete Header row of a table</w:t>
            </w:r>
            <w:r w:rsidR="000E44A8">
              <w:rPr>
                <w:b/>
              </w:rPr>
              <w:t>.</w:t>
            </w:r>
          </w:p>
        </w:tc>
        <w:tc>
          <w:tcPr>
            <w:tcW w:w="1663" w:type="dxa"/>
            <w:shd w:val="clear" w:color="auto" w:fill="auto"/>
          </w:tcPr>
          <w:p w14:paraId="73EE6573" w14:textId="75229B32" w:rsidR="008349ED" w:rsidRDefault="006E3301" w:rsidP="006D55B7">
            <w:pPr>
              <w:jc w:val="center"/>
              <w:rPr>
                <w:b/>
              </w:rPr>
            </w:pPr>
            <w:r>
              <w:rPr>
                <w:b/>
              </w:rPr>
              <w:t>Medium</w:t>
            </w:r>
          </w:p>
        </w:tc>
      </w:tr>
    </w:tbl>
    <w:p w14:paraId="7EA7A752" w14:textId="0ECE9872" w:rsidR="009069AE" w:rsidRDefault="009069AE" w:rsidP="009069AE"/>
    <w:p w14:paraId="26BAF607" w14:textId="77777777" w:rsidR="00AE2899" w:rsidRDefault="00AE2899" w:rsidP="009069AE"/>
    <w:p w14:paraId="2AA794EE" w14:textId="60A75557" w:rsidR="00CE42D2" w:rsidRPr="004319D0" w:rsidRDefault="00265A6A" w:rsidP="009069AE">
      <w:pPr>
        <w:rPr>
          <w:b/>
          <w:bCs/>
        </w:rPr>
      </w:pPr>
      <w:r w:rsidRPr="004319D0">
        <w:rPr>
          <w:b/>
          <w:bCs/>
        </w:rPr>
        <w:t>Table 3: Test Plan 3</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1"/>
        <w:gridCol w:w="4878"/>
        <w:gridCol w:w="2267"/>
      </w:tblGrid>
      <w:tr w:rsidR="00CE42D2" w14:paraId="48476FE3" w14:textId="77777777" w:rsidTr="006D55B7">
        <w:trPr>
          <w:trHeight w:val="360"/>
        </w:trPr>
        <w:tc>
          <w:tcPr>
            <w:tcW w:w="9306" w:type="dxa"/>
            <w:gridSpan w:val="3"/>
            <w:shd w:val="clear" w:color="auto" w:fill="E0E0E0"/>
          </w:tcPr>
          <w:p w14:paraId="4F52C8D7" w14:textId="77777777" w:rsidR="00CE42D2" w:rsidRDefault="00CE42D2" w:rsidP="006D55B7">
            <w:pPr>
              <w:jc w:val="center"/>
              <w:rPr>
                <w:b/>
              </w:rPr>
            </w:pPr>
          </w:p>
          <w:p w14:paraId="35EFB6E0" w14:textId="32CF4495" w:rsidR="00CE42D2" w:rsidRDefault="00CE42D2" w:rsidP="006D55B7">
            <w:pPr>
              <w:jc w:val="center"/>
              <w:rPr>
                <w:b/>
              </w:rPr>
            </w:pPr>
            <w:r>
              <w:rPr>
                <w:b/>
              </w:rPr>
              <w:t>TEST SUITE</w:t>
            </w:r>
            <w:r w:rsidR="00B34B46">
              <w:rPr>
                <w:b/>
              </w:rPr>
              <w:t>: COPY</w:t>
            </w:r>
            <w:r w:rsidR="00ED2E01">
              <w:rPr>
                <w:b/>
              </w:rPr>
              <w:t xml:space="preserve"> ROW</w:t>
            </w:r>
            <w:r w:rsidR="00B34B46">
              <w:rPr>
                <w:b/>
              </w:rPr>
              <w:t>/PASTE</w:t>
            </w:r>
            <w:r w:rsidR="00ED2E01">
              <w:rPr>
                <w:b/>
              </w:rPr>
              <w:t xml:space="preserve"> ROW</w:t>
            </w:r>
          </w:p>
        </w:tc>
      </w:tr>
      <w:tr w:rsidR="00CE42D2" w14:paraId="7458FD36" w14:textId="77777777" w:rsidTr="00B06959">
        <w:trPr>
          <w:trHeight w:val="360"/>
        </w:trPr>
        <w:tc>
          <w:tcPr>
            <w:tcW w:w="2285" w:type="dxa"/>
            <w:shd w:val="clear" w:color="auto" w:fill="auto"/>
          </w:tcPr>
          <w:p w14:paraId="779C405D" w14:textId="77777777" w:rsidR="00CE42D2" w:rsidRDefault="00CE42D2" w:rsidP="006D55B7">
            <w:pPr>
              <w:jc w:val="center"/>
              <w:rPr>
                <w:b/>
              </w:rPr>
            </w:pPr>
            <w:r>
              <w:rPr>
                <w:b/>
              </w:rPr>
              <w:t>Description of Test Suite</w:t>
            </w:r>
          </w:p>
        </w:tc>
        <w:tc>
          <w:tcPr>
            <w:tcW w:w="7021" w:type="dxa"/>
            <w:gridSpan w:val="2"/>
            <w:shd w:val="clear" w:color="auto" w:fill="auto"/>
          </w:tcPr>
          <w:p w14:paraId="405E1503" w14:textId="078B134B" w:rsidR="00CE42D2" w:rsidRDefault="00CE42D2" w:rsidP="006D55B7">
            <w:pPr>
              <w:jc w:val="center"/>
              <w:rPr>
                <w:b/>
              </w:rPr>
            </w:pPr>
            <w:r>
              <w:rPr>
                <w:b/>
              </w:rPr>
              <w:t xml:space="preserve">This test suite is designed to test the functionality of </w:t>
            </w:r>
            <w:r w:rsidR="003C0C60">
              <w:rPr>
                <w:b/>
              </w:rPr>
              <w:t>the Copy</w:t>
            </w:r>
            <w:r w:rsidR="00ED2E01">
              <w:rPr>
                <w:b/>
              </w:rPr>
              <w:t xml:space="preserve"> Row</w:t>
            </w:r>
            <w:r w:rsidR="003C0C60">
              <w:rPr>
                <w:b/>
              </w:rPr>
              <w:t>/Paste</w:t>
            </w:r>
            <w:r w:rsidR="00ED2E01">
              <w:rPr>
                <w:b/>
              </w:rPr>
              <w:t xml:space="preserve"> Row</w:t>
            </w:r>
            <w:r w:rsidR="003C0C60">
              <w:rPr>
                <w:b/>
              </w:rPr>
              <w:t xml:space="preserve"> operation</w:t>
            </w:r>
            <w:r w:rsidR="00ED2E01">
              <w:rPr>
                <w:b/>
              </w:rPr>
              <w:t>s</w:t>
            </w:r>
            <w:r w:rsidR="003C0C60">
              <w:rPr>
                <w:b/>
              </w:rPr>
              <w:t>.</w:t>
            </w:r>
          </w:p>
        </w:tc>
      </w:tr>
      <w:tr w:rsidR="00CE42D2" w14:paraId="0E21C310" w14:textId="77777777" w:rsidTr="00B06959">
        <w:trPr>
          <w:trHeight w:val="360"/>
        </w:trPr>
        <w:tc>
          <w:tcPr>
            <w:tcW w:w="2285" w:type="dxa"/>
            <w:shd w:val="clear" w:color="auto" w:fill="E0E0E0"/>
          </w:tcPr>
          <w:p w14:paraId="14F6FAC1" w14:textId="77777777" w:rsidR="00CE42D2" w:rsidRDefault="00CE42D2" w:rsidP="006D55B7">
            <w:pPr>
              <w:jc w:val="center"/>
              <w:rPr>
                <w:b/>
              </w:rPr>
            </w:pPr>
            <w:r>
              <w:rPr>
                <w:b/>
              </w:rPr>
              <w:t>Test Case Identifier</w:t>
            </w:r>
          </w:p>
        </w:tc>
        <w:tc>
          <w:tcPr>
            <w:tcW w:w="5358" w:type="dxa"/>
            <w:shd w:val="clear" w:color="auto" w:fill="E0E0E0"/>
          </w:tcPr>
          <w:p w14:paraId="61FE7496" w14:textId="77777777" w:rsidR="00CE42D2" w:rsidRDefault="00CE42D2" w:rsidP="006D55B7">
            <w:pPr>
              <w:jc w:val="center"/>
              <w:rPr>
                <w:b/>
              </w:rPr>
            </w:pPr>
            <w:r>
              <w:rPr>
                <w:b/>
              </w:rPr>
              <w:t>Objective</w:t>
            </w:r>
          </w:p>
        </w:tc>
        <w:tc>
          <w:tcPr>
            <w:tcW w:w="1663" w:type="dxa"/>
            <w:shd w:val="clear" w:color="auto" w:fill="E0E0E0"/>
          </w:tcPr>
          <w:p w14:paraId="79CB7A5A" w14:textId="77777777" w:rsidR="00CE42D2" w:rsidRDefault="00CE42D2" w:rsidP="006D55B7">
            <w:pPr>
              <w:jc w:val="center"/>
              <w:rPr>
                <w:b/>
              </w:rPr>
            </w:pPr>
            <w:commentRangeStart w:id="40"/>
            <w:commentRangeStart w:id="41"/>
            <w:r>
              <w:rPr>
                <w:b/>
              </w:rPr>
              <w:t>Criticality</w:t>
            </w:r>
            <w:commentRangeEnd w:id="40"/>
            <w:r>
              <w:rPr>
                <w:rStyle w:val="CommentReference"/>
              </w:rPr>
              <w:commentReference w:id="40"/>
            </w:r>
            <w:commentRangeEnd w:id="41"/>
            <w:r w:rsidR="00CD7F97">
              <w:rPr>
                <w:rStyle w:val="CommentReference"/>
              </w:rPr>
              <w:commentReference w:id="41"/>
            </w:r>
          </w:p>
        </w:tc>
      </w:tr>
      <w:tr w:rsidR="00CE42D2" w14:paraId="0FF42660" w14:textId="77777777" w:rsidTr="00B06959">
        <w:trPr>
          <w:trHeight w:val="378"/>
        </w:trPr>
        <w:tc>
          <w:tcPr>
            <w:tcW w:w="2285" w:type="dxa"/>
          </w:tcPr>
          <w:p w14:paraId="4044F3BC" w14:textId="1F6DAFE8" w:rsidR="00CE42D2" w:rsidRDefault="005B5411" w:rsidP="006D55B7">
            <w:pPr>
              <w:jc w:val="center"/>
            </w:pPr>
            <w:r>
              <w:t>CP001</w:t>
            </w:r>
          </w:p>
        </w:tc>
        <w:tc>
          <w:tcPr>
            <w:tcW w:w="5358" w:type="dxa"/>
            <w:shd w:val="clear" w:color="auto" w:fill="auto"/>
          </w:tcPr>
          <w:p w14:paraId="3047529B" w14:textId="3FD65C6F" w:rsidR="00CE42D2" w:rsidRDefault="005B5411" w:rsidP="006D55B7">
            <w:pPr>
              <w:jc w:val="center"/>
              <w:rPr>
                <w:b/>
              </w:rPr>
            </w:pPr>
            <w:r>
              <w:rPr>
                <w:b/>
              </w:rPr>
              <w:t>Copy/Paste First Row</w:t>
            </w:r>
          </w:p>
        </w:tc>
        <w:tc>
          <w:tcPr>
            <w:tcW w:w="1663" w:type="dxa"/>
            <w:shd w:val="clear" w:color="auto" w:fill="auto"/>
          </w:tcPr>
          <w:p w14:paraId="3B38DFF2" w14:textId="64484C38" w:rsidR="00CE42D2" w:rsidRDefault="006E3301" w:rsidP="006D55B7">
            <w:pPr>
              <w:jc w:val="center"/>
              <w:rPr>
                <w:b/>
              </w:rPr>
            </w:pPr>
            <w:r>
              <w:rPr>
                <w:b/>
              </w:rPr>
              <w:t>Medium</w:t>
            </w:r>
          </w:p>
        </w:tc>
      </w:tr>
      <w:tr w:rsidR="00CE42D2" w14:paraId="618FCBF0" w14:textId="77777777" w:rsidTr="00B06959">
        <w:trPr>
          <w:trHeight w:val="378"/>
        </w:trPr>
        <w:tc>
          <w:tcPr>
            <w:tcW w:w="2285" w:type="dxa"/>
          </w:tcPr>
          <w:p w14:paraId="2470F416" w14:textId="5CC257E7" w:rsidR="00CE42D2" w:rsidRDefault="00E02A99" w:rsidP="006D55B7">
            <w:pPr>
              <w:jc w:val="center"/>
            </w:pPr>
            <w:r>
              <w:t>CP002</w:t>
            </w:r>
          </w:p>
        </w:tc>
        <w:tc>
          <w:tcPr>
            <w:tcW w:w="5358" w:type="dxa"/>
            <w:shd w:val="clear" w:color="auto" w:fill="auto"/>
          </w:tcPr>
          <w:p w14:paraId="1C50C736" w14:textId="377EE678" w:rsidR="00CE42D2" w:rsidRDefault="00E02A99" w:rsidP="006D55B7">
            <w:pPr>
              <w:jc w:val="center"/>
              <w:rPr>
                <w:b/>
              </w:rPr>
            </w:pPr>
            <w:r>
              <w:rPr>
                <w:b/>
              </w:rPr>
              <w:t>Copy/Paste Last Row</w:t>
            </w:r>
          </w:p>
        </w:tc>
        <w:tc>
          <w:tcPr>
            <w:tcW w:w="1663" w:type="dxa"/>
            <w:shd w:val="clear" w:color="auto" w:fill="auto"/>
          </w:tcPr>
          <w:p w14:paraId="61F72693" w14:textId="369D4F50" w:rsidR="00CE42D2" w:rsidRDefault="00A548E0" w:rsidP="006D55B7">
            <w:pPr>
              <w:jc w:val="center"/>
              <w:rPr>
                <w:b/>
              </w:rPr>
            </w:pPr>
            <w:r>
              <w:rPr>
                <w:b/>
              </w:rPr>
              <w:t>High</w:t>
            </w:r>
          </w:p>
        </w:tc>
      </w:tr>
      <w:tr w:rsidR="00CE42D2" w14:paraId="578688B7" w14:textId="77777777" w:rsidTr="00B06959">
        <w:trPr>
          <w:trHeight w:val="378"/>
        </w:trPr>
        <w:tc>
          <w:tcPr>
            <w:tcW w:w="2285" w:type="dxa"/>
          </w:tcPr>
          <w:p w14:paraId="648F9DA9" w14:textId="781D2E28" w:rsidR="00CE42D2" w:rsidRDefault="00E02A99" w:rsidP="006D55B7">
            <w:pPr>
              <w:jc w:val="center"/>
            </w:pPr>
            <w:r>
              <w:t>CP003</w:t>
            </w:r>
          </w:p>
        </w:tc>
        <w:tc>
          <w:tcPr>
            <w:tcW w:w="5358" w:type="dxa"/>
            <w:shd w:val="clear" w:color="auto" w:fill="auto"/>
          </w:tcPr>
          <w:p w14:paraId="74A056AD" w14:textId="34E81AC0" w:rsidR="00CE42D2" w:rsidRDefault="00E02A99" w:rsidP="006D55B7">
            <w:pPr>
              <w:jc w:val="center"/>
              <w:rPr>
                <w:b/>
              </w:rPr>
            </w:pPr>
            <w:r>
              <w:rPr>
                <w:b/>
              </w:rPr>
              <w:t>Copy/Paste Multiple</w:t>
            </w:r>
            <w:r w:rsidR="007F230C">
              <w:rPr>
                <w:b/>
              </w:rPr>
              <w:t xml:space="preserve"> Middle</w:t>
            </w:r>
            <w:r>
              <w:rPr>
                <w:b/>
              </w:rPr>
              <w:t xml:space="preserve"> Rows</w:t>
            </w:r>
          </w:p>
        </w:tc>
        <w:tc>
          <w:tcPr>
            <w:tcW w:w="1663" w:type="dxa"/>
            <w:shd w:val="clear" w:color="auto" w:fill="auto"/>
          </w:tcPr>
          <w:p w14:paraId="462A1578" w14:textId="36285BAF" w:rsidR="00CE42D2" w:rsidRDefault="006E3301" w:rsidP="006D55B7">
            <w:pPr>
              <w:jc w:val="center"/>
              <w:rPr>
                <w:b/>
              </w:rPr>
            </w:pPr>
            <w:r>
              <w:rPr>
                <w:b/>
              </w:rPr>
              <w:t>Medium</w:t>
            </w:r>
          </w:p>
        </w:tc>
      </w:tr>
    </w:tbl>
    <w:p w14:paraId="4C64BA7A" w14:textId="3F253993" w:rsidR="00CE42D2" w:rsidRDefault="00CE42D2" w:rsidP="009069AE"/>
    <w:p w14:paraId="121E8C6E" w14:textId="38FE0B23" w:rsidR="00AE2899" w:rsidRDefault="00AE2899" w:rsidP="009069AE"/>
    <w:p w14:paraId="04FE19E1" w14:textId="23339040" w:rsidR="00AE2899" w:rsidRDefault="00AE2899" w:rsidP="009069AE"/>
    <w:p w14:paraId="0C31B3FB" w14:textId="69D257A8" w:rsidR="00AE2899" w:rsidRDefault="00AE2899" w:rsidP="009069AE"/>
    <w:p w14:paraId="4579C011" w14:textId="6ACA2590" w:rsidR="00AE2899" w:rsidRDefault="00AE2899" w:rsidP="009069AE"/>
    <w:p w14:paraId="680FF9E6" w14:textId="47F2DEAC" w:rsidR="00AE2899" w:rsidRDefault="00AE2899" w:rsidP="009069AE"/>
    <w:p w14:paraId="4B553876" w14:textId="1F63E7C0" w:rsidR="00AE2899" w:rsidRDefault="00AE2899" w:rsidP="009069AE"/>
    <w:p w14:paraId="56BE8545" w14:textId="660B7DB5" w:rsidR="00AE2899" w:rsidRDefault="00AE2899" w:rsidP="009069AE"/>
    <w:p w14:paraId="61E27A32" w14:textId="77777777" w:rsidR="00AE2899" w:rsidRDefault="00AE2899" w:rsidP="009069AE"/>
    <w:p w14:paraId="2037C2B0" w14:textId="16349549" w:rsidR="00CE42D2" w:rsidRDefault="00CE42D2" w:rsidP="009069AE"/>
    <w:p w14:paraId="7A4FBF99" w14:textId="6EFC92E4" w:rsidR="00CE42D2" w:rsidRPr="006B4ECB" w:rsidRDefault="00265A6A" w:rsidP="009069AE">
      <w:pPr>
        <w:rPr>
          <w:b/>
          <w:bCs/>
        </w:rPr>
      </w:pPr>
      <w:r w:rsidRPr="006B4ECB">
        <w:rPr>
          <w:b/>
          <w:bCs/>
        </w:rPr>
        <w:t>Table 4: Test Plan 4</w:t>
      </w:r>
    </w:p>
    <w:p w14:paraId="3459B41D" w14:textId="77777777" w:rsidR="00CE42D2" w:rsidRDefault="00CE42D2" w:rsidP="009069AE"/>
    <w:tbl>
      <w:tblPr>
        <w:tblpPr w:leftFromText="180" w:rightFromText="180" w:vertAnchor="page" w:horzAnchor="margin" w:tblpY="2341"/>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1"/>
        <w:gridCol w:w="4878"/>
        <w:gridCol w:w="2267"/>
      </w:tblGrid>
      <w:tr w:rsidR="00CD7F97" w14:paraId="3D5D6887" w14:textId="77777777" w:rsidTr="00CD7F97">
        <w:trPr>
          <w:trHeight w:val="360"/>
        </w:trPr>
        <w:tc>
          <w:tcPr>
            <w:tcW w:w="9306" w:type="dxa"/>
            <w:gridSpan w:val="3"/>
            <w:shd w:val="clear" w:color="auto" w:fill="E0E0E0"/>
          </w:tcPr>
          <w:p w14:paraId="6CC0C6DC" w14:textId="77777777" w:rsidR="00CD7F97" w:rsidRDefault="00CD7F97" w:rsidP="00CD7F97">
            <w:pPr>
              <w:jc w:val="center"/>
              <w:rPr>
                <w:b/>
              </w:rPr>
            </w:pPr>
          </w:p>
          <w:p w14:paraId="3A99E7C6" w14:textId="77777777" w:rsidR="00CD7F97" w:rsidRDefault="00CD7F97" w:rsidP="00CD7F97">
            <w:pPr>
              <w:jc w:val="center"/>
              <w:rPr>
                <w:b/>
              </w:rPr>
            </w:pPr>
            <w:r>
              <w:rPr>
                <w:b/>
              </w:rPr>
              <w:t>TEST SUITE: UNDO</w:t>
            </w:r>
          </w:p>
        </w:tc>
      </w:tr>
      <w:tr w:rsidR="00CD7F97" w14:paraId="4CAEE125" w14:textId="77777777" w:rsidTr="00CD7F97">
        <w:trPr>
          <w:trHeight w:val="360"/>
        </w:trPr>
        <w:tc>
          <w:tcPr>
            <w:tcW w:w="2161" w:type="dxa"/>
            <w:shd w:val="clear" w:color="auto" w:fill="auto"/>
          </w:tcPr>
          <w:p w14:paraId="437FD577" w14:textId="77777777" w:rsidR="00CD7F97" w:rsidRDefault="00CD7F97" w:rsidP="00CD7F97">
            <w:pPr>
              <w:jc w:val="center"/>
              <w:rPr>
                <w:b/>
              </w:rPr>
            </w:pPr>
            <w:r>
              <w:rPr>
                <w:b/>
              </w:rPr>
              <w:t>Description of Test Suite</w:t>
            </w:r>
          </w:p>
        </w:tc>
        <w:tc>
          <w:tcPr>
            <w:tcW w:w="7145" w:type="dxa"/>
            <w:gridSpan w:val="2"/>
            <w:shd w:val="clear" w:color="auto" w:fill="auto"/>
          </w:tcPr>
          <w:p w14:paraId="1A2D0894" w14:textId="77777777" w:rsidR="00CD7F97" w:rsidRDefault="00CD7F97" w:rsidP="00CD7F97">
            <w:pPr>
              <w:jc w:val="center"/>
              <w:rPr>
                <w:b/>
              </w:rPr>
            </w:pPr>
            <w:r>
              <w:rPr>
                <w:b/>
              </w:rPr>
              <w:t>This test suite is designed to test the functionality of the Undo operation.</w:t>
            </w:r>
          </w:p>
        </w:tc>
      </w:tr>
      <w:tr w:rsidR="00CD7F97" w14:paraId="672AEB06" w14:textId="77777777" w:rsidTr="00CD7F97">
        <w:trPr>
          <w:trHeight w:val="360"/>
        </w:trPr>
        <w:tc>
          <w:tcPr>
            <w:tcW w:w="2161" w:type="dxa"/>
            <w:shd w:val="clear" w:color="auto" w:fill="E0E0E0"/>
          </w:tcPr>
          <w:p w14:paraId="6C0017F0" w14:textId="77777777" w:rsidR="00CD7F97" w:rsidRDefault="00CD7F97" w:rsidP="00CD7F97">
            <w:pPr>
              <w:jc w:val="center"/>
              <w:rPr>
                <w:b/>
              </w:rPr>
            </w:pPr>
            <w:r>
              <w:rPr>
                <w:b/>
              </w:rPr>
              <w:t>Test Case Identifier</w:t>
            </w:r>
          </w:p>
        </w:tc>
        <w:tc>
          <w:tcPr>
            <w:tcW w:w="4878" w:type="dxa"/>
            <w:shd w:val="clear" w:color="auto" w:fill="E0E0E0"/>
          </w:tcPr>
          <w:p w14:paraId="5AA347AC" w14:textId="77777777" w:rsidR="00CD7F97" w:rsidRDefault="00CD7F97" w:rsidP="00CD7F97">
            <w:pPr>
              <w:jc w:val="center"/>
              <w:rPr>
                <w:b/>
              </w:rPr>
            </w:pPr>
            <w:r>
              <w:rPr>
                <w:b/>
              </w:rPr>
              <w:t>Objective</w:t>
            </w:r>
          </w:p>
        </w:tc>
        <w:tc>
          <w:tcPr>
            <w:tcW w:w="2267" w:type="dxa"/>
            <w:shd w:val="clear" w:color="auto" w:fill="E0E0E0"/>
          </w:tcPr>
          <w:p w14:paraId="45018A7E" w14:textId="77777777" w:rsidR="00CD7F97" w:rsidRDefault="00CD7F97" w:rsidP="00CD7F97">
            <w:pPr>
              <w:jc w:val="center"/>
              <w:rPr>
                <w:b/>
              </w:rPr>
            </w:pPr>
            <w:commentRangeStart w:id="42"/>
            <w:commentRangeStart w:id="43"/>
            <w:r>
              <w:rPr>
                <w:b/>
              </w:rPr>
              <w:t>Criticality</w:t>
            </w:r>
            <w:commentRangeEnd w:id="42"/>
            <w:r>
              <w:rPr>
                <w:rStyle w:val="CommentReference"/>
              </w:rPr>
              <w:commentReference w:id="42"/>
            </w:r>
            <w:commentRangeEnd w:id="43"/>
            <w:r>
              <w:rPr>
                <w:rStyle w:val="CommentReference"/>
              </w:rPr>
              <w:commentReference w:id="43"/>
            </w:r>
          </w:p>
        </w:tc>
      </w:tr>
      <w:tr w:rsidR="00CD7F97" w14:paraId="7613FDEC" w14:textId="77777777" w:rsidTr="00CD7F97">
        <w:trPr>
          <w:trHeight w:val="378"/>
        </w:trPr>
        <w:tc>
          <w:tcPr>
            <w:tcW w:w="2161" w:type="dxa"/>
          </w:tcPr>
          <w:p w14:paraId="74872A8E" w14:textId="77777777" w:rsidR="00CD7F97" w:rsidRDefault="00CD7F97" w:rsidP="00CD7F97">
            <w:pPr>
              <w:jc w:val="center"/>
            </w:pPr>
            <w:r>
              <w:t>U001</w:t>
            </w:r>
          </w:p>
        </w:tc>
        <w:tc>
          <w:tcPr>
            <w:tcW w:w="4878" w:type="dxa"/>
            <w:shd w:val="clear" w:color="auto" w:fill="auto"/>
          </w:tcPr>
          <w:p w14:paraId="00788094" w14:textId="77777777" w:rsidR="00CD7F97" w:rsidRDefault="00CD7F97" w:rsidP="00CD7F97">
            <w:pPr>
              <w:jc w:val="center"/>
              <w:rPr>
                <w:b/>
              </w:rPr>
            </w:pPr>
            <w:r>
              <w:rPr>
                <w:b/>
              </w:rPr>
              <w:t>Undo Insert</w:t>
            </w:r>
          </w:p>
        </w:tc>
        <w:tc>
          <w:tcPr>
            <w:tcW w:w="2267" w:type="dxa"/>
            <w:shd w:val="clear" w:color="auto" w:fill="auto"/>
          </w:tcPr>
          <w:p w14:paraId="29E94BF7" w14:textId="77777777" w:rsidR="00CD7F97" w:rsidRDefault="00CD7F97" w:rsidP="00CD7F97">
            <w:pPr>
              <w:jc w:val="center"/>
              <w:rPr>
                <w:b/>
              </w:rPr>
            </w:pPr>
            <w:r>
              <w:rPr>
                <w:b/>
              </w:rPr>
              <w:t>Low</w:t>
            </w:r>
          </w:p>
        </w:tc>
      </w:tr>
      <w:tr w:rsidR="00CD7F97" w14:paraId="7234DFCD" w14:textId="77777777" w:rsidTr="00CD7F97">
        <w:trPr>
          <w:trHeight w:val="378"/>
        </w:trPr>
        <w:tc>
          <w:tcPr>
            <w:tcW w:w="2161" w:type="dxa"/>
          </w:tcPr>
          <w:p w14:paraId="78013F1B" w14:textId="77777777" w:rsidR="00CD7F97" w:rsidRDefault="00CD7F97" w:rsidP="00CD7F97">
            <w:pPr>
              <w:jc w:val="center"/>
            </w:pPr>
            <w:r>
              <w:t>U002</w:t>
            </w:r>
          </w:p>
        </w:tc>
        <w:tc>
          <w:tcPr>
            <w:tcW w:w="4878" w:type="dxa"/>
            <w:shd w:val="clear" w:color="auto" w:fill="auto"/>
          </w:tcPr>
          <w:p w14:paraId="62DED47C" w14:textId="77777777" w:rsidR="00CD7F97" w:rsidRDefault="00CD7F97" w:rsidP="00CD7F97">
            <w:pPr>
              <w:jc w:val="center"/>
              <w:rPr>
                <w:b/>
              </w:rPr>
            </w:pPr>
            <w:r>
              <w:rPr>
                <w:b/>
              </w:rPr>
              <w:t>Undo Delete</w:t>
            </w:r>
          </w:p>
        </w:tc>
        <w:tc>
          <w:tcPr>
            <w:tcW w:w="2267" w:type="dxa"/>
            <w:shd w:val="clear" w:color="auto" w:fill="auto"/>
          </w:tcPr>
          <w:p w14:paraId="198A859F" w14:textId="77777777" w:rsidR="00CD7F97" w:rsidRDefault="00CD7F97" w:rsidP="00CD7F97">
            <w:pPr>
              <w:jc w:val="center"/>
              <w:rPr>
                <w:b/>
              </w:rPr>
            </w:pPr>
            <w:r>
              <w:rPr>
                <w:b/>
              </w:rPr>
              <w:t>Low</w:t>
            </w:r>
          </w:p>
        </w:tc>
      </w:tr>
      <w:tr w:rsidR="00CD7F97" w14:paraId="0A57A588" w14:textId="77777777" w:rsidTr="00CD7F97">
        <w:trPr>
          <w:trHeight w:val="378"/>
        </w:trPr>
        <w:tc>
          <w:tcPr>
            <w:tcW w:w="2161" w:type="dxa"/>
          </w:tcPr>
          <w:p w14:paraId="717AC0C4" w14:textId="77777777" w:rsidR="00CD7F97" w:rsidRDefault="00CD7F97" w:rsidP="00CD7F97">
            <w:pPr>
              <w:jc w:val="center"/>
            </w:pPr>
            <w:r>
              <w:t>U003</w:t>
            </w:r>
          </w:p>
        </w:tc>
        <w:tc>
          <w:tcPr>
            <w:tcW w:w="4878" w:type="dxa"/>
            <w:shd w:val="clear" w:color="auto" w:fill="auto"/>
          </w:tcPr>
          <w:p w14:paraId="0D4224CE" w14:textId="77777777" w:rsidR="00CD7F97" w:rsidRDefault="00CD7F97" w:rsidP="00CD7F97">
            <w:pPr>
              <w:jc w:val="center"/>
              <w:rPr>
                <w:b/>
              </w:rPr>
            </w:pPr>
            <w:r>
              <w:rPr>
                <w:b/>
              </w:rPr>
              <w:t>Undo Copy/Paste</w:t>
            </w:r>
          </w:p>
        </w:tc>
        <w:tc>
          <w:tcPr>
            <w:tcW w:w="2267" w:type="dxa"/>
            <w:shd w:val="clear" w:color="auto" w:fill="auto"/>
          </w:tcPr>
          <w:p w14:paraId="3D8AA138" w14:textId="77777777" w:rsidR="00CD7F97" w:rsidRDefault="00CD7F97" w:rsidP="00CD7F97">
            <w:pPr>
              <w:jc w:val="center"/>
              <w:rPr>
                <w:b/>
              </w:rPr>
            </w:pPr>
            <w:r>
              <w:rPr>
                <w:b/>
              </w:rPr>
              <w:t>Low</w:t>
            </w:r>
          </w:p>
        </w:tc>
      </w:tr>
    </w:tbl>
    <w:p w14:paraId="00CAE70F" w14:textId="77777777" w:rsidR="009069AE" w:rsidRPr="00130598" w:rsidRDefault="009069AE" w:rsidP="009069AE">
      <w:pPr>
        <w:pStyle w:val="ListBullet"/>
        <w:numPr>
          <w:ilvl w:val="0"/>
          <w:numId w:val="0"/>
        </w:numPr>
        <w:ind w:left="576" w:hanging="360"/>
      </w:pPr>
    </w:p>
    <w:p w14:paraId="030EDE14" w14:textId="77777777" w:rsidR="009069AE" w:rsidRDefault="009069AE">
      <w:pPr>
        <w:pStyle w:val="ListBullet"/>
        <w:numPr>
          <w:ilvl w:val="0"/>
          <w:numId w:val="0"/>
        </w:numPr>
        <w:ind w:left="576" w:hanging="360"/>
      </w:pPr>
    </w:p>
    <w:p w14:paraId="6C6A5E82" w14:textId="6C2216F4" w:rsidR="00941D93" w:rsidRDefault="00941D93" w:rsidP="001F2C3C">
      <w:pPr>
        <w:pStyle w:val="Heading1"/>
        <w:numPr>
          <w:ilvl w:val="0"/>
          <w:numId w:val="16"/>
        </w:numPr>
      </w:pPr>
      <w:bookmarkStart w:id="44" w:name="_Toc22915479"/>
      <w:r>
        <w:lastRenderedPageBreak/>
        <w:t xml:space="preserve">Test </w:t>
      </w:r>
      <w:bookmarkEnd w:id="44"/>
      <w:r w:rsidR="00425763">
        <w:t>Edit</w:t>
      </w:r>
      <w:r w:rsidR="005B4FD2">
        <w:t xml:space="preserve"> </w:t>
      </w:r>
      <w:r w:rsidR="00425763">
        <w:t>Menu</w:t>
      </w:r>
    </w:p>
    <w:p w14:paraId="47B8A43C" w14:textId="2996DAD8" w:rsidR="00952AAA" w:rsidRDefault="00952AAA" w:rsidP="00B34944">
      <w:pPr>
        <w:pStyle w:val="Paragraph"/>
      </w:pPr>
      <w:r>
        <w:t>Each</w:t>
      </w:r>
      <w:r w:rsidR="00EC394C">
        <w:t xml:space="preserve"> of the following sections represent a test suite. Each test suite contains a series of tests </w:t>
      </w:r>
      <w:r w:rsidR="00D02DF7">
        <w:t>as shown in the tables in the previous section above. Each test uses</w:t>
      </w:r>
      <w:r>
        <w:t xml:space="preserve"> the TEST_DB.xml file in conjunction with the </w:t>
      </w:r>
      <w:proofErr w:type="spellStart"/>
      <w:r w:rsidR="00DC4D67">
        <w:t>dbEdit</w:t>
      </w:r>
      <w:proofErr w:type="spellEnd"/>
      <w:r w:rsidR="00DC4D67">
        <w:t xml:space="preserve"> </w:t>
      </w:r>
      <w:r>
        <w:t xml:space="preserve">system. Each test </w:t>
      </w:r>
      <w:r w:rsidR="00DC4D67">
        <w:t>contains</w:t>
      </w:r>
      <w:r>
        <w:t xml:space="preserve"> a series of steps which are to be followed</w:t>
      </w:r>
      <w:r w:rsidR="00D02DF7">
        <w:t xml:space="preserve"> sequentially</w:t>
      </w:r>
      <w:r>
        <w:t xml:space="preserve">. A description of the purpose of each step and the expected output is included. A test fails if the expected output does not match the actual output. A test passes if the expected output matches the actual output. A test is pending if the test has not been performed or if </w:t>
      </w:r>
      <w:r w:rsidR="00A27471">
        <w:t>a</w:t>
      </w:r>
      <w:r>
        <w:t xml:space="preserve"> test suite has been suspended due to </w:t>
      </w:r>
      <w:r w:rsidR="00A27471">
        <w:t>the failure of High criticality tests</w:t>
      </w:r>
      <w:r>
        <w:t>. The test team should identify themselves at the bottom of each test, additional comments should be made in case of any unforeseen problems or constraints. Finally, the date should be recorded for configuration management</w:t>
      </w:r>
      <w:r w:rsidR="0016132D">
        <w:t xml:space="preserve"> purposes</w:t>
      </w:r>
      <w:r>
        <w:t>.</w:t>
      </w:r>
    </w:p>
    <w:p w14:paraId="11817ED2" w14:textId="5D417C22" w:rsidR="00941D93" w:rsidRDefault="00B34944" w:rsidP="00B34944">
      <w:pPr>
        <w:pStyle w:val="Heading2"/>
      </w:pPr>
      <w:bookmarkStart w:id="45" w:name="_Toc22915480"/>
      <w:r>
        <w:t>Test</w:t>
      </w:r>
      <w:bookmarkEnd w:id="45"/>
      <w:r w:rsidR="00EC394C">
        <w:t xml:space="preserve"> Suite: Insert</w:t>
      </w:r>
      <w:r w:rsidR="004329C7">
        <w:t xml:space="preserve"> Row</w:t>
      </w:r>
    </w:p>
    <w:p w14:paraId="2FEAFCC8" w14:textId="77777777" w:rsidR="00B34944" w:rsidRDefault="00B34944"/>
    <w:p w14:paraId="64F04ADD" w14:textId="387F9003" w:rsidR="00941D93" w:rsidRPr="00B34944" w:rsidRDefault="00941D93">
      <w:r w:rsidRPr="00B34944">
        <w:rPr>
          <w:b/>
          <w:bCs/>
        </w:rPr>
        <w:t xml:space="preserve">Objective: </w:t>
      </w:r>
      <w:r w:rsidR="00973E19" w:rsidRPr="00973E19">
        <w:t xml:space="preserve">To test the functionality of the Insert </w:t>
      </w:r>
      <w:r w:rsidR="00A27471">
        <w:t xml:space="preserve">Row </w:t>
      </w:r>
      <w:r w:rsidR="00973E19" w:rsidRPr="00973E19">
        <w:t>operation</w:t>
      </w:r>
      <w:r w:rsidR="007B5148">
        <w:t xml:space="preserve"> in the Edit Menu.</w:t>
      </w:r>
    </w:p>
    <w:p w14:paraId="62CA7216" w14:textId="7DD88579" w:rsidR="00A66AB4" w:rsidRDefault="00941D93">
      <w:r w:rsidRPr="00B34944">
        <w:rPr>
          <w:b/>
          <w:bCs/>
        </w:rPr>
        <w:t>Notes:</w:t>
      </w:r>
      <w:r w:rsidRPr="00B34944">
        <w:t xml:space="preserve"> </w:t>
      </w:r>
      <w:r w:rsidR="007104DB">
        <w:t xml:space="preserve">There is only one test in this section because the Insert operation should execute only one function. </w:t>
      </w:r>
      <w:r w:rsidR="00952AAA">
        <w:t xml:space="preserve">The Insert </w:t>
      </w:r>
      <w:r w:rsidR="0004275C">
        <w:t>operation</w:t>
      </w:r>
      <w:r w:rsidR="00952AAA">
        <w:t xml:space="preserve"> is strictly a row operation and thus, only one expected ou</w:t>
      </w:r>
      <w:r w:rsidR="0004275C">
        <w:t>tcome</w:t>
      </w:r>
      <w:r w:rsidR="00952AAA">
        <w:t xml:space="preserve"> exists when executing the Insert operation.</w:t>
      </w:r>
    </w:p>
    <w:p w14:paraId="768569CA" w14:textId="77777777" w:rsidR="00A01660" w:rsidRDefault="00A01660"/>
    <w:p w14:paraId="60BAEB0F" w14:textId="77777777" w:rsidR="00A01660" w:rsidRDefault="00A01660" w:rsidP="00A01660">
      <w:pPr>
        <w:ind w:firstLine="720"/>
        <w:rPr>
          <w:b/>
          <w:bCs/>
        </w:rPr>
      </w:pPr>
      <w:r>
        <w:rPr>
          <w:b/>
          <w:bCs/>
        </w:rPr>
        <w:t>4</w:t>
      </w:r>
      <w:r w:rsidRPr="00D43B36">
        <w:rPr>
          <w:b/>
          <w:bCs/>
        </w:rPr>
        <w:t>.1.</w:t>
      </w:r>
      <w:r>
        <w:rPr>
          <w:b/>
          <w:bCs/>
        </w:rPr>
        <w:t>1</w:t>
      </w:r>
      <w:r w:rsidRPr="00D43B36">
        <w:rPr>
          <w:b/>
          <w:bCs/>
        </w:rPr>
        <w:t>: Test No. I001: Insert Row</w:t>
      </w:r>
    </w:p>
    <w:p w14:paraId="1FE557A3" w14:textId="77777777" w:rsidR="0072119C" w:rsidRDefault="0072119C"/>
    <w:tbl>
      <w:tblPr>
        <w:tblpPr w:leftFromText="180" w:rightFromText="180" w:vertAnchor="text" w:horzAnchor="margin" w:tblpY="3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39"/>
        <w:gridCol w:w="12"/>
        <w:gridCol w:w="453"/>
        <w:gridCol w:w="2455"/>
        <w:gridCol w:w="1706"/>
      </w:tblGrid>
      <w:tr w:rsidR="00D43B36" w14:paraId="496FDBC1" w14:textId="77777777" w:rsidTr="00D43B36">
        <w:trPr>
          <w:cantSplit/>
          <w:trHeight w:val="300"/>
        </w:trPr>
        <w:tc>
          <w:tcPr>
            <w:tcW w:w="4488" w:type="dxa"/>
            <w:gridSpan w:val="4"/>
          </w:tcPr>
          <w:p w14:paraId="1F86CAC8" w14:textId="77777777" w:rsidR="00D43B36" w:rsidRDefault="00D43B36" w:rsidP="00D43B36">
            <w:commentRangeStart w:id="46"/>
            <w:commentRangeStart w:id="47"/>
            <w:r>
              <w:t>Test No.: I001</w:t>
            </w:r>
            <w:commentRangeEnd w:id="46"/>
            <w:r>
              <w:rPr>
                <w:rStyle w:val="CommentReference"/>
              </w:rPr>
              <w:commentReference w:id="46"/>
            </w:r>
            <w:commentRangeEnd w:id="47"/>
            <w:r w:rsidR="005B03EB">
              <w:rPr>
                <w:rStyle w:val="CommentReference"/>
              </w:rPr>
              <w:commentReference w:id="47"/>
            </w:r>
          </w:p>
        </w:tc>
        <w:tc>
          <w:tcPr>
            <w:tcW w:w="4728" w:type="dxa"/>
            <w:gridSpan w:val="3"/>
          </w:tcPr>
          <w:p w14:paraId="111E109C" w14:textId="77777777" w:rsidR="00D43B36" w:rsidRDefault="00D43B36" w:rsidP="00D43B36">
            <w:r>
              <w:t xml:space="preserve">Current Status: </w:t>
            </w:r>
            <w:commentRangeStart w:id="48"/>
            <w:commentRangeStart w:id="49"/>
            <w:commentRangeEnd w:id="48"/>
            <w:r>
              <w:rPr>
                <w:rStyle w:val="CommentReference"/>
              </w:rPr>
              <w:commentReference w:id="48"/>
            </w:r>
            <w:commentRangeEnd w:id="49"/>
            <w:r w:rsidR="00476CC4">
              <w:rPr>
                <w:rStyle w:val="CommentReference"/>
              </w:rPr>
              <w:commentReference w:id="49"/>
            </w:r>
            <w:r>
              <w:t>Pending</w:t>
            </w:r>
          </w:p>
        </w:tc>
      </w:tr>
      <w:tr w:rsidR="00D43B36" w14:paraId="118949A3" w14:textId="77777777" w:rsidTr="00D43B36">
        <w:trPr>
          <w:cantSplit/>
          <w:trHeight w:val="302"/>
        </w:trPr>
        <w:tc>
          <w:tcPr>
            <w:tcW w:w="9216" w:type="dxa"/>
            <w:gridSpan w:val="7"/>
          </w:tcPr>
          <w:p w14:paraId="634E65F6" w14:textId="77777777" w:rsidR="00D43B36" w:rsidRPr="00E47986" w:rsidRDefault="00D43B36" w:rsidP="00D43B36">
            <w:r w:rsidRPr="00E47986">
              <w:t xml:space="preserve">Test title:  </w:t>
            </w:r>
            <w:r>
              <w:t>Insert Row</w:t>
            </w:r>
          </w:p>
          <w:p w14:paraId="51AA68F4" w14:textId="77777777" w:rsidR="00D43B36" w:rsidRPr="00E47986" w:rsidRDefault="00D43B36" w:rsidP="00D43B36"/>
        </w:tc>
      </w:tr>
      <w:tr w:rsidR="00D43B36" w14:paraId="1094CEAB" w14:textId="77777777" w:rsidTr="00D43B36">
        <w:trPr>
          <w:cantSplit/>
          <w:trHeight w:val="557"/>
        </w:trPr>
        <w:tc>
          <w:tcPr>
            <w:tcW w:w="9216" w:type="dxa"/>
            <w:gridSpan w:val="7"/>
          </w:tcPr>
          <w:p w14:paraId="5ADAA264" w14:textId="77777777" w:rsidR="00D43B36" w:rsidRPr="00E47986" w:rsidRDefault="00D43B36" w:rsidP="00D43B36">
            <w:r w:rsidRPr="00E47986">
              <w:t xml:space="preserve">Testing approach: </w:t>
            </w:r>
            <w:r>
              <w:t xml:space="preserve">To perform this test, the testing environment should have access to the </w:t>
            </w:r>
            <w:proofErr w:type="spellStart"/>
            <w:r>
              <w:t>dbEdit</w:t>
            </w:r>
            <w:proofErr w:type="spellEnd"/>
            <w:r>
              <w:t xml:space="preserve"> software and the TEST_DB.xml file. The following operations may be done manually or may be automated. </w:t>
            </w:r>
          </w:p>
        </w:tc>
      </w:tr>
      <w:tr w:rsidR="00D43B36" w14:paraId="2609B887" w14:textId="77777777" w:rsidTr="00D43B36">
        <w:trPr>
          <w:cantSplit/>
          <w:trHeight w:val="1553"/>
        </w:trPr>
        <w:tc>
          <w:tcPr>
            <w:tcW w:w="962" w:type="dxa"/>
          </w:tcPr>
          <w:p w14:paraId="37C91EA8" w14:textId="77777777" w:rsidR="00D43B36" w:rsidRDefault="00D43B36" w:rsidP="00D43B36">
            <w:r>
              <w:t>STEP</w:t>
            </w:r>
          </w:p>
          <w:p w14:paraId="39A9F723" w14:textId="77777777" w:rsidR="00D43B36" w:rsidRDefault="00D43B36" w:rsidP="00D43B36"/>
          <w:p w14:paraId="487AC6F7" w14:textId="77777777" w:rsidR="00D43B36" w:rsidRDefault="00D43B36" w:rsidP="00D43B36">
            <w:r>
              <w:t>1</w:t>
            </w:r>
          </w:p>
        </w:tc>
        <w:tc>
          <w:tcPr>
            <w:tcW w:w="2324" w:type="dxa"/>
          </w:tcPr>
          <w:p w14:paraId="292FD5FC" w14:textId="77777777" w:rsidR="00D43B36" w:rsidRDefault="00D43B36" w:rsidP="00D43B36">
            <w:r>
              <w:t>OPERATOR ACTION</w:t>
            </w:r>
          </w:p>
          <w:p w14:paraId="2B30FFBC" w14:textId="77777777" w:rsidR="00D43B36" w:rsidRDefault="00D43B36" w:rsidP="00D43B36"/>
          <w:p w14:paraId="11CFAB50" w14:textId="77777777" w:rsidR="00D43B36" w:rsidRDefault="00D43B36" w:rsidP="00D43B36">
            <w:r>
              <w:t xml:space="preserve">Run </w:t>
            </w:r>
            <w:proofErr w:type="spellStart"/>
            <w:r>
              <w:t>dbEdit</w:t>
            </w:r>
            <w:proofErr w:type="spellEnd"/>
            <w:r>
              <w:t xml:space="preserve"> software.</w:t>
            </w:r>
            <w:commentRangeStart w:id="50"/>
            <w:commentRangeStart w:id="51"/>
            <w:commentRangeEnd w:id="50"/>
            <w:r>
              <w:rPr>
                <w:rStyle w:val="CommentReference"/>
              </w:rPr>
              <w:commentReference w:id="50"/>
            </w:r>
            <w:commentRangeEnd w:id="51"/>
            <w:r w:rsidR="002E3CD2">
              <w:rPr>
                <w:rStyle w:val="CommentReference"/>
              </w:rPr>
              <w:commentReference w:id="51"/>
            </w:r>
          </w:p>
        </w:tc>
        <w:tc>
          <w:tcPr>
            <w:tcW w:w="1701" w:type="dxa"/>
            <w:gridSpan w:val="3"/>
          </w:tcPr>
          <w:p w14:paraId="66EBD1A2" w14:textId="77777777" w:rsidR="00D43B36" w:rsidRDefault="00D43B36" w:rsidP="00D43B36">
            <w:r>
              <w:t>PURPOSE</w:t>
            </w:r>
          </w:p>
          <w:p w14:paraId="7FD62F2E" w14:textId="77777777" w:rsidR="00D43B36" w:rsidRDefault="00D43B36" w:rsidP="00D43B36"/>
          <w:p w14:paraId="56DCF72A" w14:textId="77777777" w:rsidR="00D43B36" w:rsidRDefault="00D43B36" w:rsidP="00D43B36">
            <w:r>
              <w:t>This runs the software to be tested.</w:t>
            </w:r>
          </w:p>
        </w:tc>
        <w:tc>
          <w:tcPr>
            <w:tcW w:w="2455" w:type="dxa"/>
          </w:tcPr>
          <w:p w14:paraId="7602DF0B" w14:textId="77777777" w:rsidR="00D43B36" w:rsidRDefault="00D43B36" w:rsidP="00D43B36">
            <w:r>
              <w:t>EXEPECTED RESULTS</w:t>
            </w:r>
          </w:p>
          <w:p w14:paraId="6733B290" w14:textId="77777777" w:rsidR="00D43B36" w:rsidRDefault="00D43B36" w:rsidP="00D43B36"/>
          <w:p w14:paraId="45562B09" w14:textId="77777777" w:rsidR="00D43B36" w:rsidRDefault="00D43B36" w:rsidP="00D43B36">
            <w:r>
              <w:t xml:space="preserve">The system displays a window named “TTC XML Database Table Viewer 09/01/17”. </w:t>
            </w:r>
            <w:r w:rsidRPr="00D0771D">
              <w:rPr>
                <w:i/>
                <w:iCs/>
              </w:rPr>
              <w:t>See appendix a.</w:t>
            </w:r>
          </w:p>
        </w:tc>
        <w:tc>
          <w:tcPr>
            <w:tcW w:w="1774" w:type="dxa"/>
          </w:tcPr>
          <w:p w14:paraId="15BDC141" w14:textId="77777777" w:rsidR="00D43B36" w:rsidRDefault="00D43B36" w:rsidP="00D43B36">
            <w:r>
              <w:t>COMMENTS</w:t>
            </w:r>
          </w:p>
          <w:p w14:paraId="2BAB8AF2" w14:textId="77777777" w:rsidR="00D43B36" w:rsidRDefault="00D43B36" w:rsidP="00D43B36"/>
          <w:p w14:paraId="6EFE1F75" w14:textId="77777777" w:rsidR="00D43B36" w:rsidRDefault="00D43B36" w:rsidP="00D43B36"/>
        </w:tc>
      </w:tr>
      <w:tr w:rsidR="00D43B36" w14:paraId="314CE1D4" w14:textId="77777777" w:rsidTr="00D43B36">
        <w:trPr>
          <w:cantSplit/>
          <w:trHeight w:val="1553"/>
        </w:trPr>
        <w:tc>
          <w:tcPr>
            <w:tcW w:w="962" w:type="dxa"/>
          </w:tcPr>
          <w:p w14:paraId="5DF8D19B" w14:textId="77777777" w:rsidR="00D43B36" w:rsidRDefault="00D43B36" w:rsidP="00D43B36"/>
          <w:p w14:paraId="2D8E1AD9" w14:textId="77777777" w:rsidR="00D43B36" w:rsidRDefault="00D43B36" w:rsidP="00D43B36"/>
          <w:p w14:paraId="3FA8D41E" w14:textId="77777777" w:rsidR="00D43B36" w:rsidRDefault="00D43B36" w:rsidP="00D43B36">
            <w:r>
              <w:t>2</w:t>
            </w:r>
          </w:p>
        </w:tc>
        <w:tc>
          <w:tcPr>
            <w:tcW w:w="2324" w:type="dxa"/>
          </w:tcPr>
          <w:p w14:paraId="4ADE6235" w14:textId="77777777" w:rsidR="00D43B36" w:rsidRDefault="00D43B36" w:rsidP="00D43B36"/>
          <w:p w14:paraId="506A66E4" w14:textId="77777777" w:rsidR="00D43B36" w:rsidRDefault="00D43B36" w:rsidP="00D43B36"/>
          <w:p w14:paraId="1CFA184A" w14:textId="77777777" w:rsidR="00D43B36" w:rsidRDefault="00D43B36" w:rsidP="00D43B36">
            <w:commentRangeStart w:id="52"/>
            <w:commentRangeStart w:id="53"/>
            <w:commentRangeEnd w:id="52"/>
            <w:r>
              <w:rPr>
                <w:rStyle w:val="CommentReference"/>
              </w:rPr>
              <w:commentReference w:id="52"/>
            </w:r>
            <w:commentRangeEnd w:id="53"/>
            <w:r w:rsidR="00B37E20">
              <w:rPr>
                <w:rStyle w:val="CommentReference"/>
              </w:rPr>
              <w:commentReference w:id="53"/>
            </w:r>
            <w:r>
              <w:t xml:space="preserve">Select “File”, then “Open”, then select “TEST_DB”, and click “Open”. </w:t>
            </w:r>
          </w:p>
        </w:tc>
        <w:tc>
          <w:tcPr>
            <w:tcW w:w="1701" w:type="dxa"/>
            <w:gridSpan w:val="3"/>
          </w:tcPr>
          <w:p w14:paraId="41829218" w14:textId="77777777" w:rsidR="00D43B36" w:rsidRDefault="00D43B36" w:rsidP="00D43B36"/>
          <w:p w14:paraId="492B79EF" w14:textId="77777777" w:rsidR="00D43B36" w:rsidRDefault="00D43B36" w:rsidP="00D43B36"/>
          <w:p w14:paraId="23F1B026" w14:textId="77777777" w:rsidR="00D43B36" w:rsidRDefault="00D43B36" w:rsidP="00D43B36">
            <w:r>
              <w:t>This opens the database which contains the table which will be used to test the edit menu operations.</w:t>
            </w:r>
          </w:p>
        </w:tc>
        <w:tc>
          <w:tcPr>
            <w:tcW w:w="2455" w:type="dxa"/>
          </w:tcPr>
          <w:p w14:paraId="09FF71FB" w14:textId="77777777" w:rsidR="00D43B36" w:rsidRDefault="00D43B36" w:rsidP="00D43B36"/>
          <w:p w14:paraId="27C46B4C" w14:textId="77777777" w:rsidR="00D43B36" w:rsidRPr="008262BD" w:rsidRDefault="00D43B36" w:rsidP="00D43B36">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35551688" w14:textId="77777777" w:rsidR="00D43B36" w:rsidRDefault="00D43B36" w:rsidP="00D43B36"/>
        </w:tc>
        <w:tc>
          <w:tcPr>
            <w:tcW w:w="1774" w:type="dxa"/>
          </w:tcPr>
          <w:p w14:paraId="1C4E23AB" w14:textId="77777777" w:rsidR="00D43B36" w:rsidRDefault="00D43B36" w:rsidP="00D43B36"/>
          <w:p w14:paraId="7CBB1CCD" w14:textId="77777777" w:rsidR="00D43B36" w:rsidRDefault="00D43B36" w:rsidP="00D43B36"/>
        </w:tc>
      </w:tr>
      <w:tr w:rsidR="00D43B36" w14:paraId="119B1439" w14:textId="77777777" w:rsidTr="00D43B36">
        <w:trPr>
          <w:cantSplit/>
          <w:trHeight w:val="1607"/>
        </w:trPr>
        <w:tc>
          <w:tcPr>
            <w:tcW w:w="962" w:type="dxa"/>
          </w:tcPr>
          <w:p w14:paraId="6D805782" w14:textId="77777777" w:rsidR="00D43B36" w:rsidRDefault="00D43B36" w:rsidP="00D43B36">
            <w:r>
              <w:t>3</w:t>
            </w:r>
          </w:p>
        </w:tc>
        <w:tc>
          <w:tcPr>
            <w:tcW w:w="2324" w:type="dxa"/>
          </w:tcPr>
          <w:p w14:paraId="6FA9F9BB" w14:textId="77777777" w:rsidR="00D43B36" w:rsidRDefault="00D43B36" w:rsidP="00D43B36">
            <w:r>
              <w:t>Double click on CONSTRAINT_TABLE</w:t>
            </w:r>
          </w:p>
        </w:tc>
        <w:tc>
          <w:tcPr>
            <w:tcW w:w="1701" w:type="dxa"/>
            <w:gridSpan w:val="3"/>
          </w:tcPr>
          <w:p w14:paraId="66DE5D2A" w14:textId="77777777" w:rsidR="00D43B36" w:rsidRDefault="00D43B36" w:rsidP="00D43B36">
            <w:r>
              <w:t>This takes the tester to the window where the Edit Menu operations are accessible.</w:t>
            </w:r>
          </w:p>
        </w:tc>
        <w:tc>
          <w:tcPr>
            <w:tcW w:w="2455" w:type="dxa"/>
          </w:tcPr>
          <w:p w14:paraId="7BA8F330" w14:textId="77777777" w:rsidR="00D43B36" w:rsidRDefault="00D43B36" w:rsidP="00D43B36">
            <w:r>
              <w:t xml:space="preserve">The system opens a new window which contains ten rows. </w:t>
            </w:r>
            <w:r w:rsidRPr="00907775">
              <w:rPr>
                <w:i/>
                <w:iCs/>
              </w:rPr>
              <w:t>See appendix c</w:t>
            </w:r>
            <w:r>
              <w:t>.</w:t>
            </w:r>
          </w:p>
        </w:tc>
        <w:tc>
          <w:tcPr>
            <w:tcW w:w="1774" w:type="dxa"/>
          </w:tcPr>
          <w:p w14:paraId="1B867DF6" w14:textId="77777777" w:rsidR="00D43B36" w:rsidRDefault="00D43B36" w:rsidP="00D43B36"/>
        </w:tc>
      </w:tr>
      <w:tr w:rsidR="00D43B36" w14:paraId="78B524B4" w14:textId="77777777" w:rsidTr="00D43B36">
        <w:trPr>
          <w:cantSplit/>
          <w:trHeight w:val="1337"/>
        </w:trPr>
        <w:tc>
          <w:tcPr>
            <w:tcW w:w="962" w:type="dxa"/>
          </w:tcPr>
          <w:p w14:paraId="0563779F" w14:textId="77777777" w:rsidR="00D43B36" w:rsidRDefault="00D43B36" w:rsidP="00D43B36">
            <w:r>
              <w:lastRenderedPageBreak/>
              <w:t>4</w:t>
            </w:r>
          </w:p>
        </w:tc>
        <w:tc>
          <w:tcPr>
            <w:tcW w:w="2324" w:type="dxa"/>
          </w:tcPr>
          <w:p w14:paraId="53F0C8FB" w14:textId="77777777" w:rsidR="00D43B36" w:rsidRDefault="00D43B36" w:rsidP="00D43B36">
            <w:r>
              <w:t>Select “Edit”, then “Insert Row (^</w:t>
            </w:r>
            <w:proofErr w:type="spellStart"/>
            <w:r>
              <w:t>i</w:t>
            </w:r>
            <w:proofErr w:type="spellEnd"/>
            <w:r>
              <w:t>)”</w:t>
            </w:r>
          </w:p>
        </w:tc>
        <w:tc>
          <w:tcPr>
            <w:tcW w:w="1701" w:type="dxa"/>
            <w:gridSpan w:val="3"/>
          </w:tcPr>
          <w:p w14:paraId="575B2431" w14:textId="77777777" w:rsidR="00D43B36" w:rsidRDefault="00D43B36" w:rsidP="00D43B36">
            <w:r>
              <w:t>This conducts the Insert Row operation.</w:t>
            </w:r>
          </w:p>
        </w:tc>
        <w:tc>
          <w:tcPr>
            <w:tcW w:w="2455" w:type="dxa"/>
          </w:tcPr>
          <w:p w14:paraId="5E8851ED" w14:textId="77777777" w:rsidR="00D43B36" w:rsidRDefault="00D43B36" w:rsidP="00D43B36">
            <w:r>
              <w:t>A new 11</w:t>
            </w:r>
            <w:r w:rsidRPr="00E474F4">
              <w:rPr>
                <w:vertAlign w:val="superscript"/>
              </w:rPr>
              <w:t>th</w:t>
            </w:r>
            <w:r>
              <w:t xml:space="preserve"> row should appear in the table. The row’s first four columns are red. </w:t>
            </w:r>
            <w:proofErr w:type="gramStart"/>
            <w:r>
              <w:t>It’s</w:t>
            </w:r>
            <w:proofErr w:type="gramEnd"/>
            <w:r>
              <w:t xml:space="preserve"> last column is white. There are no letters displayed anywhere on the row. </w:t>
            </w:r>
            <w:r w:rsidRPr="00FC5C4B">
              <w:rPr>
                <w:i/>
                <w:iCs/>
              </w:rPr>
              <w:t>See appendix d</w:t>
            </w:r>
            <w:r>
              <w:t>.</w:t>
            </w:r>
          </w:p>
        </w:tc>
        <w:tc>
          <w:tcPr>
            <w:tcW w:w="1774" w:type="dxa"/>
          </w:tcPr>
          <w:p w14:paraId="2EBBE10B" w14:textId="77777777" w:rsidR="00D43B36" w:rsidRDefault="00D43B36" w:rsidP="00D43B36"/>
        </w:tc>
      </w:tr>
      <w:tr w:rsidR="00D43B36" w14:paraId="47241E1B" w14:textId="77777777" w:rsidTr="00D43B36">
        <w:trPr>
          <w:trHeight w:val="392"/>
        </w:trPr>
        <w:tc>
          <w:tcPr>
            <w:tcW w:w="9216" w:type="dxa"/>
            <w:gridSpan w:val="7"/>
            <w:tcBorders>
              <w:bottom w:val="single" w:sz="4" w:space="0" w:color="auto"/>
            </w:tcBorders>
          </w:tcPr>
          <w:p w14:paraId="584E190E" w14:textId="77777777" w:rsidR="00D43B36" w:rsidRDefault="00D43B36" w:rsidP="00D43B36">
            <w:r>
              <w:t xml:space="preserve">Concluding Remarks: </w:t>
            </w:r>
          </w:p>
        </w:tc>
      </w:tr>
      <w:tr w:rsidR="00D43B36" w14:paraId="0A08276A" w14:textId="77777777" w:rsidTr="00D43B36">
        <w:trPr>
          <w:trHeight w:val="482"/>
        </w:trPr>
        <w:tc>
          <w:tcPr>
            <w:tcW w:w="4476" w:type="dxa"/>
            <w:gridSpan w:val="3"/>
          </w:tcPr>
          <w:p w14:paraId="4FA3BA7D" w14:textId="77777777" w:rsidR="00D43B36" w:rsidRDefault="00D43B36" w:rsidP="00D43B36">
            <w:r>
              <w:t xml:space="preserve">Testing Team: </w:t>
            </w:r>
          </w:p>
          <w:p w14:paraId="57362E97" w14:textId="77777777" w:rsidR="00D43B36" w:rsidRDefault="00D43B36" w:rsidP="00D43B36">
            <w:r>
              <w:t>&lt;&lt; List members of testing team and lead &gt;&gt;</w:t>
            </w:r>
          </w:p>
        </w:tc>
        <w:tc>
          <w:tcPr>
            <w:tcW w:w="4740" w:type="dxa"/>
            <w:gridSpan w:val="4"/>
          </w:tcPr>
          <w:p w14:paraId="54A6473F" w14:textId="77777777" w:rsidR="00D43B36" w:rsidRDefault="00D43B36" w:rsidP="00D43B36">
            <w:r>
              <w:t>Date Completed:</w:t>
            </w:r>
          </w:p>
        </w:tc>
      </w:tr>
    </w:tbl>
    <w:p w14:paraId="693E2994" w14:textId="10CDF7FF" w:rsidR="00C13D8F" w:rsidRDefault="00C13D8F">
      <w:pPr>
        <w:rPr>
          <w:b/>
          <w:bCs/>
        </w:rPr>
      </w:pPr>
    </w:p>
    <w:p w14:paraId="48AFB453" w14:textId="17A5A0F5" w:rsidR="00C13D8F" w:rsidRDefault="00C13D8F">
      <w:pPr>
        <w:rPr>
          <w:b/>
          <w:bCs/>
        </w:rPr>
      </w:pPr>
    </w:p>
    <w:p w14:paraId="481C9173" w14:textId="0B04B655" w:rsidR="00C13D8F" w:rsidRDefault="00C13D8F">
      <w:pPr>
        <w:rPr>
          <w:b/>
          <w:bCs/>
        </w:rPr>
      </w:pPr>
    </w:p>
    <w:p w14:paraId="4ED38E47" w14:textId="25062ADD" w:rsidR="00C13D8F" w:rsidRDefault="00C13D8F">
      <w:pPr>
        <w:rPr>
          <w:b/>
          <w:bCs/>
        </w:rPr>
      </w:pPr>
    </w:p>
    <w:p w14:paraId="78A7176E" w14:textId="3D3ACB2D" w:rsidR="00C13D8F" w:rsidRDefault="00C13D8F">
      <w:pPr>
        <w:rPr>
          <w:b/>
          <w:bCs/>
        </w:rPr>
      </w:pPr>
    </w:p>
    <w:p w14:paraId="13914CB3" w14:textId="48383037" w:rsidR="00C13D8F" w:rsidRDefault="00C13D8F">
      <w:pPr>
        <w:rPr>
          <w:b/>
          <w:bCs/>
        </w:rPr>
      </w:pPr>
    </w:p>
    <w:p w14:paraId="2E9E88DF" w14:textId="12F59327" w:rsidR="00C13D8F" w:rsidRDefault="00C13D8F">
      <w:pPr>
        <w:rPr>
          <w:b/>
          <w:bCs/>
        </w:rPr>
      </w:pPr>
    </w:p>
    <w:p w14:paraId="721B0539" w14:textId="11A4558B" w:rsidR="00C13D8F" w:rsidRDefault="00C13D8F">
      <w:pPr>
        <w:rPr>
          <w:b/>
          <w:bCs/>
        </w:rPr>
      </w:pPr>
    </w:p>
    <w:p w14:paraId="68727675" w14:textId="0A3752DB" w:rsidR="00C13D8F" w:rsidRDefault="00C13D8F">
      <w:pPr>
        <w:rPr>
          <w:b/>
          <w:bCs/>
        </w:rPr>
      </w:pPr>
    </w:p>
    <w:p w14:paraId="077241B3" w14:textId="77777777" w:rsidR="00C13D8F" w:rsidRPr="00D43B36" w:rsidRDefault="00C13D8F">
      <w:pPr>
        <w:rPr>
          <w:b/>
          <w:bCs/>
        </w:rPr>
      </w:pPr>
    </w:p>
    <w:p w14:paraId="6AB6EF46" w14:textId="2271067B" w:rsidR="00425763" w:rsidRDefault="00425763" w:rsidP="00425763">
      <w:pPr>
        <w:pStyle w:val="Heading2"/>
      </w:pPr>
      <w:commentRangeStart w:id="54"/>
      <w:commentRangeStart w:id="55"/>
      <w:r>
        <w:t>Test</w:t>
      </w:r>
      <w:r w:rsidR="00CB0B3B">
        <w:t xml:space="preserve"> Suite:</w:t>
      </w:r>
      <w:r>
        <w:t xml:space="preserve"> </w:t>
      </w:r>
      <w:r w:rsidR="004B0958">
        <w:t>Delete</w:t>
      </w:r>
      <w:commentRangeEnd w:id="54"/>
      <w:r w:rsidR="006615C6">
        <w:rPr>
          <w:rStyle w:val="CommentReference"/>
          <w:b w:val="0"/>
        </w:rPr>
        <w:commentReference w:id="54"/>
      </w:r>
      <w:commentRangeEnd w:id="55"/>
      <w:r w:rsidR="00B37E20">
        <w:rPr>
          <w:rStyle w:val="CommentReference"/>
          <w:b w:val="0"/>
        </w:rPr>
        <w:commentReference w:id="55"/>
      </w:r>
      <w:r w:rsidR="00BD784B">
        <w:t xml:space="preserve"> Row</w:t>
      </w:r>
    </w:p>
    <w:p w14:paraId="07063776" w14:textId="77777777" w:rsidR="00425763" w:rsidRDefault="00425763" w:rsidP="00425763"/>
    <w:p w14:paraId="148A53FB" w14:textId="77777777" w:rsidR="00425763" w:rsidRPr="00B34944" w:rsidRDefault="00425763" w:rsidP="00425763">
      <w:r w:rsidRPr="00B34944">
        <w:rPr>
          <w:b/>
          <w:bCs/>
        </w:rPr>
        <w:t xml:space="preserve">Objective: </w:t>
      </w:r>
      <w:r w:rsidR="007B5148" w:rsidRPr="007B5148">
        <w:t>To test the functionality of the Delete operation in the Edit menu.</w:t>
      </w:r>
    </w:p>
    <w:p w14:paraId="5FA01AE9" w14:textId="77777777" w:rsidR="00425763" w:rsidRDefault="00425763" w:rsidP="00425763">
      <w:r w:rsidRPr="00B34944">
        <w:rPr>
          <w:b/>
          <w:bCs/>
        </w:rPr>
        <w:t>Notes:</w:t>
      </w:r>
      <w:r w:rsidRPr="00B34944">
        <w:t xml:space="preserve"> </w:t>
      </w:r>
      <w:r w:rsidR="007B5148">
        <w:t xml:space="preserve">There </w:t>
      </w:r>
      <w:r w:rsidR="008C0DF0">
        <w:t>are</w:t>
      </w:r>
      <w:r w:rsidR="00FB6D10">
        <w:t xml:space="preserve"> five</w:t>
      </w:r>
      <w:r w:rsidR="008C0DF0">
        <w:t xml:space="preserve"> tests in this section. The Delete function is strictly a row operation. </w:t>
      </w:r>
      <w:r w:rsidR="00703481">
        <w:t>Th</w:t>
      </w:r>
      <w:r w:rsidR="00E73CF5">
        <w:t>us, the</w:t>
      </w:r>
      <w:r w:rsidR="00703481">
        <w:t xml:space="preserve"> deletion functionality is tested on the first, last, middle, and multiple rows. </w:t>
      </w:r>
      <w:r w:rsidR="004E13FC">
        <w:t xml:space="preserve">However, any attempts to delete the </w:t>
      </w:r>
      <w:r w:rsidR="00703481">
        <w:t>Header Row</w:t>
      </w:r>
      <w:r w:rsidR="004E13FC">
        <w:t xml:space="preserve"> should be unsuccessful</w:t>
      </w:r>
      <w:proofErr w:type="gramStart"/>
      <w:r w:rsidR="004E13FC">
        <w:t xml:space="preserve">. </w:t>
      </w:r>
      <w:r w:rsidR="00703481">
        <w:t xml:space="preserve"> </w:t>
      </w:r>
      <w:proofErr w:type="gramEnd"/>
    </w:p>
    <w:p w14:paraId="41A8B703" w14:textId="77777777" w:rsidR="007D118F" w:rsidRDefault="007D118F" w:rsidP="00425763"/>
    <w:p w14:paraId="19C47ACF" w14:textId="5B662BB7" w:rsidR="007D118F" w:rsidRPr="007D118F" w:rsidRDefault="007D118F" w:rsidP="00425763">
      <w:pPr>
        <w:rPr>
          <w:b/>
          <w:bCs/>
        </w:rPr>
        <w:sectPr w:rsidR="007D118F" w:rsidRPr="007D118F">
          <w:headerReference w:type="default" r:id="rId14"/>
          <w:footerReference w:type="default" r:id="rId15"/>
          <w:pgSz w:w="12240" w:h="15840" w:code="1"/>
          <w:pgMar w:top="1440" w:right="1440" w:bottom="1440" w:left="1800" w:header="720" w:footer="720" w:gutter="0"/>
          <w:pgNumType w:start="1"/>
          <w:cols w:space="720"/>
        </w:sectPr>
      </w:pPr>
      <w:r>
        <w:tab/>
      </w:r>
      <w:r w:rsidRPr="007D118F">
        <w:rPr>
          <w:b/>
          <w:bCs/>
        </w:rPr>
        <w:t>4.2.1: Test No.: D001: Delete First Row</w:t>
      </w:r>
    </w:p>
    <w:tbl>
      <w:tblPr>
        <w:tblpPr w:leftFromText="180" w:rightFromText="180" w:vertAnchor="text" w:horzAnchor="margin"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39"/>
        <w:gridCol w:w="12"/>
        <w:gridCol w:w="453"/>
        <w:gridCol w:w="2455"/>
        <w:gridCol w:w="1706"/>
      </w:tblGrid>
      <w:tr w:rsidR="008C0DF0" w14:paraId="6B4FC26A" w14:textId="77777777" w:rsidTr="00DC4D67">
        <w:trPr>
          <w:cantSplit/>
          <w:trHeight w:val="300"/>
        </w:trPr>
        <w:tc>
          <w:tcPr>
            <w:tcW w:w="4488" w:type="dxa"/>
            <w:gridSpan w:val="4"/>
          </w:tcPr>
          <w:p w14:paraId="21A81AA3" w14:textId="77777777" w:rsidR="008C0DF0" w:rsidRDefault="008C0DF0" w:rsidP="008C0DF0">
            <w:r>
              <w:t xml:space="preserve">Test No.: </w:t>
            </w:r>
            <w:commentRangeStart w:id="56"/>
            <w:commentRangeStart w:id="57"/>
            <w:r>
              <w:t>D001</w:t>
            </w:r>
            <w:commentRangeEnd w:id="56"/>
            <w:r w:rsidR="00493705">
              <w:rPr>
                <w:rStyle w:val="CommentReference"/>
              </w:rPr>
              <w:commentReference w:id="56"/>
            </w:r>
            <w:commentRangeEnd w:id="57"/>
            <w:r w:rsidR="00C5657A">
              <w:rPr>
                <w:rStyle w:val="CommentReference"/>
              </w:rPr>
              <w:commentReference w:id="57"/>
            </w:r>
          </w:p>
        </w:tc>
        <w:tc>
          <w:tcPr>
            <w:tcW w:w="4728" w:type="dxa"/>
            <w:gridSpan w:val="3"/>
          </w:tcPr>
          <w:p w14:paraId="4912A4F9" w14:textId="1337310B" w:rsidR="008C0DF0" w:rsidRDefault="008C0DF0" w:rsidP="008C0DF0">
            <w:r>
              <w:t>Current Status:</w:t>
            </w:r>
            <w:r w:rsidR="00EF27BC">
              <w:t xml:space="preserve"> Pending</w:t>
            </w:r>
          </w:p>
        </w:tc>
      </w:tr>
      <w:tr w:rsidR="008C0DF0" w14:paraId="59736E2E" w14:textId="77777777" w:rsidTr="008C0DF0">
        <w:trPr>
          <w:cantSplit/>
          <w:trHeight w:val="300"/>
        </w:trPr>
        <w:tc>
          <w:tcPr>
            <w:tcW w:w="9216" w:type="dxa"/>
            <w:gridSpan w:val="7"/>
          </w:tcPr>
          <w:p w14:paraId="6DE2542A" w14:textId="77777777" w:rsidR="008C0DF0" w:rsidRPr="00E47986" w:rsidRDefault="008C0DF0" w:rsidP="008C0DF0">
            <w:r w:rsidRPr="00E47986">
              <w:t xml:space="preserve">Test title:  </w:t>
            </w:r>
            <w:r>
              <w:t>Delete First Row</w:t>
            </w:r>
          </w:p>
          <w:p w14:paraId="1EC3D29C" w14:textId="77777777" w:rsidR="008C0DF0" w:rsidRPr="00E47986" w:rsidRDefault="008C0DF0" w:rsidP="008C0DF0"/>
        </w:tc>
      </w:tr>
      <w:tr w:rsidR="00A35DBB" w14:paraId="69220B4F" w14:textId="77777777" w:rsidTr="008C0DF0">
        <w:trPr>
          <w:cantSplit/>
          <w:trHeight w:val="563"/>
        </w:trPr>
        <w:tc>
          <w:tcPr>
            <w:tcW w:w="9216" w:type="dxa"/>
            <w:gridSpan w:val="7"/>
          </w:tcPr>
          <w:p w14:paraId="3C56CDCD" w14:textId="2D6BDCAE" w:rsidR="00A35DBB" w:rsidRPr="00E47986" w:rsidRDefault="00A35DBB" w:rsidP="00A35DBB">
            <w:r w:rsidRPr="00E47986">
              <w:t xml:space="preserve">Testing approach: </w:t>
            </w:r>
            <w:r>
              <w:t xml:space="preserve">To perform this test, the testing environment should have access to the </w:t>
            </w:r>
            <w:proofErr w:type="spellStart"/>
            <w:r>
              <w:t>dbEdit</w:t>
            </w:r>
            <w:proofErr w:type="spellEnd"/>
            <w:r>
              <w:t xml:space="preserve"> software and the TEST_DB.xml file. The following operations may be done manually or may be automated. </w:t>
            </w:r>
          </w:p>
        </w:tc>
      </w:tr>
      <w:tr w:rsidR="00FC5C4B" w14:paraId="1D323643" w14:textId="77777777" w:rsidTr="00DC4D67">
        <w:trPr>
          <w:cantSplit/>
          <w:trHeight w:val="1547"/>
        </w:trPr>
        <w:tc>
          <w:tcPr>
            <w:tcW w:w="962" w:type="dxa"/>
          </w:tcPr>
          <w:p w14:paraId="5AA9E4AF" w14:textId="77777777" w:rsidR="00FC5C4B" w:rsidRDefault="00FC5C4B" w:rsidP="00FC5C4B">
            <w:r>
              <w:t>STEP</w:t>
            </w:r>
          </w:p>
          <w:p w14:paraId="42B6F833" w14:textId="77777777" w:rsidR="00FC5C4B" w:rsidRDefault="00FC5C4B" w:rsidP="00FC5C4B"/>
          <w:p w14:paraId="0F9DF42A" w14:textId="005C8237" w:rsidR="00FC5C4B" w:rsidRDefault="00FC5C4B" w:rsidP="00FC5C4B">
            <w:r>
              <w:t>1</w:t>
            </w:r>
          </w:p>
        </w:tc>
        <w:tc>
          <w:tcPr>
            <w:tcW w:w="2324" w:type="dxa"/>
          </w:tcPr>
          <w:p w14:paraId="0DBF6348" w14:textId="77777777" w:rsidR="00FC5C4B" w:rsidRDefault="00FC5C4B" w:rsidP="00FC5C4B">
            <w:r>
              <w:t>OPERATOR ACTION</w:t>
            </w:r>
          </w:p>
          <w:p w14:paraId="02507C5B" w14:textId="77777777" w:rsidR="00FC5C4B" w:rsidRDefault="00FC5C4B" w:rsidP="00FC5C4B"/>
          <w:p w14:paraId="39E7230F" w14:textId="64BF4F33" w:rsidR="00FC5C4B" w:rsidRDefault="00FC5C4B" w:rsidP="00FC5C4B">
            <w:r>
              <w:t xml:space="preserve">Run </w:t>
            </w:r>
            <w:proofErr w:type="spellStart"/>
            <w:r>
              <w:t>dbEdit</w:t>
            </w:r>
            <w:proofErr w:type="spellEnd"/>
            <w:r>
              <w:t xml:space="preserve"> software.</w:t>
            </w:r>
            <w:commentRangeStart w:id="58"/>
            <w:commentRangeStart w:id="59"/>
            <w:commentRangeEnd w:id="58"/>
            <w:r>
              <w:rPr>
                <w:rStyle w:val="CommentReference"/>
              </w:rPr>
              <w:commentReference w:id="58"/>
            </w:r>
            <w:commentRangeEnd w:id="59"/>
            <w:r w:rsidR="00C5657A">
              <w:rPr>
                <w:rStyle w:val="CommentReference"/>
              </w:rPr>
              <w:commentReference w:id="59"/>
            </w:r>
          </w:p>
        </w:tc>
        <w:tc>
          <w:tcPr>
            <w:tcW w:w="1701" w:type="dxa"/>
            <w:gridSpan w:val="3"/>
          </w:tcPr>
          <w:p w14:paraId="2659D443" w14:textId="77777777" w:rsidR="00FC5C4B" w:rsidRDefault="00FC5C4B" w:rsidP="00FC5C4B">
            <w:r>
              <w:t>PURPOSE</w:t>
            </w:r>
          </w:p>
          <w:p w14:paraId="5F30CEC7" w14:textId="77777777" w:rsidR="00FC5C4B" w:rsidRDefault="00FC5C4B" w:rsidP="00FC5C4B"/>
          <w:p w14:paraId="02E55AD1" w14:textId="6E798A39" w:rsidR="00FC5C4B" w:rsidRDefault="00FC5C4B" w:rsidP="00FC5C4B">
            <w:r>
              <w:t>This runs the software to be tested.</w:t>
            </w:r>
          </w:p>
        </w:tc>
        <w:tc>
          <w:tcPr>
            <w:tcW w:w="2455" w:type="dxa"/>
          </w:tcPr>
          <w:p w14:paraId="0F617FEA" w14:textId="77777777" w:rsidR="00FC5C4B" w:rsidRDefault="00FC5C4B" w:rsidP="00FC5C4B">
            <w:r>
              <w:t>EXEPECTED RESULTS</w:t>
            </w:r>
          </w:p>
          <w:p w14:paraId="2A74EBE8" w14:textId="77777777" w:rsidR="00FC5C4B" w:rsidRDefault="00FC5C4B" w:rsidP="00FC5C4B"/>
          <w:p w14:paraId="0D26FA5D" w14:textId="628AEA16" w:rsidR="00FC5C4B" w:rsidRDefault="00FC5C4B" w:rsidP="00FC5C4B">
            <w:r>
              <w:t xml:space="preserve">The system displays a window named “TTC XML Database Table Viewer 09/01/17”. </w:t>
            </w:r>
            <w:r w:rsidRPr="00D0771D">
              <w:rPr>
                <w:i/>
                <w:iCs/>
              </w:rPr>
              <w:t>See appendix a.</w:t>
            </w:r>
          </w:p>
        </w:tc>
        <w:tc>
          <w:tcPr>
            <w:tcW w:w="1774" w:type="dxa"/>
          </w:tcPr>
          <w:p w14:paraId="064340C9" w14:textId="77777777" w:rsidR="00FC5C4B" w:rsidRDefault="00FC5C4B" w:rsidP="00FC5C4B">
            <w:r>
              <w:t>COMMENTS</w:t>
            </w:r>
          </w:p>
          <w:p w14:paraId="5D191CFC" w14:textId="77777777" w:rsidR="00FC5C4B" w:rsidRDefault="00FC5C4B" w:rsidP="00FC5C4B"/>
          <w:p w14:paraId="621365B8" w14:textId="77777777" w:rsidR="00FC5C4B" w:rsidRDefault="00FC5C4B" w:rsidP="00FC5C4B"/>
        </w:tc>
      </w:tr>
      <w:tr w:rsidR="00FC5C4B" w14:paraId="505A30DE" w14:textId="77777777" w:rsidTr="00F574E9">
        <w:trPr>
          <w:cantSplit/>
          <w:trHeight w:val="2390"/>
        </w:trPr>
        <w:tc>
          <w:tcPr>
            <w:tcW w:w="962" w:type="dxa"/>
          </w:tcPr>
          <w:p w14:paraId="076EBE49" w14:textId="77777777" w:rsidR="00FC5C4B" w:rsidRDefault="00FC5C4B" w:rsidP="00FC5C4B"/>
          <w:p w14:paraId="3E86AC78" w14:textId="77777777" w:rsidR="00FC5C4B" w:rsidRDefault="00FC5C4B" w:rsidP="00FC5C4B"/>
          <w:p w14:paraId="2A5869D4" w14:textId="4F93490A" w:rsidR="00FC5C4B" w:rsidRDefault="00FC5C4B" w:rsidP="00FC5C4B">
            <w:r>
              <w:t>2</w:t>
            </w:r>
          </w:p>
        </w:tc>
        <w:tc>
          <w:tcPr>
            <w:tcW w:w="2324" w:type="dxa"/>
          </w:tcPr>
          <w:p w14:paraId="41A11C46" w14:textId="77777777" w:rsidR="00FC5C4B" w:rsidRDefault="00FC5C4B" w:rsidP="00FC5C4B"/>
          <w:p w14:paraId="5CC6740F" w14:textId="77777777" w:rsidR="00FC5C4B" w:rsidRDefault="00FC5C4B" w:rsidP="00FC5C4B"/>
          <w:p w14:paraId="1CE0BA6B" w14:textId="445F39FE" w:rsidR="00FC5C4B" w:rsidRDefault="00FC5C4B" w:rsidP="00FC5C4B">
            <w:commentRangeStart w:id="60"/>
            <w:commentRangeStart w:id="61"/>
            <w:commentRangeEnd w:id="60"/>
            <w:r>
              <w:rPr>
                <w:rStyle w:val="CommentReference"/>
              </w:rPr>
              <w:commentReference w:id="60"/>
            </w:r>
            <w:commentRangeEnd w:id="61"/>
            <w:r w:rsidR="00C5657A">
              <w:rPr>
                <w:rStyle w:val="CommentReference"/>
              </w:rPr>
              <w:commentReference w:id="61"/>
            </w:r>
            <w:r>
              <w:t xml:space="preserve">Select “File”, then “Open”, then select “TEST_DB”, and click “Open”. </w:t>
            </w:r>
          </w:p>
        </w:tc>
        <w:tc>
          <w:tcPr>
            <w:tcW w:w="1701" w:type="dxa"/>
            <w:gridSpan w:val="3"/>
          </w:tcPr>
          <w:p w14:paraId="7ECB751F" w14:textId="77777777" w:rsidR="00FC5C4B" w:rsidRDefault="00FC5C4B" w:rsidP="00FC5C4B"/>
          <w:p w14:paraId="5E5919E0" w14:textId="77777777" w:rsidR="00FC5C4B" w:rsidRDefault="00FC5C4B" w:rsidP="00FC5C4B"/>
          <w:p w14:paraId="745C4A86" w14:textId="1B428AB5" w:rsidR="00FC5C4B" w:rsidRDefault="00FC5C4B" w:rsidP="00FC5C4B">
            <w:r>
              <w:t>This opens the database which contains the table which will be used to test the edit menu operations.</w:t>
            </w:r>
          </w:p>
        </w:tc>
        <w:tc>
          <w:tcPr>
            <w:tcW w:w="2455" w:type="dxa"/>
          </w:tcPr>
          <w:p w14:paraId="603EBBC0" w14:textId="77777777" w:rsidR="00FC5C4B" w:rsidRDefault="00FC5C4B" w:rsidP="00FC5C4B"/>
          <w:p w14:paraId="61B5910F" w14:textId="77777777" w:rsidR="00FC5C4B" w:rsidRPr="008262BD" w:rsidRDefault="00FC5C4B" w:rsidP="00FC5C4B">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13A3E49A" w14:textId="62CFFD8B" w:rsidR="00FC5C4B" w:rsidRDefault="00FC5C4B" w:rsidP="00FC5C4B"/>
        </w:tc>
        <w:tc>
          <w:tcPr>
            <w:tcW w:w="1774" w:type="dxa"/>
          </w:tcPr>
          <w:p w14:paraId="0D8AE443" w14:textId="77777777" w:rsidR="00FC5C4B" w:rsidRDefault="00FC5C4B" w:rsidP="00FC5C4B"/>
          <w:p w14:paraId="1185AD68" w14:textId="77777777" w:rsidR="00FC5C4B" w:rsidRDefault="00FC5C4B" w:rsidP="00FC5C4B"/>
        </w:tc>
      </w:tr>
      <w:tr w:rsidR="00FC5C4B" w14:paraId="658E5ECF" w14:textId="77777777" w:rsidTr="00DC4D67">
        <w:trPr>
          <w:cantSplit/>
          <w:trHeight w:val="1007"/>
        </w:trPr>
        <w:tc>
          <w:tcPr>
            <w:tcW w:w="962" w:type="dxa"/>
          </w:tcPr>
          <w:p w14:paraId="2F11966E" w14:textId="4115C726" w:rsidR="00FC5C4B" w:rsidRDefault="003F27F8" w:rsidP="00FC5C4B">
            <w:r>
              <w:lastRenderedPageBreak/>
              <w:t>3</w:t>
            </w:r>
          </w:p>
        </w:tc>
        <w:tc>
          <w:tcPr>
            <w:tcW w:w="2324" w:type="dxa"/>
          </w:tcPr>
          <w:p w14:paraId="50C4D55F" w14:textId="3DF87AB6" w:rsidR="00FC5C4B" w:rsidRDefault="00FC5C4B" w:rsidP="00FC5C4B">
            <w:r>
              <w:t>Double click on CONSTRAINT_TABLE</w:t>
            </w:r>
          </w:p>
        </w:tc>
        <w:tc>
          <w:tcPr>
            <w:tcW w:w="1701" w:type="dxa"/>
            <w:gridSpan w:val="3"/>
          </w:tcPr>
          <w:p w14:paraId="2A3A8E6E" w14:textId="0C5AC342" w:rsidR="00FC5C4B" w:rsidRDefault="00FC5C4B" w:rsidP="00FC5C4B">
            <w:r>
              <w:t>This takes the tester to the window where the Edit Menu operations are accessible.</w:t>
            </w:r>
          </w:p>
        </w:tc>
        <w:tc>
          <w:tcPr>
            <w:tcW w:w="2455" w:type="dxa"/>
          </w:tcPr>
          <w:p w14:paraId="2376E189" w14:textId="0081039A" w:rsidR="00FC5C4B" w:rsidRDefault="00FC5C4B" w:rsidP="00FC5C4B">
            <w:r>
              <w:t xml:space="preserve">The system opens a new window which contains ten rows. </w:t>
            </w:r>
            <w:r w:rsidRPr="00907775">
              <w:rPr>
                <w:i/>
                <w:iCs/>
              </w:rPr>
              <w:t>See appendix c</w:t>
            </w:r>
            <w:r>
              <w:t>.</w:t>
            </w:r>
          </w:p>
        </w:tc>
        <w:tc>
          <w:tcPr>
            <w:tcW w:w="1774" w:type="dxa"/>
          </w:tcPr>
          <w:p w14:paraId="22B71ADD" w14:textId="77777777" w:rsidR="00FC5C4B" w:rsidRDefault="00FC5C4B" w:rsidP="00FC5C4B"/>
        </w:tc>
      </w:tr>
      <w:tr w:rsidR="002858F0" w14:paraId="724E29FF" w14:textId="77777777" w:rsidTr="00DC4D67">
        <w:trPr>
          <w:cantSplit/>
          <w:trHeight w:val="1007"/>
        </w:trPr>
        <w:tc>
          <w:tcPr>
            <w:tcW w:w="962" w:type="dxa"/>
          </w:tcPr>
          <w:p w14:paraId="3BB326F1" w14:textId="7B85D0B9" w:rsidR="002858F0" w:rsidRDefault="003F27F8" w:rsidP="00FC5C4B">
            <w:r>
              <w:t>4</w:t>
            </w:r>
          </w:p>
        </w:tc>
        <w:tc>
          <w:tcPr>
            <w:tcW w:w="2324" w:type="dxa"/>
          </w:tcPr>
          <w:p w14:paraId="62E9AD90" w14:textId="544D7CD1" w:rsidR="002858F0" w:rsidRDefault="003F27F8" w:rsidP="00FC5C4B">
            <w:r>
              <w:t xml:space="preserve">Select the </w:t>
            </w:r>
            <w:r w:rsidR="00F5446D">
              <w:t>first row by selecting the</w:t>
            </w:r>
            <w:r w:rsidR="00261543">
              <w:t xml:space="preserve"> red box in the</w:t>
            </w:r>
            <w:r w:rsidR="00F5446D">
              <w:t xml:space="preserve"> </w:t>
            </w:r>
            <w:r w:rsidR="00261543">
              <w:t>first row in the first column under “INDEX” named “</w:t>
            </w:r>
            <w:proofErr w:type="spellStart"/>
            <w:r w:rsidR="00261543">
              <w:t>Start_Name</w:t>
            </w:r>
            <w:proofErr w:type="spellEnd"/>
            <w:r w:rsidR="00261543">
              <w:t>”</w:t>
            </w:r>
          </w:p>
        </w:tc>
        <w:tc>
          <w:tcPr>
            <w:tcW w:w="1701" w:type="dxa"/>
            <w:gridSpan w:val="3"/>
          </w:tcPr>
          <w:p w14:paraId="39B44820" w14:textId="338D8716" w:rsidR="002858F0" w:rsidRDefault="00F762BC" w:rsidP="00FC5C4B">
            <w:r>
              <w:t>This selects the row to be deleted.</w:t>
            </w:r>
          </w:p>
        </w:tc>
        <w:tc>
          <w:tcPr>
            <w:tcW w:w="2455" w:type="dxa"/>
          </w:tcPr>
          <w:p w14:paraId="543FD328" w14:textId="1BDF0E3F" w:rsidR="002858F0" w:rsidRDefault="00F762BC" w:rsidP="00FC5C4B">
            <w:r>
              <w:t xml:space="preserve">The </w:t>
            </w:r>
            <w:r w:rsidR="007D5F1F">
              <w:t xml:space="preserve">selected box displays a gray outline. </w:t>
            </w:r>
            <w:r w:rsidR="007D5F1F" w:rsidRPr="007D5F1F">
              <w:rPr>
                <w:i/>
                <w:iCs/>
              </w:rPr>
              <w:t>See appendix e.</w:t>
            </w:r>
          </w:p>
        </w:tc>
        <w:tc>
          <w:tcPr>
            <w:tcW w:w="1774" w:type="dxa"/>
          </w:tcPr>
          <w:p w14:paraId="2F949613" w14:textId="77777777" w:rsidR="002858F0" w:rsidRDefault="002858F0" w:rsidP="00FC5C4B"/>
        </w:tc>
      </w:tr>
      <w:tr w:rsidR="00FC5C4B" w14:paraId="449E77F0" w14:textId="77777777" w:rsidTr="00F574E9">
        <w:trPr>
          <w:cantSplit/>
          <w:trHeight w:val="995"/>
        </w:trPr>
        <w:tc>
          <w:tcPr>
            <w:tcW w:w="962" w:type="dxa"/>
          </w:tcPr>
          <w:p w14:paraId="21D812D4" w14:textId="264CBD54" w:rsidR="00FC5C4B" w:rsidRDefault="00214864" w:rsidP="00FC5C4B">
            <w:r>
              <w:t>5</w:t>
            </w:r>
          </w:p>
        </w:tc>
        <w:tc>
          <w:tcPr>
            <w:tcW w:w="2324" w:type="dxa"/>
          </w:tcPr>
          <w:p w14:paraId="79570A81" w14:textId="1F159748" w:rsidR="00FC5C4B" w:rsidRDefault="00FC5C4B" w:rsidP="00FC5C4B">
            <w:r>
              <w:t>Select “Edit”, then “</w:t>
            </w:r>
            <w:r w:rsidR="00592CA3">
              <w:t>Delete</w:t>
            </w:r>
            <w:r>
              <w:t xml:space="preserve"> Row (^</w:t>
            </w:r>
            <w:r w:rsidR="00592CA3">
              <w:t>d</w:t>
            </w:r>
            <w:r>
              <w:t>)”</w:t>
            </w:r>
          </w:p>
        </w:tc>
        <w:tc>
          <w:tcPr>
            <w:tcW w:w="1701" w:type="dxa"/>
            <w:gridSpan w:val="3"/>
          </w:tcPr>
          <w:p w14:paraId="1B3AFF9C" w14:textId="2BF9294C" w:rsidR="00FC5C4B" w:rsidRDefault="00FC5C4B" w:rsidP="00FC5C4B">
            <w:r>
              <w:t xml:space="preserve">This conducts the </w:t>
            </w:r>
            <w:r w:rsidR="00592CA3">
              <w:t>Delete</w:t>
            </w:r>
            <w:r>
              <w:t xml:space="preserve"> Row operation.</w:t>
            </w:r>
          </w:p>
        </w:tc>
        <w:tc>
          <w:tcPr>
            <w:tcW w:w="2455" w:type="dxa"/>
          </w:tcPr>
          <w:p w14:paraId="416CCA2E" w14:textId="4A685910" w:rsidR="00FC5C4B" w:rsidRDefault="00ED7D3D" w:rsidP="00FC5C4B">
            <w:r>
              <w:t>The first row should be removed from the table so that there are only 9 rows</w:t>
            </w:r>
            <w:r w:rsidR="00444EFE">
              <w:t>: 3 red, 2 white, 4 red</w:t>
            </w:r>
            <w:r w:rsidR="00261CDD">
              <w:t xml:space="preserve">. </w:t>
            </w:r>
            <w:r w:rsidR="00261CDD" w:rsidRPr="00261CDD">
              <w:rPr>
                <w:i/>
                <w:iCs/>
              </w:rPr>
              <w:t>See appendix f.</w:t>
            </w:r>
          </w:p>
        </w:tc>
        <w:tc>
          <w:tcPr>
            <w:tcW w:w="1774" w:type="dxa"/>
          </w:tcPr>
          <w:p w14:paraId="05951DA2" w14:textId="77777777" w:rsidR="00FC5C4B" w:rsidRDefault="00FC5C4B" w:rsidP="00FC5C4B"/>
        </w:tc>
      </w:tr>
      <w:tr w:rsidR="00A35DBB" w14:paraId="0E229EC4" w14:textId="77777777" w:rsidTr="00F574E9">
        <w:trPr>
          <w:trHeight w:val="275"/>
        </w:trPr>
        <w:tc>
          <w:tcPr>
            <w:tcW w:w="9216" w:type="dxa"/>
            <w:gridSpan w:val="7"/>
            <w:tcBorders>
              <w:bottom w:val="single" w:sz="4" w:space="0" w:color="auto"/>
            </w:tcBorders>
          </w:tcPr>
          <w:p w14:paraId="722EF2B9" w14:textId="77777777" w:rsidR="00A35DBB" w:rsidRDefault="00A35DBB" w:rsidP="00A35DBB">
            <w:r>
              <w:t>Concluding Remarks:</w:t>
            </w:r>
          </w:p>
        </w:tc>
      </w:tr>
      <w:tr w:rsidR="00A35DBB" w14:paraId="7C531DBE" w14:textId="77777777" w:rsidTr="00F574E9">
        <w:trPr>
          <w:trHeight w:val="473"/>
        </w:trPr>
        <w:tc>
          <w:tcPr>
            <w:tcW w:w="4476" w:type="dxa"/>
            <w:gridSpan w:val="3"/>
          </w:tcPr>
          <w:p w14:paraId="61318CE8" w14:textId="77777777" w:rsidR="00A35DBB" w:rsidRDefault="00A35DBB" w:rsidP="00A35DBB">
            <w:r>
              <w:t xml:space="preserve">Testing Team: </w:t>
            </w:r>
          </w:p>
          <w:p w14:paraId="44F799F7" w14:textId="77777777" w:rsidR="00A35DBB" w:rsidRDefault="00A35DBB" w:rsidP="00A35DBB">
            <w:r>
              <w:t>&lt;&lt; List members of testing team and lead &gt;&gt;</w:t>
            </w:r>
          </w:p>
        </w:tc>
        <w:tc>
          <w:tcPr>
            <w:tcW w:w="4740" w:type="dxa"/>
            <w:gridSpan w:val="4"/>
          </w:tcPr>
          <w:p w14:paraId="69DA71F8" w14:textId="77777777" w:rsidR="00A35DBB" w:rsidRDefault="00A35DBB" w:rsidP="00A35DBB">
            <w:r>
              <w:t>Date Completed:</w:t>
            </w:r>
          </w:p>
        </w:tc>
      </w:tr>
    </w:tbl>
    <w:p w14:paraId="1BA8FC62" w14:textId="4C89CDFF" w:rsidR="00425763" w:rsidRDefault="00425763" w:rsidP="00425763">
      <w:pPr>
        <w:pStyle w:val="Paragraph"/>
      </w:pPr>
    </w:p>
    <w:p w14:paraId="5DB091CB" w14:textId="59D607A4" w:rsidR="00B3505F" w:rsidRDefault="00B3505F" w:rsidP="00425763">
      <w:pPr>
        <w:pStyle w:val="Paragraph"/>
      </w:pPr>
    </w:p>
    <w:p w14:paraId="02EFF1D4" w14:textId="36A692E3" w:rsidR="00B3505F" w:rsidRPr="00206947" w:rsidRDefault="00206947" w:rsidP="00425763">
      <w:pPr>
        <w:pStyle w:val="Paragraph"/>
        <w:rPr>
          <w:b/>
          <w:bCs/>
        </w:rPr>
      </w:pPr>
      <w:r>
        <w:tab/>
      </w:r>
      <w:r w:rsidRPr="00206947">
        <w:rPr>
          <w:b/>
          <w:bCs/>
        </w:rPr>
        <w:t>4.2.2. Test No.: D002: Delete Last Row</w:t>
      </w:r>
    </w:p>
    <w:tbl>
      <w:tblPr>
        <w:tblpPr w:leftFromText="180" w:rightFromText="180" w:vertAnchor="text" w:horzAnchor="margin"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52"/>
        <w:gridCol w:w="12"/>
        <w:gridCol w:w="440"/>
        <w:gridCol w:w="2455"/>
        <w:gridCol w:w="1706"/>
      </w:tblGrid>
      <w:tr w:rsidR="007B5148" w14:paraId="650B90CE" w14:textId="77777777" w:rsidTr="00214864">
        <w:trPr>
          <w:cantSplit/>
          <w:trHeight w:val="300"/>
        </w:trPr>
        <w:tc>
          <w:tcPr>
            <w:tcW w:w="4617" w:type="dxa"/>
            <w:gridSpan w:val="4"/>
          </w:tcPr>
          <w:p w14:paraId="3CE706E8" w14:textId="77777777" w:rsidR="007B5148" w:rsidRDefault="007B5148" w:rsidP="007B5148">
            <w:r>
              <w:t>Test No.: D002</w:t>
            </w:r>
          </w:p>
        </w:tc>
        <w:tc>
          <w:tcPr>
            <w:tcW w:w="4599" w:type="dxa"/>
            <w:gridSpan w:val="3"/>
          </w:tcPr>
          <w:p w14:paraId="0600BAD1" w14:textId="6CD5F7A6" w:rsidR="007B5148" w:rsidRDefault="007B5148" w:rsidP="007B5148">
            <w:r>
              <w:t xml:space="preserve">Current Status: </w:t>
            </w:r>
            <w:r w:rsidR="00214864">
              <w:t>Pending</w:t>
            </w:r>
          </w:p>
        </w:tc>
      </w:tr>
      <w:tr w:rsidR="007B5148" w14:paraId="595916C4" w14:textId="77777777" w:rsidTr="007B5148">
        <w:trPr>
          <w:cantSplit/>
          <w:trHeight w:val="300"/>
        </w:trPr>
        <w:tc>
          <w:tcPr>
            <w:tcW w:w="9216" w:type="dxa"/>
            <w:gridSpan w:val="7"/>
          </w:tcPr>
          <w:p w14:paraId="07BF2779" w14:textId="77777777" w:rsidR="007B5148" w:rsidRPr="00E47986" w:rsidRDefault="007B5148" w:rsidP="007B5148">
            <w:r w:rsidRPr="00E47986">
              <w:t xml:space="preserve">Test title:  </w:t>
            </w:r>
            <w:r>
              <w:t>Delete Last Row</w:t>
            </w:r>
          </w:p>
          <w:p w14:paraId="4B5A115E" w14:textId="77777777" w:rsidR="007B5148" w:rsidRPr="00E47986" w:rsidRDefault="007B5148" w:rsidP="007B5148"/>
        </w:tc>
      </w:tr>
      <w:tr w:rsidR="007B5148" w14:paraId="1821C399" w14:textId="77777777" w:rsidTr="008C0DF0">
        <w:trPr>
          <w:cantSplit/>
          <w:trHeight w:val="560"/>
        </w:trPr>
        <w:tc>
          <w:tcPr>
            <w:tcW w:w="9216" w:type="dxa"/>
            <w:gridSpan w:val="7"/>
          </w:tcPr>
          <w:p w14:paraId="49CB5251" w14:textId="485E2362" w:rsidR="007B5148" w:rsidRPr="00E47986" w:rsidRDefault="007B5148" w:rsidP="007B5148">
            <w:r w:rsidRPr="00E47986">
              <w:t xml:space="preserve">Testing approach: </w:t>
            </w:r>
            <w:r w:rsidR="008C0DF0">
              <w:t xml:space="preserve"> </w:t>
            </w:r>
            <w:r w:rsidR="00214864">
              <w:t xml:space="preserve"> To perform this test, the testing environment should have access to the </w:t>
            </w:r>
            <w:proofErr w:type="spellStart"/>
            <w:r w:rsidR="00214864">
              <w:t>dbEdit</w:t>
            </w:r>
            <w:proofErr w:type="spellEnd"/>
            <w:r w:rsidR="00214864">
              <w:t xml:space="preserve"> software and the TEST_DB.xml file. The following operations may be done manually or may be automated.</w:t>
            </w:r>
          </w:p>
        </w:tc>
      </w:tr>
      <w:tr w:rsidR="00214864" w14:paraId="78A9ED63" w14:textId="77777777" w:rsidTr="00214864">
        <w:trPr>
          <w:cantSplit/>
          <w:trHeight w:val="1547"/>
        </w:trPr>
        <w:tc>
          <w:tcPr>
            <w:tcW w:w="1006" w:type="dxa"/>
          </w:tcPr>
          <w:p w14:paraId="0CF3AF98" w14:textId="77777777" w:rsidR="00214864" w:rsidRDefault="00214864" w:rsidP="00214864">
            <w:r>
              <w:t>STEP</w:t>
            </w:r>
          </w:p>
          <w:p w14:paraId="7BA4054D" w14:textId="77777777" w:rsidR="00214864" w:rsidRDefault="00214864" w:rsidP="00214864"/>
          <w:p w14:paraId="7DF3E5FD" w14:textId="5E6C45D2" w:rsidR="00214864" w:rsidRDefault="00214864" w:rsidP="00214864">
            <w:r>
              <w:t>1</w:t>
            </w:r>
          </w:p>
        </w:tc>
        <w:tc>
          <w:tcPr>
            <w:tcW w:w="2340" w:type="dxa"/>
          </w:tcPr>
          <w:p w14:paraId="4834B59F" w14:textId="77777777" w:rsidR="00214864" w:rsidRDefault="00214864" w:rsidP="00214864">
            <w:r>
              <w:t>OPERATOR ACTION</w:t>
            </w:r>
          </w:p>
          <w:p w14:paraId="2928756C" w14:textId="77777777" w:rsidR="00214864" w:rsidRDefault="00214864" w:rsidP="00214864"/>
          <w:p w14:paraId="2067B610" w14:textId="102D6FDA" w:rsidR="00214864" w:rsidRDefault="00214864" w:rsidP="00214864">
            <w:r>
              <w:t xml:space="preserve">Run </w:t>
            </w:r>
            <w:proofErr w:type="spellStart"/>
            <w:r>
              <w:t>dbEdit</w:t>
            </w:r>
            <w:proofErr w:type="spellEnd"/>
            <w:r>
              <w:t xml:space="preserve"> software.</w:t>
            </w:r>
            <w:commentRangeStart w:id="62"/>
            <w:commentRangeStart w:id="63"/>
            <w:commentRangeEnd w:id="62"/>
            <w:r>
              <w:rPr>
                <w:rStyle w:val="CommentReference"/>
              </w:rPr>
              <w:commentReference w:id="62"/>
            </w:r>
            <w:commentRangeEnd w:id="63"/>
            <w:r w:rsidR="00C5657A">
              <w:rPr>
                <w:rStyle w:val="CommentReference"/>
              </w:rPr>
              <w:commentReference w:id="63"/>
            </w:r>
          </w:p>
        </w:tc>
        <w:tc>
          <w:tcPr>
            <w:tcW w:w="1799" w:type="dxa"/>
            <w:gridSpan w:val="3"/>
          </w:tcPr>
          <w:p w14:paraId="6A431F00" w14:textId="77777777" w:rsidR="00214864" w:rsidRDefault="00214864" w:rsidP="00214864">
            <w:r>
              <w:t>PURPOSE</w:t>
            </w:r>
          </w:p>
          <w:p w14:paraId="2C093A10" w14:textId="77777777" w:rsidR="00214864" w:rsidRDefault="00214864" w:rsidP="00214864"/>
          <w:p w14:paraId="5C088C52" w14:textId="79054356" w:rsidR="00214864" w:rsidRDefault="00214864" w:rsidP="00214864">
            <w:r>
              <w:t>This runs the software to be tested.</w:t>
            </w:r>
          </w:p>
        </w:tc>
        <w:tc>
          <w:tcPr>
            <w:tcW w:w="2228" w:type="dxa"/>
          </w:tcPr>
          <w:p w14:paraId="3059F2F4" w14:textId="77777777" w:rsidR="00214864" w:rsidRDefault="00214864" w:rsidP="00214864">
            <w:r>
              <w:t>EXEPECTED RESULTS</w:t>
            </w:r>
          </w:p>
          <w:p w14:paraId="05CA5502" w14:textId="77777777" w:rsidR="00214864" w:rsidRDefault="00214864" w:rsidP="00214864"/>
          <w:p w14:paraId="317231DB" w14:textId="3E2BE373" w:rsidR="00214864" w:rsidRDefault="00214864" w:rsidP="00214864">
            <w:r>
              <w:t xml:space="preserve">The system displays a window named “TTC XML Database Table Viewer 09/01/17”. </w:t>
            </w:r>
            <w:r w:rsidRPr="00D0771D">
              <w:rPr>
                <w:i/>
                <w:iCs/>
              </w:rPr>
              <w:t>See appendix a.</w:t>
            </w:r>
          </w:p>
        </w:tc>
        <w:tc>
          <w:tcPr>
            <w:tcW w:w="1843" w:type="dxa"/>
          </w:tcPr>
          <w:p w14:paraId="34C195AF" w14:textId="77777777" w:rsidR="00214864" w:rsidRDefault="00214864" w:rsidP="00214864">
            <w:r>
              <w:t>COMMENTS</w:t>
            </w:r>
          </w:p>
          <w:p w14:paraId="01982B6D" w14:textId="77777777" w:rsidR="00214864" w:rsidRDefault="00214864" w:rsidP="00214864"/>
          <w:p w14:paraId="1B1B12B8" w14:textId="77777777" w:rsidR="00214864" w:rsidRDefault="00214864" w:rsidP="00214864"/>
        </w:tc>
      </w:tr>
      <w:tr w:rsidR="00214864" w14:paraId="18F9EAEC" w14:textId="77777777" w:rsidTr="00214864">
        <w:trPr>
          <w:cantSplit/>
          <w:trHeight w:val="1547"/>
        </w:trPr>
        <w:tc>
          <w:tcPr>
            <w:tcW w:w="1006" w:type="dxa"/>
          </w:tcPr>
          <w:p w14:paraId="711C5338" w14:textId="77777777" w:rsidR="00214864" w:rsidRDefault="00214864" w:rsidP="00214864"/>
          <w:p w14:paraId="66B184CD" w14:textId="77777777" w:rsidR="00214864" w:rsidRDefault="00214864" w:rsidP="00214864"/>
          <w:p w14:paraId="2A04F949" w14:textId="4340973F" w:rsidR="00214864" w:rsidRDefault="00214864" w:rsidP="00214864">
            <w:r>
              <w:t>2</w:t>
            </w:r>
          </w:p>
        </w:tc>
        <w:tc>
          <w:tcPr>
            <w:tcW w:w="2340" w:type="dxa"/>
          </w:tcPr>
          <w:p w14:paraId="66808CF9" w14:textId="77777777" w:rsidR="00214864" w:rsidRDefault="00214864" w:rsidP="00214864"/>
          <w:p w14:paraId="6CAD28FC" w14:textId="77777777" w:rsidR="00214864" w:rsidRDefault="00214864" w:rsidP="00214864"/>
          <w:p w14:paraId="1BDC24FD" w14:textId="4A0A4767" w:rsidR="00214864" w:rsidRDefault="00214864" w:rsidP="00214864">
            <w:commentRangeStart w:id="64"/>
            <w:commentRangeStart w:id="65"/>
            <w:commentRangeEnd w:id="64"/>
            <w:r>
              <w:rPr>
                <w:rStyle w:val="CommentReference"/>
              </w:rPr>
              <w:commentReference w:id="64"/>
            </w:r>
            <w:commentRangeEnd w:id="65"/>
            <w:r w:rsidR="00C5657A">
              <w:rPr>
                <w:rStyle w:val="CommentReference"/>
              </w:rPr>
              <w:commentReference w:id="65"/>
            </w:r>
            <w:r>
              <w:t xml:space="preserve">Select “File”, then “Open”, then select “TEST_DB”, and click “Open”. </w:t>
            </w:r>
          </w:p>
        </w:tc>
        <w:tc>
          <w:tcPr>
            <w:tcW w:w="1799" w:type="dxa"/>
            <w:gridSpan w:val="3"/>
          </w:tcPr>
          <w:p w14:paraId="71CAF47A" w14:textId="77777777" w:rsidR="00214864" w:rsidRDefault="00214864" w:rsidP="00214864"/>
          <w:p w14:paraId="1211EB41" w14:textId="77777777" w:rsidR="00214864" w:rsidRDefault="00214864" w:rsidP="00214864"/>
          <w:p w14:paraId="6783AB9D" w14:textId="547AC4B3" w:rsidR="00214864" w:rsidRDefault="00214864" w:rsidP="00214864">
            <w:r>
              <w:t>This opens the database which contains the table which will be used to test the edit menu operations.</w:t>
            </w:r>
          </w:p>
        </w:tc>
        <w:tc>
          <w:tcPr>
            <w:tcW w:w="2228" w:type="dxa"/>
          </w:tcPr>
          <w:p w14:paraId="103D0A8E" w14:textId="77777777" w:rsidR="00214864" w:rsidRDefault="00214864" w:rsidP="00214864"/>
          <w:p w14:paraId="10CAA53B" w14:textId="77777777" w:rsidR="00214864" w:rsidRPr="008262BD" w:rsidRDefault="00214864" w:rsidP="00214864">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415B9E98" w14:textId="04D8E7B0" w:rsidR="00214864" w:rsidRDefault="00214864" w:rsidP="00214864"/>
        </w:tc>
        <w:tc>
          <w:tcPr>
            <w:tcW w:w="1843" w:type="dxa"/>
          </w:tcPr>
          <w:p w14:paraId="49319263" w14:textId="77777777" w:rsidR="00214864" w:rsidRDefault="00214864" w:rsidP="00214864"/>
          <w:p w14:paraId="72E01105" w14:textId="77777777" w:rsidR="00214864" w:rsidRDefault="00214864" w:rsidP="00214864"/>
        </w:tc>
      </w:tr>
      <w:tr w:rsidR="00214864" w14:paraId="1E897C65" w14:textId="77777777" w:rsidTr="00214864">
        <w:trPr>
          <w:cantSplit/>
          <w:trHeight w:val="1100"/>
        </w:trPr>
        <w:tc>
          <w:tcPr>
            <w:tcW w:w="1006" w:type="dxa"/>
          </w:tcPr>
          <w:p w14:paraId="46B62E2F" w14:textId="1084F304" w:rsidR="00214864" w:rsidRDefault="00214864" w:rsidP="00214864">
            <w:r>
              <w:t>3</w:t>
            </w:r>
          </w:p>
        </w:tc>
        <w:tc>
          <w:tcPr>
            <w:tcW w:w="2340" w:type="dxa"/>
          </w:tcPr>
          <w:p w14:paraId="5616A1BB" w14:textId="58B1999E" w:rsidR="00214864" w:rsidRDefault="00214864" w:rsidP="00214864">
            <w:r>
              <w:t>Double click on CONSTRAINT_TABLE</w:t>
            </w:r>
          </w:p>
        </w:tc>
        <w:tc>
          <w:tcPr>
            <w:tcW w:w="1799" w:type="dxa"/>
            <w:gridSpan w:val="3"/>
          </w:tcPr>
          <w:p w14:paraId="3D4768E9" w14:textId="4EB3A056" w:rsidR="00214864" w:rsidRDefault="00214864" w:rsidP="00214864">
            <w:r>
              <w:t>This takes the tester to the window where the Edit Menu operations are accessible.</w:t>
            </w:r>
          </w:p>
        </w:tc>
        <w:tc>
          <w:tcPr>
            <w:tcW w:w="2228" w:type="dxa"/>
          </w:tcPr>
          <w:p w14:paraId="779094A6" w14:textId="0E949550" w:rsidR="00214864" w:rsidRDefault="00214864" w:rsidP="00214864">
            <w:r>
              <w:t xml:space="preserve">The system opens a new window which contains ten rows. </w:t>
            </w:r>
            <w:r w:rsidRPr="00907775">
              <w:rPr>
                <w:i/>
                <w:iCs/>
              </w:rPr>
              <w:t>See appendix c</w:t>
            </w:r>
            <w:r>
              <w:t>.</w:t>
            </w:r>
          </w:p>
        </w:tc>
        <w:tc>
          <w:tcPr>
            <w:tcW w:w="1843" w:type="dxa"/>
          </w:tcPr>
          <w:p w14:paraId="00A394A0" w14:textId="77777777" w:rsidR="00214864" w:rsidRDefault="00214864" w:rsidP="00214864"/>
        </w:tc>
      </w:tr>
      <w:tr w:rsidR="00214864" w14:paraId="45AB79AB" w14:textId="77777777" w:rsidTr="00214864">
        <w:trPr>
          <w:cantSplit/>
          <w:trHeight w:val="1343"/>
        </w:trPr>
        <w:tc>
          <w:tcPr>
            <w:tcW w:w="1006" w:type="dxa"/>
          </w:tcPr>
          <w:p w14:paraId="1B75DFFF" w14:textId="6C11963E" w:rsidR="00214864" w:rsidRDefault="00214864" w:rsidP="00214864">
            <w:r>
              <w:lastRenderedPageBreak/>
              <w:t>4</w:t>
            </w:r>
          </w:p>
        </w:tc>
        <w:tc>
          <w:tcPr>
            <w:tcW w:w="2340" w:type="dxa"/>
          </w:tcPr>
          <w:p w14:paraId="141F0C8C" w14:textId="01F14394" w:rsidR="00214864" w:rsidRDefault="00214864" w:rsidP="00214864">
            <w:r>
              <w:t xml:space="preserve">Select the </w:t>
            </w:r>
            <w:r w:rsidR="006035B8">
              <w:t>last</w:t>
            </w:r>
            <w:r>
              <w:t xml:space="preserve"> row by selecting the red box in the </w:t>
            </w:r>
            <w:r w:rsidR="006035B8">
              <w:t>last</w:t>
            </w:r>
            <w:r>
              <w:t xml:space="preserve"> row in the first column under “INDEX” named “</w:t>
            </w:r>
            <w:proofErr w:type="spellStart"/>
            <w:r>
              <w:t>Start_Name</w:t>
            </w:r>
            <w:proofErr w:type="spellEnd"/>
            <w:r>
              <w:t>”</w:t>
            </w:r>
          </w:p>
        </w:tc>
        <w:tc>
          <w:tcPr>
            <w:tcW w:w="1799" w:type="dxa"/>
            <w:gridSpan w:val="3"/>
          </w:tcPr>
          <w:p w14:paraId="06311CF5" w14:textId="77A7CFA1" w:rsidR="00214864" w:rsidRDefault="00214864" w:rsidP="00214864">
            <w:r>
              <w:t>This selects the row to be deleted.</w:t>
            </w:r>
          </w:p>
        </w:tc>
        <w:tc>
          <w:tcPr>
            <w:tcW w:w="2228" w:type="dxa"/>
          </w:tcPr>
          <w:p w14:paraId="2530A6C7" w14:textId="6E0F0417" w:rsidR="00214864" w:rsidRDefault="00214864" w:rsidP="00214864">
            <w:r>
              <w:t xml:space="preserve">The selected box displays a gray outline. </w:t>
            </w:r>
            <w:r w:rsidRPr="007D5F1F">
              <w:rPr>
                <w:i/>
                <w:iCs/>
              </w:rPr>
              <w:t xml:space="preserve">See appendix </w:t>
            </w:r>
            <w:r w:rsidR="001B0FB9">
              <w:rPr>
                <w:i/>
                <w:iCs/>
              </w:rPr>
              <w:t>g</w:t>
            </w:r>
            <w:r w:rsidRPr="007D5F1F">
              <w:rPr>
                <w:i/>
                <w:iCs/>
              </w:rPr>
              <w:t>.</w:t>
            </w:r>
          </w:p>
        </w:tc>
        <w:tc>
          <w:tcPr>
            <w:tcW w:w="1843" w:type="dxa"/>
          </w:tcPr>
          <w:p w14:paraId="567AF23A" w14:textId="77777777" w:rsidR="00214864" w:rsidRDefault="00214864" w:rsidP="00214864"/>
        </w:tc>
      </w:tr>
      <w:tr w:rsidR="00214864" w14:paraId="5D748E42" w14:textId="77777777" w:rsidTr="00214864">
        <w:trPr>
          <w:cantSplit/>
          <w:trHeight w:val="893"/>
        </w:trPr>
        <w:tc>
          <w:tcPr>
            <w:tcW w:w="1006" w:type="dxa"/>
          </w:tcPr>
          <w:p w14:paraId="5E676824" w14:textId="66EBC344" w:rsidR="00214864" w:rsidRDefault="00214864" w:rsidP="00214864">
            <w:r>
              <w:t>5</w:t>
            </w:r>
          </w:p>
        </w:tc>
        <w:tc>
          <w:tcPr>
            <w:tcW w:w="2340" w:type="dxa"/>
          </w:tcPr>
          <w:p w14:paraId="401310CF" w14:textId="3A6CB9B1" w:rsidR="00214864" w:rsidRDefault="00214864" w:rsidP="00214864">
            <w:r>
              <w:t>Select “Edit”, then “Delete Row (^d)”</w:t>
            </w:r>
          </w:p>
        </w:tc>
        <w:tc>
          <w:tcPr>
            <w:tcW w:w="1799" w:type="dxa"/>
            <w:gridSpan w:val="3"/>
          </w:tcPr>
          <w:p w14:paraId="3678A5F9" w14:textId="77FA8122" w:rsidR="00214864" w:rsidRDefault="00214864" w:rsidP="00214864">
            <w:r>
              <w:t>This conducts the Delete Row operation.</w:t>
            </w:r>
          </w:p>
        </w:tc>
        <w:tc>
          <w:tcPr>
            <w:tcW w:w="2228" w:type="dxa"/>
          </w:tcPr>
          <w:p w14:paraId="4D8413F4" w14:textId="58607DD5" w:rsidR="00214864" w:rsidRDefault="00214864" w:rsidP="00214864">
            <w:r>
              <w:t xml:space="preserve">The </w:t>
            </w:r>
            <w:r w:rsidR="001B0FB9">
              <w:t>last</w:t>
            </w:r>
            <w:r>
              <w:t xml:space="preserve"> row should be removed from the table so that there are only 9 rows</w:t>
            </w:r>
            <w:r w:rsidR="00444EFE">
              <w:t>: 4 red, 2 white, 3 red</w:t>
            </w:r>
            <w:r>
              <w:t xml:space="preserve">. </w:t>
            </w:r>
            <w:r w:rsidRPr="00261CDD">
              <w:rPr>
                <w:i/>
                <w:iCs/>
              </w:rPr>
              <w:t xml:space="preserve">See appendix </w:t>
            </w:r>
            <w:r w:rsidR="00763516">
              <w:rPr>
                <w:i/>
                <w:iCs/>
              </w:rPr>
              <w:t>h</w:t>
            </w:r>
            <w:r w:rsidRPr="00261CDD">
              <w:rPr>
                <w:i/>
                <w:iCs/>
              </w:rPr>
              <w:t>.</w:t>
            </w:r>
          </w:p>
        </w:tc>
        <w:tc>
          <w:tcPr>
            <w:tcW w:w="1843" w:type="dxa"/>
          </w:tcPr>
          <w:p w14:paraId="5EFE50F4" w14:textId="77777777" w:rsidR="00214864" w:rsidRDefault="00214864" w:rsidP="00214864"/>
        </w:tc>
      </w:tr>
      <w:tr w:rsidR="007B5148" w14:paraId="3617B996" w14:textId="77777777" w:rsidTr="007B5148">
        <w:trPr>
          <w:trHeight w:val="425"/>
        </w:trPr>
        <w:tc>
          <w:tcPr>
            <w:tcW w:w="9216" w:type="dxa"/>
            <w:gridSpan w:val="7"/>
            <w:tcBorders>
              <w:bottom w:val="single" w:sz="4" w:space="0" w:color="auto"/>
            </w:tcBorders>
          </w:tcPr>
          <w:p w14:paraId="5B827036" w14:textId="77777777" w:rsidR="007B5148" w:rsidRDefault="007B5148" w:rsidP="007B5148">
            <w:r>
              <w:t>Concluding Remarks:</w:t>
            </w:r>
          </w:p>
        </w:tc>
      </w:tr>
      <w:tr w:rsidR="007B5148" w14:paraId="0304170A" w14:textId="77777777" w:rsidTr="00444EFE">
        <w:trPr>
          <w:trHeight w:val="560"/>
        </w:trPr>
        <w:tc>
          <w:tcPr>
            <w:tcW w:w="4605" w:type="dxa"/>
            <w:gridSpan w:val="3"/>
          </w:tcPr>
          <w:p w14:paraId="47376D88" w14:textId="77777777" w:rsidR="007B5148" w:rsidRDefault="007B5148" w:rsidP="007B5148">
            <w:r>
              <w:t xml:space="preserve">Testing Team: </w:t>
            </w:r>
          </w:p>
          <w:p w14:paraId="3471E388" w14:textId="77777777" w:rsidR="007B5148" w:rsidRDefault="007B5148" w:rsidP="007B5148">
            <w:r>
              <w:t>&lt;&lt; List members of testing team and lead &gt;&gt;</w:t>
            </w:r>
          </w:p>
        </w:tc>
        <w:tc>
          <w:tcPr>
            <w:tcW w:w="4611" w:type="dxa"/>
            <w:gridSpan w:val="4"/>
          </w:tcPr>
          <w:p w14:paraId="1032AC2E" w14:textId="77777777" w:rsidR="007B5148" w:rsidRDefault="007B5148" w:rsidP="007B5148">
            <w:r>
              <w:t>Date Completed:</w:t>
            </w:r>
          </w:p>
        </w:tc>
      </w:tr>
    </w:tbl>
    <w:p w14:paraId="4EF48232" w14:textId="77777777" w:rsidR="007B5148" w:rsidRDefault="007B5148" w:rsidP="00425763">
      <w:pPr>
        <w:pStyle w:val="Paragraph"/>
      </w:pPr>
    </w:p>
    <w:p w14:paraId="5EE2019E" w14:textId="44A4EA5B" w:rsidR="007B5148" w:rsidRDefault="007B5148" w:rsidP="00425763">
      <w:pPr>
        <w:pStyle w:val="Paragraph"/>
      </w:pPr>
    </w:p>
    <w:p w14:paraId="05BF851F" w14:textId="1F62A47F" w:rsidR="00B44441" w:rsidRDefault="00B44441" w:rsidP="00425763">
      <w:pPr>
        <w:pStyle w:val="Paragraph"/>
      </w:pPr>
    </w:p>
    <w:p w14:paraId="264D5263" w14:textId="7F5E66EB" w:rsidR="00B44441" w:rsidRDefault="00B44441" w:rsidP="00425763">
      <w:pPr>
        <w:pStyle w:val="Paragraph"/>
      </w:pPr>
    </w:p>
    <w:p w14:paraId="639F4619" w14:textId="70510951" w:rsidR="00B44441" w:rsidRDefault="00B44441" w:rsidP="00425763">
      <w:pPr>
        <w:pStyle w:val="Paragraph"/>
      </w:pPr>
    </w:p>
    <w:p w14:paraId="6FDF5944" w14:textId="667074D2" w:rsidR="00B44441" w:rsidRDefault="00B44441" w:rsidP="00425763">
      <w:pPr>
        <w:pStyle w:val="Paragraph"/>
      </w:pPr>
    </w:p>
    <w:p w14:paraId="033E8485" w14:textId="106E88D5" w:rsidR="00B44441" w:rsidRDefault="00B44441" w:rsidP="00425763">
      <w:pPr>
        <w:pStyle w:val="Paragraph"/>
      </w:pPr>
    </w:p>
    <w:p w14:paraId="7B8414CA" w14:textId="32E9DAC0" w:rsidR="00B44441" w:rsidRPr="00B44441" w:rsidRDefault="00B44441" w:rsidP="00B44441">
      <w:pPr>
        <w:pStyle w:val="Paragraph"/>
        <w:ind w:firstLine="720"/>
        <w:rPr>
          <w:b/>
          <w:bCs/>
        </w:rPr>
      </w:pPr>
      <w:r w:rsidRPr="00B44441">
        <w:rPr>
          <w:b/>
          <w:bCs/>
        </w:rPr>
        <w:t>4.2.3: Test No.: D003: Delete Multiple Middle Rows</w:t>
      </w:r>
    </w:p>
    <w:tbl>
      <w:tblPr>
        <w:tblpPr w:leftFromText="180" w:rightFromText="180" w:vertAnchor="text" w:horzAnchor="margin"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
        <w:gridCol w:w="2344"/>
        <w:gridCol w:w="1143"/>
        <w:gridCol w:w="12"/>
        <w:gridCol w:w="433"/>
        <w:gridCol w:w="2455"/>
        <w:gridCol w:w="1694"/>
      </w:tblGrid>
      <w:tr w:rsidR="00A66AB4" w14:paraId="6729FCF5" w14:textId="77777777" w:rsidTr="00DE5613">
        <w:trPr>
          <w:cantSplit/>
          <w:trHeight w:val="300"/>
        </w:trPr>
        <w:tc>
          <w:tcPr>
            <w:tcW w:w="4617" w:type="dxa"/>
            <w:gridSpan w:val="4"/>
          </w:tcPr>
          <w:p w14:paraId="1F64E789" w14:textId="0DA9EB5B" w:rsidR="00A66AB4" w:rsidRDefault="00A66AB4" w:rsidP="007B5148">
            <w:r>
              <w:t>Test No.: D00</w:t>
            </w:r>
            <w:r w:rsidR="00E45756">
              <w:t>3</w:t>
            </w:r>
          </w:p>
        </w:tc>
        <w:tc>
          <w:tcPr>
            <w:tcW w:w="4599" w:type="dxa"/>
            <w:gridSpan w:val="3"/>
          </w:tcPr>
          <w:p w14:paraId="7D134423" w14:textId="0ACEF59A" w:rsidR="00A66AB4" w:rsidRDefault="00A66AB4" w:rsidP="007B5148">
            <w:r>
              <w:t xml:space="preserve">Current Status: </w:t>
            </w:r>
            <w:r w:rsidR="00DE5613">
              <w:t>Pending</w:t>
            </w:r>
          </w:p>
        </w:tc>
      </w:tr>
      <w:tr w:rsidR="00A66AB4" w14:paraId="03AFF741" w14:textId="77777777" w:rsidTr="007B5148">
        <w:trPr>
          <w:cantSplit/>
          <w:trHeight w:val="300"/>
        </w:trPr>
        <w:tc>
          <w:tcPr>
            <w:tcW w:w="9216" w:type="dxa"/>
            <w:gridSpan w:val="7"/>
          </w:tcPr>
          <w:p w14:paraId="50DA21CA" w14:textId="09221CFD" w:rsidR="00A66AB4" w:rsidRPr="00E47986" w:rsidRDefault="00A66AB4" w:rsidP="007B5148">
            <w:r w:rsidRPr="00E47986">
              <w:t xml:space="preserve">Test title:  </w:t>
            </w:r>
            <w:r>
              <w:t xml:space="preserve">Delete </w:t>
            </w:r>
            <w:r w:rsidR="007104DB">
              <w:t>Multiple</w:t>
            </w:r>
            <w:r w:rsidR="00E45756">
              <w:t xml:space="preserve"> Middle</w:t>
            </w:r>
            <w:r w:rsidR="007104DB">
              <w:t xml:space="preserve"> Rows</w:t>
            </w:r>
          </w:p>
          <w:p w14:paraId="5B4F139B" w14:textId="77777777" w:rsidR="00A66AB4" w:rsidRPr="00E47986" w:rsidRDefault="00A66AB4" w:rsidP="007B5148"/>
        </w:tc>
      </w:tr>
      <w:tr w:rsidR="00A66AB4" w14:paraId="60784965" w14:textId="77777777" w:rsidTr="008C0DF0">
        <w:trPr>
          <w:cantSplit/>
          <w:trHeight w:val="650"/>
        </w:trPr>
        <w:tc>
          <w:tcPr>
            <w:tcW w:w="9216" w:type="dxa"/>
            <w:gridSpan w:val="7"/>
          </w:tcPr>
          <w:p w14:paraId="10AD3934" w14:textId="760D7998" w:rsidR="00A66AB4" w:rsidRPr="00E47986" w:rsidRDefault="00DE5613" w:rsidP="007B5148">
            <w:r w:rsidRPr="00E47986">
              <w:t xml:space="preserve">Testing approach: </w:t>
            </w:r>
            <w:r>
              <w:t xml:space="preserve">  To perform this test, the testing environment should have access to the </w:t>
            </w:r>
            <w:proofErr w:type="spellStart"/>
            <w:r>
              <w:t>dbEdit</w:t>
            </w:r>
            <w:proofErr w:type="spellEnd"/>
            <w:r>
              <w:t xml:space="preserve"> software and the TEST_DB.xml file. The following operations may be done manually or may be automated.</w:t>
            </w:r>
          </w:p>
        </w:tc>
      </w:tr>
      <w:tr w:rsidR="00DE5613" w14:paraId="49F0F69D" w14:textId="77777777" w:rsidTr="00DE5613">
        <w:trPr>
          <w:cantSplit/>
          <w:trHeight w:val="1460"/>
        </w:trPr>
        <w:tc>
          <w:tcPr>
            <w:tcW w:w="1006" w:type="dxa"/>
          </w:tcPr>
          <w:p w14:paraId="3CCD701F" w14:textId="77777777" w:rsidR="00DE5613" w:rsidRDefault="00DE5613" w:rsidP="00DE5613">
            <w:r>
              <w:t>STEP</w:t>
            </w:r>
          </w:p>
          <w:p w14:paraId="3053346C" w14:textId="77777777" w:rsidR="00DE5613" w:rsidRDefault="00DE5613" w:rsidP="00DE5613"/>
          <w:p w14:paraId="28C5C80D" w14:textId="030EE0F0" w:rsidR="00DE5613" w:rsidRDefault="00DE5613" w:rsidP="00DE5613">
            <w:r>
              <w:t>1</w:t>
            </w:r>
          </w:p>
        </w:tc>
        <w:tc>
          <w:tcPr>
            <w:tcW w:w="2340" w:type="dxa"/>
          </w:tcPr>
          <w:p w14:paraId="430D0B20" w14:textId="77777777" w:rsidR="00DE5613" w:rsidRDefault="00DE5613" w:rsidP="00DE5613">
            <w:r>
              <w:t>OPERATOR ACTION</w:t>
            </w:r>
          </w:p>
          <w:p w14:paraId="6670AEBA" w14:textId="77777777" w:rsidR="00DE5613" w:rsidRDefault="00DE5613" w:rsidP="00DE5613"/>
          <w:p w14:paraId="522F9804" w14:textId="0BEC0930" w:rsidR="00DE5613" w:rsidRDefault="00DE5613" w:rsidP="00DE5613">
            <w:r>
              <w:t xml:space="preserve">Run </w:t>
            </w:r>
            <w:proofErr w:type="spellStart"/>
            <w:r>
              <w:t>dbEdit</w:t>
            </w:r>
            <w:proofErr w:type="spellEnd"/>
            <w:r>
              <w:t xml:space="preserve"> software.</w:t>
            </w:r>
            <w:commentRangeStart w:id="66"/>
            <w:commentRangeStart w:id="67"/>
            <w:commentRangeEnd w:id="66"/>
            <w:r>
              <w:rPr>
                <w:rStyle w:val="CommentReference"/>
              </w:rPr>
              <w:commentReference w:id="66"/>
            </w:r>
            <w:commentRangeEnd w:id="67"/>
            <w:r w:rsidR="00C5657A">
              <w:rPr>
                <w:rStyle w:val="CommentReference"/>
              </w:rPr>
              <w:commentReference w:id="67"/>
            </w:r>
          </w:p>
        </w:tc>
        <w:tc>
          <w:tcPr>
            <w:tcW w:w="1799" w:type="dxa"/>
            <w:gridSpan w:val="3"/>
          </w:tcPr>
          <w:p w14:paraId="12E9B67B" w14:textId="77777777" w:rsidR="00DE5613" w:rsidRDefault="00DE5613" w:rsidP="00DE5613">
            <w:r>
              <w:t>PURPOSE</w:t>
            </w:r>
          </w:p>
          <w:p w14:paraId="2B0A493A" w14:textId="77777777" w:rsidR="00DE5613" w:rsidRDefault="00DE5613" w:rsidP="00DE5613"/>
          <w:p w14:paraId="26F10362" w14:textId="44A806EB" w:rsidR="00DE5613" w:rsidRDefault="00DE5613" w:rsidP="00DE5613">
            <w:r>
              <w:t>This runs the software to be tested.</w:t>
            </w:r>
          </w:p>
        </w:tc>
        <w:tc>
          <w:tcPr>
            <w:tcW w:w="2228" w:type="dxa"/>
          </w:tcPr>
          <w:p w14:paraId="0C5D6CF0" w14:textId="77777777" w:rsidR="00DE5613" w:rsidRDefault="00DE5613" w:rsidP="00DE5613">
            <w:r>
              <w:t>EXEPECTED RESULTS</w:t>
            </w:r>
          </w:p>
          <w:p w14:paraId="7728FAE4" w14:textId="77777777" w:rsidR="00DE5613" w:rsidRDefault="00DE5613" w:rsidP="00DE5613"/>
          <w:p w14:paraId="66BA078F" w14:textId="7A2DF682" w:rsidR="00DE5613" w:rsidRDefault="00DE5613" w:rsidP="00DE5613">
            <w:r>
              <w:t xml:space="preserve">The system displays a window named “TTC XML Database Table Viewer 09/01/17”. </w:t>
            </w:r>
            <w:r w:rsidRPr="00D0771D">
              <w:rPr>
                <w:i/>
                <w:iCs/>
              </w:rPr>
              <w:t>See appendix a.</w:t>
            </w:r>
          </w:p>
        </w:tc>
        <w:tc>
          <w:tcPr>
            <w:tcW w:w="1843" w:type="dxa"/>
          </w:tcPr>
          <w:p w14:paraId="5056D8D4" w14:textId="77777777" w:rsidR="00DE5613" w:rsidRDefault="00DE5613" w:rsidP="00DE5613">
            <w:r>
              <w:t>COMMENTS</w:t>
            </w:r>
          </w:p>
          <w:p w14:paraId="2EC923BE" w14:textId="77777777" w:rsidR="00DE5613" w:rsidRDefault="00DE5613" w:rsidP="00DE5613"/>
          <w:p w14:paraId="48CF0B4A" w14:textId="77777777" w:rsidR="00DE5613" w:rsidRDefault="00DE5613" w:rsidP="00DE5613"/>
        </w:tc>
      </w:tr>
      <w:tr w:rsidR="00DE5613" w14:paraId="59B5AF77" w14:textId="77777777" w:rsidTr="00D63B5A">
        <w:trPr>
          <w:cantSplit/>
          <w:trHeight w:val="2477"/>
        </w:trPr>
        <w:tc>
          <w:tcPr>
            <w:tcW w:w="1006" w:type="dxa"/>
          </w:tcPr>
          <w:p w14:paraId="734B5304" w14:textId="77777777" w:rsidR="00DE5613" w:rsidRDefault="00DE5613" w:rsidP="00DE5613"/>
          <w:p w14:paraId="2BBCA8D4" w14:textId="77777777" w:rsidR="00DE5613" w:rsidRDefault="00DE5613" w:rsidP="00DE5613"/>
          <w:p w14:paraId="3C31D1FB" w14:textId="7FA5A7E6" w:rsidR="00DE5613" w:rsidRDefault="00DE5613" w:rsidP="00DE5613">
            <w:r>
              <w:t>2</w:t>
            </w:r>
          </w:p>
        </w:tc>
        <w:tc>
          <w:tcPr>
            <w:tcW w:w="2340" w:type="dxa"/>
          </w:tcPr>
          <w:p w14:paraId="2753084B" w14:textId="77777777" w:rsidR="00DE5613" w:rsidRDefault="00DE5613" w:rsidP="00DE5613"/>
          <w:p w14:paraId="3771F8B8" w14:textId="77777777" w:rsidR="00DE5613" w:rsidRDefault="00DE5613" w:rsidP="00DE5613"/>
          <w:p w14:paraId="5E516811" w14:textId="2A5F6BA9" w:rsidR="00DE5613" w:rsidRDefault="00DE5613" w:rsidP="00DE5613">
            <w:commentRangeStart w:id="68"/>
            <w:commentRangeStart w:id="69"/>
            <w:commentRangeEnd w:id="68"/>
            <w:r>
              <w:rPr>
                <w:rStyle w:val="CommentReference"/>
              </w:rPr>
              <w:commentReference w:id="68"/>
            </w:r>
            <w:commentRangeEnd w:id="69"/>
            <w:r w:rsidR="00C5657A">
              <w:rPr>
                <w:rStyle w:val="CommentReference"/>
              </w:rPr>
              <w:commentReference w:id="69"/>
            </w:r>
            <w:r>
              <w:t xml:space="preserve">Select “File”, then “Open”, then select “TEST_DB”, and click “Open”. </w:t>
            </w:r>
          </w:p>
        </w:tc>
        <w:tc>
          <w:tcPr>
            <w:tcW w:w="1799" w:type="dxa"/>
            <w:gridSpan w:val="3"/>
          </w:tcPr>
          <w:p w14:paraId="0C5FE74C" w14:textId="77777777" w:rsidR="00DE5613" w:rsidRDefault="00DE5613" w:rsidP="00DE5613"/>
          <w:p w14:paraId="56390D53" w14:textId="77777777" w:rsidR="00DE5613" w:rsidRDefault="00DE5613" w:rsidP="00DE5613"/>
          <w:p w14:paraId="741244DD" w14:textId="65C10443" w:rsidR="00DE5613" w:rsidRDefault="00DE5613" w:rsidP="00DE5613">
            <w:r>
              <w:t>This opens the database which contains the table which will be used to test the edit menu operations.</w:t>
            </w:r>
          </w:p>
        </w:tc>
        <w:tc>
          <w:tcPr>
            <w:tcW w:w="2228" w:type="dxa"/>
          </w:tcPr>
          <w:p w14:paraId="3DC47472" w14:textId="77777777" w:rsidR="00DE5613" w:rsidRDefault="00DE5613" w:rsidP="00DE5613"/>
          <w:p w14:paraId="34B40E02" w14:textId="77777777" w:rsidR="00DE5613" w:rsidRPr="008262BD" w:rsidRDefault="00DE5613" w:rsidP="00DE5613">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7BE8D9AD" w14:textId="38CD79BF" w:rsidR="00DE5613" w:rsidRDefault="00DE5613" w:rsidP="00DE5613"/>
        </w:tc>
        <w:tc>
          <w:tcPr>
            <w:tcW w:w="1843" w:type="dxa"/>
          </w:tcPr>
          <w:p w14:paraId="7A8A3F56" w14:textId="77777777" w:rsidR="00DE5613" w:rsidRDefault="00DE5613" w:rsidP="00DE5613"/>
          <w:p w14:paraId="2EF3CABE" w14:textId="77777777" w:rsidR="00DE5613" w:rsidRDefault="00DE5613" w:rsidP="00DE5613"/>
        </w:tc>
      </w:tr>
      <w:tr w:rsidR="00DE5613" w14:paraId="068036B6" w14:textId="77777777" w:rsidTr="00DE5613">
        <w:trPr>
          <w:cantSplit/>
          <w:trHeight w:val="1082"/>
        </w:trPr>
        <w:tc>
          <w:tcPr>
            <w:tcW w:w="1006" w:type="dxa"/>
          </w:tcPr>
          <w:p w14:paraId="2A195D45" w14:textId="107175C1" w:rsidR="00DE5613" w:rsidRDefault="00DE5613" w:rsidP="00DE5613">
            <w:r>
              <w:t>3</w:t>
            </w:r>
          </w:p>
        </w:tc>
        <w:tc>
          <w:tcPr>
            <w:tcW w:w="2340" w:type="dxa"/>
          </w:tcPr>
          <w:p w14:paraId="2A1BEF44" w14:textId="1FB3A29F" w:rsidR="00DE5613" w:rsidRDefault="00DE5613" w:rsidP="00DE5613">
            <w:r>
              <w:t>Double click on CONSTRAINT_TABLE</w:t>
            </w:r>
          </w:p>
        </w:tc>
        <w:tc>
          <w:tcPr>
            <w:tcW w:w="1799" w:type="dxa"/>
            <w:gridSpan w:val="3"/>
          </w:tcPr>
          <w:p w14:paraId="0CB6DD52" w14:textId="48813F5C" w:rsidR="00DE5613" w:rsidRDefault="00DE5613" w:rsidP="00DE5613">
            <w:r>
              <w:t>This takes the tester to the window where the Edit Menu operations are accessible.</w:t>
            </w:r>
          </w:p>
        </w:tc>
        <w:tc>
          <w:tcPr>
            <w:tcW w:w="2228" w:type="dxa"/>
          </w:tcPr>
          <w:p w14:paraId="5E554F8E" w14:textId="434C7A7E" w:rsidR="00DE5613" w:rsidRDefault="00DE5613" w:rsidP="00DE5613">
            <w:r>
              <w:t xml:space="preserve">The system opens a new window which contains ten rows. </w:t>
            </w:r>
            <w:r w:rsidRPr="00907775">
              <w:rPr>
                <w:i/>
                <w:iCs/>
              </w:rPr>
              <w:t>See appendix c</w:t>
            </w:r>
            <w:r>
              <w:t>.</w:t>
            </w:r>
          </w:p>
        </w:tc>
        <w:tc>
          <w:tcPr>
            <w:tcW w:w="1843" w:type="dxa"/>
          </w:tcPr>
          <w:p w14:paraId="09D9E058" w14:textId="77777777" w:rsidR="00DE5613" w:rsidRDefault="00DE5613" w:rsidP="00DE5613"/>
        </w:tc>
      </w:tr>
      <w:tr w:rsidR="00DE5613" w14:paraId="1D2B5E5E" w14:textId="77777777" w:rsidTr="00DE5613">
        <w:trPr>
          <w:cantSplit/>
          <w:trHeight w:val="893"/>
        </w:trPr>
        <w:tc>
          <w:tcPr>
            <w:tcW w:w="1006" w:type="dxa"/>
          </w:tcPr>
          <w:p w14:paraId="7FBF9411" w14:textId="7F1ACB3D" w:rsidR="00DE5613" w:rsidRDefault="00DE5613" w:rsidP="00DE5613">
            <w:r>
              <w:lastRenderedPageBreak/>
              <w:t>4</w:t>
            </w:r>
          </w:p>
        </w:tc>
        <w:tc>
          <w:tcPr>
            <w:tcW w:w="2340" w:type="dxa"/>
          </w:tcPr>
          <w:p w14:paraId="73A059F7" w14:textId="6F870141" w:rsidR="00DE5613" w:rsidRDefault="00DE5613" w:rsidP="00DE5613">
            <w:r>
              <w:t xml:space="preserve">Select multiple rows by selected the boxes which </w:t>
            </w:r>
            <w:r w:rsidR="00497F86">
              <w:t>contain the labels “CORRECT”, “RESTRICTED” and “DISABLED” under the column labeled “RESTRICTION_TYPE”.</w:t>
            </w:r>
          </w:p>
        </w:tc>
        <w:tc>
          <w:tcPr>
            <w:tcW w:w="1799" w:type="dxa"/>
            <w:gridSpan w:val="3"/>
          </w:tcPr>
          <w:p w14:paraId="69A85A6E" w14:textId="29480A8F" w:rsidR="00DE5613" w:rsidRDefault="00DE5613" w:rsidP="00DE5613">
            <w:r>
              <w:t>This selects the row</w:t>
            </w:r>
            <w:r w:rsidR="00497F86">
              <w:t>s</w:t>
            </w:r>
            <w:r>
              <w:t xml:space="preserve"> to be deleted.</w:t>
            </w:r>
          </w:p>
        </w:tc>
        <w:tc>
          <w:tcPr>
            <w:tcW w:w="2228" w:type="dxa"/>
          </w:tcPr>
          <w:p w14:paraId="7AA217FB" w14:textId="2575D548" w:rsidR="00DE5613" w:rsidRDefault="00DE5613" w:rsidP="00DE5613">
            <w:r>
              <w:t>The selected box</w:t>
            </w:r>
            <w:r w:rsidR="00497F86">
              <w:t>es</w:t>
            </w:r>
            <w:r>
              <w:t xml:space="preserve"> turn from white to cyan. </w:t>
            </w:r>
            <w:r w:rsidRPr="007D5F1F">
              <w:rPr>
                <w:i/>
                <w:iCs/>
              </w:rPr>
              <w:t xml:space="preserve">See appendix </w:t>
            </w:r>
            <w:r w:rsidR="00E65AFB">
              <w:rPr>
                <w:i/>
                <w:iCs/>
              </w:rPr>
              <w:t>k</w:t>
            </w:r>
            <w:r w:rsidRPr="007D5F1F">
              <w:rPr>
                <w:i/>
                <w:iCs/>
              </w:rPr>
              <w:t>.</w:t>
            </w:r>
          </w:p>
        </w:tc>
        <w:tc>
          <w:tcPr>
            <w:tcW w:w="1843" w:type="dxa"/>
          </w:tcPr>
          <w:p w14:paraId="377EF936" w14:textId="77777777" w:rsidR="00DE5613" w:rsidRDefault="00DE5613" w:rsidP="00DE5613"/>
        </w:tc>
      </w:tr>
      <w:tr w:rsidR="00DE5613" w14:paraId="525708FD" w14:textId="77777777" w:rsidTr="00DE5613">
        <w:trPr>
          <w:cantSplit/>
          <w:trHeight w:val="893"/>
        </w:trPr>
        <w:tc>
          <w:tcPr>
            <w:tcW w:w="1006" w:type="dxa"/>
          </w:tcPr>
          <w:p w14:paraId="23CFF625" w14:textId="1CAFE243" w:rsidR="00DE5613" w:rsidRDefault="00DE5613" w:rsidP="00DE5613">
            <w:r>
              <w:t>5</w:t>
            </w:r>
          </w:p>
        </w:tc>
        <w:tc>
          <w:tcPr>
            <w:tcW w:w="2340" w:type="dxa"/>
          </w:tcPr>
          <w:p w14:paraId="7C22B38B" w14:textId="5506E9B4" w:rsidR="00DE5613" w:rsidRDefault="00DE5613" w:rsidP="00DE5613">
            <w:r>
              <w:t>Select “Edit”, then “Delete Row (^d)”</w:t>
            </w:r>
          </w:p>
        </w:tc>
        <w:tc>
          <w:tcPr>
            <w:tcW w:w="1799" w:type="dxa"/>
            <w:gridSpan w:val="3"/>
          </w:tcPr>
          <w:p w14:paraId="5A4ECDFC" w14:textId="159EDD9E" w:rsidR="00DE5613" w:rsidRDefault="00DE5613" w:rsidP="00DE5613">
            <w:r>
              <w:t>This conducts the Delete Row operation.</w:t>
            </w:r>
          </w:p>
        </w:tc>
        <w:tc>
          <w:tcPr>
            <w:tcW w:w="2228" w:type="dxa"/>
          </w:tcPr>
          <w:p w14:paraId="1C412B5E" w14:textId="0C075600" w:rsidR="00DE5613" w:rsidRDefault="00DE5613" w:rsidP="00DE5613">
            <w:r>
              <w:t>The selected row</w:t>
            </w:r>
            <w:r w:rsidR="00436EB1">
              <w:t>s</w:t>
            </w:r>
            <w:r>
              <w:t xml:space="preserve"> should be removed from the table so that there are only </w:t>
            </w:r>
            <w:r w:rsidR="00436EB1">
              <w:t>6</w:t>
            </w:r>
            <w:r>
              <w:t xml:space="preserve"> rows: </w:t>
            </w:r>
            <w:r w:rsidR="00436EB1">
              <w:t>all red</w:t>
            </w:r>
            <w:r w:rsidR="007A1314">
              <w:t xml:space="preserve"> in the INDEX column</w:t>
            </w:r>
            <w:r>
              <w:t xml:space="preserve">. </w:t>
            </w:r>
            <w:r w:rsidRPr="00261CDD">
              <w:rPr>
                <w:i/>
                <w:iCs/>
              </w:rPr>
              <w:t xml:space="preserve">See appendix </w:t>
            </w:r>
            <w:r w:rsidR="00B604D5">
              <w:rPr>
                <w:i/>
                <w:iCs/>
              </w:rPr>
              <w:t>l</w:t>
            </w:r>
            <w:r w:rsidRPr="00261CDD">
              <w:rPr>
                <w:i/>
                <w:iCs/>
              </w:rPr>
              <w:t>.</w:t>
            </w:r>
          </w:p>
        </w:tc>
        <w:tc>
          <w:tcPr>
            <w:tcW w:w="1843" w:type="dxa"/>
          </w:tcPr>
          <w:p w14:paraId="0B29816E" w14:textId="77777777" w:rsidR="00DE5613" w:rsidRDefault="00DE5613" w:rsidP="00DE5613"/>
        </w:tc>
      </w:tr>
      <w:tr w:rsidR="00A66AB4" w14:paraId="6744F9D7" w14:textId="77777777" w:rsidTr="00185FFF">
        <w:trPr>
          <w:trHeight w:val="497"/>
        </w:trPr>
        <w:tc>
          <w:tcPr>
            <w:tcW w:w="9216" w:type="dxa"/>
            <w:gridSpan w:val="7"/>
            <w:tcBorders>
              <w:bottom w:val="single" w:sz="4" w:space="0" w:color="auto"/>
            </w:tcBorders>
          </w:tcPr>
          <w:p w14:paraId="7000BC4E" w14:textId="77777777" w:rsidR="00A66AB4" w:rsidRDefault="00A66AB4" w:rsidP="007B5148">
            <w:r>
              <w:t>Concluding Remarks:</w:t>
            </w:r>
          </w:p>
        </w:tc>
      </w:tr>
      <w:tr w:rsidR="00A66AB4" w14:paraId="0C30085C" w14:textId="77777777" w:rsidTr="00D63B5A">
        <w:trPr>
          <w:trHeight w:val="623"/>
        </w:trPr>
        <w:tc>
          <w:tcPr>
            <w:tcW w:w="4605" w:type="dxa"/>
            <w:gridSpan w:val="3"/>
          </w:tcPr>
          <w:p w14:paraId="5C319089" w14:textId="77777777" w:rsidR="00A66AB4" w:rsidRDefault="00A66AB4" w:rsidP="007B5148">
            <w:r>
              <w:t xml:space="preserve">Testing Team: </w:t>
            </w:r>
          </w:p>
          <w:p w14:paraId="7482B308" w14:textId="77777777" w:rsidR="00A66AB4" w:rsidRDefault="00A66AB4" w:rsidP="007B5148">
            <w:r>
              <w:t>&lt;&lt; List members of testing team and lead &gt;&gt;</w:t>
            </w:r>
          </w:p>
        </w:tc>
        <w:tc>
          <w:tcPr>
            <w:tcW w:w="4611" w:type="dxa"/>
            <w:gridSpan w:val="4"/>
          </w:tcPr>
          <w:p w14:paraId="551B1CE3" w14:textId="77777777" w:rsidR="00A66AB4" w:rsidRDefault="00A66AB4" w:rsidP="007B5148">
            <w:r>
              <w:t>Date Completed:</w:t>
            </w:r>
          </w:p>
        </w:tc>
      </w:tr>
    </w:tbl>
    <w:p w14:paraId="29BD675F" w14:textId="68FEEC77" w:rsidR="00A66AB4" w:rsidRDefault="00A66AB4" w:rsidP="00A66AB4"/>
    <w:p w14:paraId="16C28C44" w14:textId="408BC9EB" w:rsidR="000823CF" w:rsidRDefault="000823CF" w:rsidP="00A66AB4"/>
    <w:p w14:paraId="4DCE2592" w14:textId="78842CC6" w:rsidR="000823CF" w:rsidRDefault="000823CF" w:rsidP="00A66AB4"/>
    <w:p w14:paraId="01B6A6DD" w14:textId="572C145F" w:rsidR="000823CF" w:rsidRDefault="000823CF" w:rsidP="00A66AB4"/>
    <w:p w14:paraId="5116612C" w14:textId="629AAB9A" w:rsidR="000823CF" w:rsidRDefault="000823CF" w:rsidP="00A66AB4"/>
    <w:p w14:paraId="62B60BE2" w14:textId="7CF2CE3D" w:rsidR="000823CF" w:rsidRDefault="000823CF" w:rsidP="00A66AB4"/>
    <w:p w14:paraId="09DF0502" w14:textId="4BCFC12B" w:rsidR="000823CF" w:rsidRDefault="000823CF" w:rsidP="00A66AB4"/>
    <w:p w14:paraId="7C32653C" w14:textId="72662EA9" w:rsidR="000823CF" w:rsidRPr="000823CF" w:rsidRDefault="000823CF" w:rsidP="000823CF">
      <w:pPr>
        <w:ind w:firstLine="720"/>
        <w:rPr>
          <w:b/>
          <w:bCs/>
        </w:rPr>
      </w:pPr>
      <w:r w:rsidRPr="000823CF">
        <w:rPr>
          <w:b/>
          <w:bCs/>
        </w:rPr>
        <w:t>4.2.4. Test No.: D004: Delete Header Row</w:t>
      </w:r>
    </w:p>
    <w:tbl>
      <w:tblPr>
        <w:tblpPr w:leftFromText="180" w:rightFromText="180" w:vertAnchor="text" w:horzAnchor="margin"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52"/>
        <w:gridCol w:w="12"/>
        <w:gridCol w:w="440"/>
        <w:gridCol w:w="2455"/>
        <w:gridCol w:w="1706"/>
      </w:tblGrid>
      <w:tr w:rsidR="00A66AB4" w14:paraId="7C1C3AC8" w14:textId="77777777" w:rsidTr="00970C10">
        <w:trPr>
          <w:cantSplit/>
          <w:trHeight w:val="300"/>
        </w:trPr>
        <w:tc>
          <w:tcPr>
            <w:tcW w:w="4617" w:type="dxa"/>
            <w:gridSpan w:val="4"/>
          </w:tcPr>
          <w:p w14:paraId="623378F5" w14:textId="3EB0C798" w:rsidR="00A66AB4" w:rsidRDefault="00A66AB4" w:rsidP="007B5148">
            <w:r>
              <w:t>Test No.: D00</w:t>
            </w:r>
            <w:r w:rsidR="00E45756">
              <w:t>4</w:t>
            </w:r>
          </w:p>
        </w:tc>
        <w:tc>
          <w:tcPr>
            <w:tcW w:w="4599" w:type="dxa"/>
            <w:gridSpan w:val="3"/>
          </w:tcPr>
          <w:p w14:paraId="6BB439D9" w14:textId="2F663AAB" w:rsidR="00A66AB4" w:rsidRDefault="00A66AB4" w:rsidP="007B5148">
            <w:r>
              <w:t xml:space="preserve">Current Status: </w:t>
            </w:r>
            <w:r w:rsidR="00B604D5">
              <w:t>Pending</w:t>
            </w:r>
          </w:p>
        </w:tc>
      </w:tr>
      <w:tr w:rsidR="00A66AB4" w14:paraId="20C0D191" w14:textId="77777777" w:rsidTr="007B5148">
        <w:trPr>
          <w:cantSplit/>
          <w:trHeight w:val="300"/>
        </w:trPr>
        <w:tc>
          <w:tcPr>
            <w:tcW w:w="9216" w:type="dxa"/>
            <w:gridSpan w:val="7"/>
          </w:tcPr>
          <w:p w14:paraId="6207FBB9" w14:textId="77777777" w:rsidR="00A66AB4" w:rsidRPr="00E47986" w:rsidRDefault="00A66AB4" w:rsidP="007B5148">
            <w:r w:rsidRPr="00E47986">
              <w:t xml:space="preserve">Test title:  </w:t>
            </w:r>
            <w:r>
              <w:t>Delete Header</w:t>
            </w:r>
            <w:r w:rsidR="007B5148">
              <w:t xml:space="preserve"> Row</w:t>
            </w:r>
          </w:p>
          <w:p w14:paraId="6750C5CA" w14:textId="77777777" w:rsidR="00A66AB4" w:rsidRPr="00E47986" w:rsidRDefault="00A66AB4" w:rsidP="007B5148"/>
        </w:tc>
      </w:tr>
      <w:tr w:rsidR="00A66AB4" w14:paraId="17260FFA" w14:textId="77777777" w:rsidTr="008C0DF0">
        <w:trPr>
          <w:cantSplit/>
          <w:trHeight w:val="650"/>
        </w:trPr>
        <w:tc>
          <w:tcPr>
            <w:tcW w:w="9216" w:type="dxa"/>
            <w:gridSpan w:val="7"/>
          </w:tcPr>
          <w:p w14:paraId="203472D5" w14:textId="63060214" w:rsidR="00A66AB4" w:rsidRPr="00E47986" w:rsidRDefault="00B604D5" w:rsidP="007B5148">
            <w:r w:rsidRPr="00E47986">
              <w:t xml:space="preserve">Testing approach: </w:t>
            </w:r>
            <w:r>
              <w:t xml:space="preserve">  To perform this test, the testing environment should have access to the </w:t>
            </w:r>
            <w:proofErr w:type="spellStart"/>
            <w:r>
              <w:t>dbEdit</w:t>
            </w:r>
            <w:proofErr w:type="spellEnd"/>
            <w:r>
              <w:t xml:space="preserve"> software and the TEST_DB.xml file. The following operations may be done manually or may be automated.</w:t>
            </w:r>
          </w:p>
        </w:tc>
      </w:tr>
      <w:tr w:rsidR="00970C10" w14:paraId="77D0214A" w14:textId="77777777" w:rsidTr="00970C10">
        <w:trPr>
          <w:cantSplit/>
          <w:trHeight w:val="1550"/>
        </w:trPr>
        <w:tc>
          <w:tcPr>
            <w:tcW w:w="1006" w:type="dxa"/>
          </w:tcPr>
          <w:p w14:paraId="7BDBF9E1" w14:textId="77777777" w:rsidR="00970C10" w:rsidRDefault="00970C10" w:rsidP="00970C10">
            <w:r>
              <w:t>STEP</w:t>
            </w:r>
          </w:p>
          <w:p w14:paraId="410E23CD" w14:textId="77777777" w:rsidR="00970C10" w:rsidRDefault="00970C10" w:rsidP="00970C10"/>
          <w:p w14:paraId="4AA94324" w14:textId="56803B13" w:rsidR="00970C10" w:rsidRDefault="00970C10" w:rsidP="00970C10">
            <w:r>
              <w:t>1</w:t>
            </w:r>
          </w:p>
        </w:tc>
        <w:tc>
          <w:tcPr>
            <w:tcW w:w="2340" w:type="dxa"/>
          </w:tcPr>
          <w:p w14:paraId="7A41A3A2" w14:textId="77777777" w:rsidR="00970C10" w:rsidRDefault="00970C10" w:rsidP="00970C10">
            <w:r>
              <w:t>OPERATOR ACTION</w:t>
            </w:r>
          </w:p>
          <w:p w14:paraId="432F80E7" w14:textId="77777777" w:rsidR="00970C10" w:rsidRDefault="00970C10" w:rsidP="00970C10"/>
          <w:p w14:paraId="2036244F" w14:textId="1070EBEC" w:rsidR="00970C10" w:rsidRDefault="00970C10" w:rsidP="00970C10">
            <w:r>
              <w:t xml:space="preserve">Run </w:t>
            </w:r>
            <w:proofErr w:type="spellStart"/>
            <w:r>
              <w:t>dbEdit</w:t>
            </w:r>
            <w:proofErr w:type="spellEnd"/>
            <w:r>
              <w:t xml:space="preserve"> software.</w:t>
            </w:r>
            <w:commentRangeStart w:id="70"/>
            <w:commentRangeStart w:id="71"/>
            <w:commentRangeEnd w:id="70"/>
            <w:r>
              <w:rPr>
                <w:rStyle w:val="CommentReference"/>
              </w:rPr>
              <w:commentReference w:id="70"/>
            </w:r>
            <w:commentRangeEnd w:id="71"/>
            <w:r w:rsidR="00C5657A">
              <w:rPr>
                <w:rStyle w:val="CommentReference"/>
              </w:rPr>
              <w:commentReference w:id="71"/>
            </w:r>
          </w:p>
        </w:tc>
        <w:tc>
          <w:tcPr>
            <w:tcW w:w="1799" w:type="dxa"/>
            <w:gridSpan w:val="3"/>
          </w:tcPr>
          <w:p w14:paraId="2DBE225B" w14:textId="77777777" w:rsidR="00970C10" w:rsidRDefault="00970C10" w:rsidP="00970C10">
            <w:r>
              <w:t>PURPOSE</w:t>
            </w:r>
          </w:p>
          <w:p w14:paraId="7238B5C7" w14:textId="77777777" w:rsidR="00970C10" w:rsidRDefault="00970C10" w:rsidP="00970C10"/>
          <w:p w14:paraId="282C90C6" w14:textId="04A28064" w:rsidR="00970C10" w:rsidRDefault="00970C10" w:rsidP="00970C10">
            <w:r>
              <w:t>This runs the software to be tested.</w:t>
            </w:r>
          </w:p>
        </w:tc>
        <w:tc>
          <w:tcPr>
            <w:tcW w:w="2228" w:type="dxa"/>
          </w:tcPr>
          <w:p w14:paraId="2EFCA479" w14:textId="77777777" w:rsidR="00970C10" w:rsidRDefault="00970C10" w:rsidP="00970C10">
            <w:r>
              <w:t>EXEPECTED RESULTS</w:t>
            </w:r>
          </w:p>
          <w:p w14:paraId="2D3E7160" w14:textId="77777777" w:rsidR="00970C10" w:rsidRDefault="00970C10" w:rsidP="00970C10"/>
          <w:p w14:paraId="7B66F050" w14:textId="4F904B49" w:rsidR="00970C10" w:rsidRDefault="00970C10" w:rsidP="00970C10">
            <w:r>
              <w:t xml:space="preserve">The system displays a window named “TTC XML Database Table Viewer 09/01/17”. </w:t>
            </w:r>
            <w:r w:rsidRPr="00D0771D">
              <w:rPr>
                <w:i/>
                <w:iCs/>
              </w:rPr>
              <w:t>See appendix a.</w:t>
            </w:r>
          </w:p>
        </w:tc>
        <w:tc>
          <w:tcPr>
            <w:tcW w:w="1843" w:type="dxa"/>
          </w:tcPr>
          <w:p w14:paraId="6DA5206F" w14:textId="77777777" w:rsidR="00970C10" w:rsidRDefault="00970C10" w:rsidP="00970C10">
            <w:r>
              <w:t>COMMENTS</w:t>
            </w:r>
          </w:p>
          <w:p w14:paraId="72DA3842" w14:textId="77777777" w:rsidR="00970C10" w:rsidRDefault="00970C10" w:rsidP="00970C10"/>
          <w:p w14:paraId="256D93E9" w14:textId="77777777" w:rsidR="00970C10" w:rsidRDefault="00970C10" w:rsidP="00970C10"/>
        </w:tc>
      </w:tr>
      <w:tr w:rsidR="00970C10" w14:paraId="1423A117" w14:textId="77777777" w:rsidTr="00970C10">
        <w:trPr>
          <w:cantSplit/>
          <w:trHeight w:val="713"/>
        </w:trPr>
        <w:tc>
          <w:tcPr>
            <w:tcW w:w="1006" w:type="dxa"/>
          </w:tcPr>
          <w:p w14:paraId="686088AA" w14:textId="77777777" w:rsidR="00970C10" w:rsidRDefault="00970C10" w:rsidP="00970C10"/>
          <w:p w14:paraId="5A67C81C" w14:textId="77777777" w:rsidR="00970C10" w:rsidRDefault="00970C10" w:rsidP="00970C10"/>
          <w:p w14:paraId="069A1750" w14:textId="5A74B8A8" w:rsidR="00970C10" w:rsidRDefault="00970C10" w:rsidP="00970C10">
            <w:r>
              <w:t>2</w:t>
            </w:r>
          </w:p>
        </w:tc>
        <w:tc>
          <w:tcPr>
            <w:tcW w:w="2340" w:type="dxa"/>
          </w:tcPr>
          <w:p w14:paraId="16A6BF74" w14:textId="77777777" w:rsidR="00970C10" w:rsidRDefault="00970C10" w:rsidP="00970C10"/>
          <w:p w14:paraId="160B843C" w14:textId="77777777" w:rsidR="00970C10" w:rsidRDefault="00970C10" w:rsidP="00970C10"/>
          <w:p w14:paraId="607CFC40" w14:textId="52DCA306" w:rsidR="00970C10" w:rsidRDefault="00970C10" w:rsidP="00970C10">
            <w:commentRangeStart w:id="72"/>
            <w:commentRangeStart w:id="73"/>
            <w:commentRangeEnd w:id="72"/>
            <w:r>
              <w:rPr>
                <w:rStyle w:val="CommentReference"/>
              </w:rPr>
              <w:commentReference w:id="72"/>
            </w:r>
            <w:commentRangeEnd w:id="73"/>
            <w:r w:rsidR="00C5657A">
              <w:rPr>
                <w:rStyle w:val="CommentReference"/>
              </w:rPr>
              <w:commentReference w:id="73"/>
            </w:r>
            <w:r>
              <w:t xml:space="preserve">Select “File”, then “Open”, then select “TEST_DB”, and click “Open”. </w:t>
            </w:r>
          </w:p>
        </w:tc>
        <w:tc>
          <w:tcPr>
            <w:tcW w:w="1799" w:type="dxa"/>
            <w:gridSpan w:val="3"/>
          </w:tcPr>
          <w:p w14:paraId="735BBFF5" w14:textId="77777777" w:rsidR="00970C10" w:rsidRDefault="00970C10" w:rsidP="00970C10"/>
          <w:p w14:paraId="21E009A6" w14:textId="77777777" w:rsidR="00970C10" w:rsidRDefault="00970C10" w:rsidP="00970C10"/>
          <w:p w14:paraId="35E61930" w14:textId="2ADEF1A9" w:rsidR="00970C10" w:rsidRDefault="00970C10" w:rsidP="00970C10">
            <w:r>
              <w:t>This opens the database which contains the table which will be used to test the edit menu operations.</w:t>
            </w:r>
          </w:p>
        </w:tc>
        <w:tc>
          <w:tcPr>
            <w:tcW w:w="2228" w:type="dxa"/>
          </w:tcPr>
          <w:p w14:paraId="2D61BD9B" w14:textId="77777777" w:rsidR="00970C10" w:rsidRDefault="00970C10" w:rsidP="00970C10"/>
          <w:p w14:paraId="19B3BAD4" w14:textId="77777777" w:rsidR="00970C10" w:rsidRPr="008262BD" w:rsidRDefault="00970C10" w:rsidP="00970C10">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57611C87" w14:textId="45E99764" w:rsidR="00970C10" w:rsidRDefault="00970C10" w:rsidP="00970C10"/>
        </w:tc>
        <w:tc>
          <w:tcPr>
            <w:tcW w:w="1843" w:type="dxa"/>
          </w:tcPr>
          <w:p w14:paraId="1F13107D" w14:textId="77777777" w:rsidR="00970C10" w:rsidRDefault="00970C10" w:rsidP="00970C10"/>
          <w:p w14:paraId="43905BEE" w14:textId="77777777" w:rsidR="00970C10" w:rsidRDefault="00970C10" w:rsidP="00970C10"/>
        </w:tc>
      </w:tr>
      <w:tr w:rsidR="00970C10" w14:paraId="64E61755" w14:textId="77777777" w:rsidTr="00970C10">
        <w:trPr>
          <w:cantSplit/>
          <w:trHeight w:val="713"/>
        </w:trPr>
        <w:tc>
          <w:tcPr>
            <w:tcW w:w="1006" w:type="dxa"/>
          </w:tcPr>
          <w:p w14:paraId="35E7AAD9" w14:textId="0A89E70F" w:rsidR="00970C10" w:rsidRDefault="00970C10" w:rsidP="00970C10">
            <w:r>
              <w:t>3</w:t>
            </w:r>
          </w:p>
        </w:tc>
        <w:tc>
          <w:tcPr>
            <w:tcW w:w="2340" w:type="dxa"/>
          </w:tcPr>
          <w:p w14:paraId="13922937" w14:textId="191BDF16" w:rsidR="00970C10" w:rsidRDefault="00970C10" w:rsidP="00970C10">
            <w:r>
              <w:t>Double click on CONSTRAINT_TABLE</w:t>
            </w:r>
          </w:p>
        </w:tc>
        <w:tc>
          <w:tcPr>
            <w:tcW w:w="1799" w:type="dxa"/>
            <w:gridSpan w:val="3"/>
          </w:tcPr>
          <w:p w14:paraId="6943E969" w14:textId="7F277AE7" w:rsidR="00970C10" w:rsidRDefault="00970C10" w:rsidP="00970C10">
            <w:r>
              <w:t xml:space="preserve">This takes the tester to the window where the Edit Menu </w:t>
            </w:r>
            <w:r>
              <w:lastRenderedPageBreak/>
              <w:t>operations are accessible.</w:t>
            </w:r>
          </w:p>
        </w:tc>
        <w:tc>
          <w:tcPr>
            <w:tcW w:w="2228" w:type="dxa"/>
          </w:tcPr>
          <w:p w14:paraId="6D5E5774" w14:textId="0EB47D7F" w:rsidR="00970C10" w:rsidRDefault="00970C10" w:rsidP="00970C10">
            <w:r>
              <w:lastRenderedPageBreak/>
              <w:t xml:space="preserve">The system opens a new window which contains ten rows. </w:t>
            </w:r>
            <w:r w:rsidRPr="00907775">
              <w:rPr>
                <w:i/>
                <w:iCs/>
              </w:rPr>
              <w:t>See appendix c</w:t>
            </w:r>
            <w:r>
              <w:t>.</w:t>
            </w:r>
          </w:p>
        </w:tc>
        <w:tc>
          <w:tcPr>
            <w:tcW w:w="1843" w:type="dxa"/>
          </w:tcPr>
          <w:p w14:paraId="574DF613" w14:textId="77777777" w:rsidR="00970C10" w:rsidRDefault="00970C10" w:rsidP="00970C10"/>
        </w:tc>
      </w:tr>
      <w:tr w:rsidR="00970C10" w14:paraId="5DBD1864" w14:textId="77777777" w:rsidTr="00970C10">
        <w:trPr>
          <w:cantSplit/>
          <w:trHeight w:val="713"/>
        </w:trPr>
        <w:tc>
          <w:tcPr>
            <w:tcW w:w="1006" w:type="dxa"/>
          </w:tcPr>
          <w:p w14:paraId="6A1A0F50" w14:textId="3B440302" w:rsidR="00970C10" w:rsidRDefault="00970C10" w:rsidP="00970C10">
            <w:r>
              <w:t>4</w:t>
            </w:r>
          </w:p>
        </w:tc>
        <w:tc>
          <w:tcPr>
            <w:tcW w:w="2340" w:type="dxa"/>
          </w:tcPr>
          <w:p w14:paraId="04CA5E70" w14:textId="342E84E6" w:rsidR="00970C10" w:rsidRDefault="00970C10" w:rsidP="00970C10">
            <w:r>
              <w:t xml:space="preserve">Select the Header Row by selecting </w:t>
            </w:r>
            <w:r w:rsidR="00780F98">
              <w:t xml:space="preserve">the </w:t>
            </w:r>
            <w:r w:rsidR="00D24A06">
              <w:t>first box in the Header Row labeled “INDEX”</w:t>
            </w:r>
          </w:p>
        </w:tc>
        <w:tc>
          <w:tcPr>
            <w:tcW w:w="1799" w:type="dxa"/>
            <w:gridSpan w:val="3"/>
          </w:tcPr>
          <w:p w14:paraId="62959127" w14:textId="49106D1F" w:rsidR="00970C10" w:rsidRDefault="00970C10" w:rsidP="00970C10">
            <w:r>
              <w:t>This selects the row</w:t>
            </w:r>
            <w:r w:rsidR="00D24A06">
              <w:t>s</w:t>
            </w:r>
            <w:r>
              <w:t xml:space="preserve"> to be deleted.</w:t>
            </w:r>
          </w:p>
        </w:tc>
        <w:tc>
          <w:tcPr>
            <w:tcW w:w="2228" w:type="dxa"/>
          </w:tcPr>
          <w:p w14:paraId="1EEE744A" w14:textId="0422FC97" w:rsidR="00970C10" w:rsidRDefault="00970C10" w:rsidP="00970C10">
            <w:r>
              <w:t xml:space="preserve">The </w:t>
            </w:r>
            <w:r w:rsidR="00D24A06">
              <w:t xml:space="preserve">selection on the Header Row should not be allowed. Instead the </w:t>
            </w:r>
            <w:r w:rsidR="00821570">
              <w:t>system should rearrange the table rows by INDEX</w:t>
            </w:r>
            <w:r>
              <w:t xml:space="preserve">. </w:t>
            </w:r>
            <w:r w:rsidRPr="007D5F1F">
              <w:rPr>
                <w:i/>
                <w:iCs/>
              </w:rPr>
              <w:t xml:space="preserve">See appendix </w:t>
            </w:r>
            <w:r w:rsidR="00821570">
              <w:rPr>
                <w:i/>
                <w:iCs/>
              </w:rPr>
              <w:t>m</w:t>
            </w:r>
            <w:r w:rsidRPr="007D5F1F">
              <w:rPr>
                <w:i/>
                <w:iCs/>
              </w:rPr>
              <w:t>.</w:t>
            </w:r>
          </w:p>
        </w:tc>
        <w:tc>
          <w:tcPr>
            <w:tcW w:w="1843" w:type="dxa"/>
          </w:tcPr>
          <w:p w14:paraId="3CEFFCAC" w14:textId="77777777" w:rsidR="00970C10" w:rsidRDefault="00970C10" w:rsidP="00970C10"/>
        </w:tc>
      </w:tr>
      <w:tr w:rsidR="00970C10" w14:paraId="4EE20323" w14:textId="77777777" w:rsidTr="00970C10">
        <w:trPr>
          <w:cantSplit/>
          <w:trHeight w:val="713"/>
        </w:trPr>
        <w:tc>
          <w:tcPr>
            <w:tcW w:w="1006" w:type="dxa"/>
          </w:tcPr>
          <w:p w14:paraId="3A5DA03A" w14:textId="129454FF" w:rsidR="00970C10" w:rsidRDefault="00970C10" w:rsidP="00970C10">
            <w:r>
              <w:t>5</w:t>
            </w:r>
          </w:p>
        </w:tc>
        <w:tc>
          <w:tcPr>
            <w:tcW w:w="2340" w:type="dxa"/>
          </w:tcPr>
          <w:p w14:paraId="34D89A20" w14:textId="4F1C87D6" w:rsidR="00970C10" w:rsidRDefault="00970C10" w:rsidP="00970C10">
            <w:r>
              <w:t>Select “Edit”, then “Delete Row (^d)”</w:t>
            </w:r>
          </w:p>
        </w:tc>
        <w:tc>
          <w:tcPr>
            <w:tcW w:w="1799" w:type="dxa"/>
            <w:gridSpan w:val="3"/>
          </w:tcPr>
          <w:p w14:paraId="749D9B48" w14:textId="0D478E35" w:rsidR="00970C10" w:rsidRDefault="00970C10" w:rsidP="00970C10">
            <w:r>
              <w:t>This conducts the Delete Row operation.</w:t>
            </w:r>
          </w:p>
        </w:tc>
        <w:tc>
          <w:tcPr>
            <w:tcW w:w="2228" w:type="dxa"/>
          </w:tcPr>
          <w:p w14:paraId="5D5B1B4E" w14:textId="33827F94" w:rsidR="00970C10" w:rsidRDefault="004A7059" w:rsidP="00970C10">
            <w:r>
              <w:t>The table should remain unchanged and it should look exactly as it did</w:t>
            </w:r>
            <w:r w:rsidR="00D63B5A">
              <w:t xml:space="preserve"> in the previous step</w:t>
            </w:r>
            <w:r w:rsidR="00970C10">
              <w:t xml:space="preserve">. </w:t>
            </w:r>
            <w:r w:rsidR="00970C10" w:rsidRPr="00261CDD">
              <w:rPr>
                <w:i/>
                <w:iCs/>
              </w:rPr>
              <w:t xml:space="preserve">See appendix </w:t>
            </w:r>
            <w:r w:rsidR="00D63B5A">
              <w:rPr>
                <w:i/>
                <w:iCs/>
              </w:rPr>
              <w:t>m</w:t>
            </w:r>
            <w:r w:rsidR="00970C10" w:rsidRPr="00261CDD">
              <w:rPr>
                <w:i/>
                <w:iCs/>
              </w:rPr>
              <w:t>.</w:t>
            </w:r>
          </w:p>
        </w:tc>
        <w:tc>
          <w:tcPr>
            <w:tcW w:w="1843" w:type="dxa"/>
          </w:tcPr>
          <w:p w14:paraId="0B336CCF" w14:textId="77777777" w:rsidR="00970C10" w:rsidRDefault="00970C10" w:rsidP="00970C10"/>
        </w:tc>
      </w:tr>
      <w:tr w:rsidR="00A66AB4" w14:paraId="280A369B" w14:textId="77777777" w:rsidTr="00D63B5A">
        <w:trPr>
          <w:trHeight w:val="317"/>
        </w:trPr>
        <w:tc>
          <w:tcPr>
            <w:tcW w:w="9216" w:type="dxa"/>
            <w:gridSpan w:val="7"/>
            <w:tcBorders>
              <w:bottom w:val="single" w:sz="4" w:space="0" w:color="auto"/>
            </w:tcBorders>
          </w:tcPr>
          <w:p w14:paraId="4F9F298F" w14:textId="77777777" w:rsidR="00A66AB4" w:rsidRDefault="00A66AB4" w:rsidP="007B5148">
            <w:r>
              <w:t>Concluding Remarks:</w:t>
            </w:r>
          </w:p>
        </w:tc>
      </w:tr>
      <w:tr w:rsidR="00A66AB4" w14:paraId="3B365AF3" w14:textId="77777777" w:rsidTr="00D63B5A">
        <w:trPr>
          <w:trHeight w:val="605"/>
        </w:trPr>
        <w:tc>
          <w:tcPr>
            <w:tcW w:w="4605" w:type="dxa"/>
            <w:gridSpan w:val="3"/>
          </w:tcPr>
          <w:p w14:paraId="2ADDA21D" w14:textId="77777777" w:rsidR="00A66AB4" w:rsidRDefault="00A66AB4" w:rsidP="007B5148">
            <w:r>
              <w:t xml:space="preserve">Testing Team: </w:t>
            </w:r>
          </w:p>
          <w:p w14:paraId="13A10928" w14:textId="77777777" w:rsidR="00A66AB4" w:rsidRDefault="00A66AB4" w:rsidP="007B5148">
            <w:r>
              <w:t>&lt;&lt; List members of testing team and lead &gt;&gt;</w:t>
            </w:r>
          </w:p>
        </w:tc>
        <w:tc>
          <w:tcPr>
            <w:tcW w:w="4611" w:type="dxa"/>
            <w:gridSpan w:val="4"/>
          </w:tcPr>
          <w:p w14:paraId="23E8F61C" w14:textId="77777777" w:rsidR="00A66AB4" w:rsidRDefault="00A66AB4" w:rsidP="007B5148">
            <w:r>
              <w:t>Date Completed:</w:t>
            </w:r>
          </w:p>
        </w:tc>
      </w:tr>
    </w:tbl>
    <w:p w14:paraId="2F4C00C2" w14:textId="77777777" w:rsidR="00A66AB4" w:rsidRPr="00A66AB4" w:rsidRDefault="00A66AB4" w:rsidP="00A66AB4"/>
    <w:p w14:paraId="1C00784C" w14:textId="77777777" w:rsidR="00A66AB4" w:rsidRPr="00A66AB4" w:rsidRDefault="00A66AB4" w:rsidP="00A66AB4">
      <w:pPr>
        <w:sectPr w:rsidR="00A66AB4" w:rsidRPr="00A66AB4">
          <w:type w:val="continuous"/>
          <w:pgSz w:w="12240" w:h="15840" w:code="1"/>
          <w:pgMar w:top="1440" w:right="1440" w:bottom="1440" w:left="1800" w:header="720" w:footer="720" w:gutter="0"/>
          <w:cols w:space="720"/>
        </w:sectPr>
      </w:pPr>
    </w:p>
    <w:p w14:paraId="5913CA6F" w14:textId="77777777" w:rsidR="00425763" w:rsidRDefault="00425763">
      <w:pPr>
        <w:sectPr w:rsidR="00425763" w:rsidSect="00053D19">
          <w:headerReference w:type="default" r:id="rId16"/>
          <w:footerReference w:type="default" r:id="rId17"/>
          <w:pgSz w:w="12240" w:h="15840" w:code="1"/>
          <w:pgMar w:top="1440" w:right="1440" w:bottom="1440" w:left="1800" w:header="720" w:footer="720" w:gutter="0"/>
          <w:cols w:space="720"/>
        </w:sectPr>
      </w:pPr>
    </w:p>
    <w:p w14:paraId="6749E175" w14:textId="174A61DE" w:rsidR="002D759B" w:rsidRPr="002D759B" w:rsidRDefault="002D759B" w:rsidP="002D759B">
      <w:pPr>
        <w:sectPr w:rsidR="002D759B" w:rsidRPr="002D759B">
          <w:type w:val="continuous"/>
          <w:pgSz w:w="12240" w:h="15840" w:code="1"/>
          <w:pgMar w:top="1440" w:right="1440" w:bottom="1440" w:left="1800" w:header="720" w:footer="720" w:gutter="0"/>
          <w:cols w:space="720"/>
        </w:sectPr>
      </w:pPr>
    </w:p>
    <w:p w14:paraId="185B3D3E" w14:textId="11D69860" w:rsidR="00425763" w:rsidRDefault="00425763" w:rsidP="00425763">
      <w:pPr>
        <w:pStyle w:val="Heading2"/>
      </w:pPr>
      <w:commentRangeStart w:id="74"/>
      <w:commentRangeStart w:id="75"/>
      <w:r>
        <w:t xml:space="preserve">Test </w:t>
      </w:r>
      <w:r w:rsidR="004B0958">
        <w:t>Copy</w:t>
      </w:r>
      <w:r w:rsidR="00ED2E01">
        <w:t xml:space="preserve"> Row</w:t>
      </w:r>
      <w:r w:rsidR="00973E19">
        <w:t>/Paste</w:t>
      </w:r>
      <w:commentRangeEnd w:id="74"/>
      <w:r w:rsidR="00520252">
        <w:rPr>
          <w:rStyle w:val="CommentReference"/>
          <w:b w:val="0"/>
        </w:rPr>
        <w:commentReference w:id="74"/>
      </w:r>
      <w:commentRangeEnd w:id="75"/>
      <w:r w:rsidR="00C5657A">
        <w:rPr>
          <w:rStyle w:val="CommentReference"/>
          <w:b w:val="0"/>
        </w:rPr>
        <w:commentReference w:id="75"/>
      </w:r>
      <w:r w:rsidR="00ED2E01">
        <w:t xml:space="preserve"> Row</w:t>
      </w:r>
    </w:p>
    <w:p w14:paraId="7F493109" w14:textId="1A84CB77" w:rsidR="00425763" w:rsidRDefault="00425763" w:rsidP="00425763">
      <w:pPr>
        <w:rPr>
          <w:b/>
          <w:bCs/>
        </w:rPr>
      </w:pPr>
      <w:r w:rsidRPr="00B34944">
        <w:rPr>
          <w:b/>
          <w:bCs/>
        </w:rPr>
        <w:t xml:space="preserve">Objective: </w:t>
      </w:r>
      <w:r w:rsidR="0085501E" w:rsidRPr="0085501E">
        <w:rPr>
          <w:bCs/>
        </w:rPr>
        <w:t>To test the functionality of the Copy</w:t>
      </w:r>
      <w:r w:rsidR="00ED2E01">
        <w:rPr>
          <w:bCs/>
        </w:rPr>
        <w:t xml:space="preserve"> Row</w:t>
      </w:r>
      <w:r w:rsidR="0085501E" w:rsidRPr="0085501E">
        <w:rPr>
          <w:bCs/>
        </w:rPr>
        <w:t xml:space="preserve"> and Paste</w:t>
      </w:r>
      <w:r w:rsidR="00ED2E01">
        <w:rPr>
          <w:bCs/>
        </w:rPr>
        <w:t xml:space="preserve"> Row</w:t>
      </w:r>
      <w:r w:rsidR="0085501E" w:rsidRPr="0085501E">
        <w:rPr>
          <w:bCs/>
        </w:rPr>
        <w:t xml:space="preserve"> operation</w:t>
      </w:r>
      <w:r w:rsidR="0085501E">
        <w:rPr>
          <w:bCs/>
        </w:rPr>
        <w:t>s.</w:t>
      </w:r>
    </w:p>
    <w:p w14:paraId="737E4DC6" w14:textId="4F7A91F3" w:rsidR="00A01660" w:rsidRDefault="00A01660" w:rsidP="00A01660">
      <w:pPr>
        <w:rPr>
          <w:b/>
          <w:bCs/>
        </w:rPr>
      </w:pPr>
    </w:p>
    <w:p w14:paraId="61014A6E" w14:textId="77777777" w:rsidR="00A01660" w:rsidRDefault="00A01660" w:rsidP="00A01660">
      <w:r w:rsidRPr="00B34944">
        <w:rPr>
          <w:b/>
          <w:bCs/>
        </w:rPr>
        <w:t>Notes:</w:t>
      </w:r>
      <w:r w:rsidRPr="00B34944">
        <w:t xml:space="preserve"> </w:t>
      </w:r>
      <w:r>
        <w:t xml:space="preserve">The followings tests take an integration of </w:t>
      </w:r>
      <w:proofErr w:type="gramStart"/>
      <w:r>
        <w:t>units</w:t>
      </w:r>
      <w:proofErr w:type="gramEnd"/>
      <w:r>
        <w:t xml:space="preserve"> approach to test the Copy function with the Paste function because these functions are necessarily used in conjunction together and cannot be tested separately. Note that the user cannot choose where to paste a copied row. Each pasted row must appear at the bottom of the table.</w:t>
      </w:r>
    </w:p>
    <w:p w14:paraId="09913B40" w14:textId="77777777" w:rsidR="00A01660" w:rsidRDefault="00A01660" w:rsidP="00A01660"/>
    <w:p w14:paraId="38B4C4B5" w14:textId="00564866" w:rsidR="00A01660" w:rsidRPr="00A01660" w:rsidRDefault="00A01660" w:rsidP="00A01660">
      <w:r>
        <w:tab/>
      </w:r>
      <w:r w:rsidRPr="000F0CBB">
        <w:rPr>
          <w:b/>
          <w:bCs/>
        </w:rPr>
        <w:t xml:space="preserve">4.3.1. </w:t>
      </w:r>
      <w:r w:rsidRPr="000F0CBB">
        <w:rPr>
          <w:b/>
          <w:bCs/>
        </w:rPr>
        <w:tab/>
        <w:t>Test No. CP001: Copy/Paste First Row</w:t>
      </w:r>
    </w:p>
    <w:tbl>
      <w:tblPr>
        <w:tblpPr w:leftFromText="180" w:rightFromText="180" w:vertAnchor="text" w:horzAnchor="margin" w:tblpY="18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39"/>
        <w:gridCol w:w="12"/>
        <w:gridCol w:w="453"/>
        <w:gridCol w:w="2455"/>
        <w:gridCol w:w="1706"/>
      </w:tblGrid>
      <w:tr w:rsidR="0085501E" w14:paraId="5804F9C5" w14:textId="77777777" w:rsidTr="00694BBB">
        <w:trPr>
          <w:cantSplit/>
          <w:trHeight w:val="300"/>
        </w:trPr>
        <w:tc>
          <w:tcPr>
            <w:tcW w:w="4488" w:type="dxa"/>
            <w:gridSpan w:val="4"/>
          </w:tcPr>
          <w:p w14:paraId="35EB2B58" w14:textId="77777777" w:rsidR="0085501E" w:rsidRDefault="0085501E" w:rsidP="0085501E">
            <w:r>
              <w:t>Test No.: CP001</w:t>
            </w:r>
          </w:p>
        </w:tc>
        <w:tc>
          <w:tcPr>
            <w:tcW w:w="4728" w:type="dxa"/>
            <w:gridSpan w:val="3"/>
          </w:tcPr>
          <w:p w14:paraId="19EA993A" w14:textId="6B736DF6" w:rsidR="0085501E" w:rsidRDefault="0085501E" w:rsidP="0085501E">
            <w:r>
              <w:t>Current Status:</w:t>
            </w:r>
            <w:r w:rsidR="00A8104B">
              <w:t xml:space="preserve"> Pending</w:t>
            </w:r>
          </w:p>
        </w:tc>
      </w:tr>
      <w:tr w:rsidR="0085501E" w14:paraId="39846BF2" w14:textId="77777777" w:rsidTr="0085501E">
        <w:trPr>
          <w:cantSplit/>
          <w:trHeight w:val="300"/>
        </w:trPr>
        <w:tc>
          <w:tcPr>
            <w:tcW w:w="9216" w:type="dxa"/>
            <w:gridSpan w:val="7"/>
          </w:tcPr>
          <w:p w14:paraId="51EEE124" w14:textId="669F8F4D" w:rsidR="0085501E" w:rsidRPr="00E47986" w:rsidRDefault="0085501E" w:rsidP="0085501E">
            <w:r w:rsidRPr="00E47986">
              <w:t xml:space="preserve">Test title:  </w:t>
            </w:r>
            <w:r>
              <w:t>Cop</w:t>
            </w:r>
            <w:r w:rsidR="005B5411">
              <w:t>y/Paste First Row</w:t>
            </w:r>
          </w:p>
          <w:p w14:paraId="54401577" w14:textId="77777777" w:rsidR="0085501E" w:rsidRPr="00E47986" w:rsidRDefault="0085501E" w:rsidP="0085501E"/>
        </w:tc>
      </w:tr>
      <w:tr w:rsidR="0085501E" w14:paraId="03949456" w14:textId="77777777" w:rsidTr="0085501E">
        <w:trPr>
          <w:cantSplit/>
          <w:trHeight w:val="653"/>
        </w:trPr>
        <w:tc>
          <w:tcPr>
            <w:tcW w:w="9216" w:type="dxa"/>
            <w:gridSpan w:val="7"/>
          </w:tcPr>
          <w:p w14:paraId="282DE41A" w14:textId="13105DAA" w:rsidR="0085501E" w:rsidRPr="00E47986" w:rsidRDefault="004319D0" w:rsidP="0085501E">
            <w:r w:rsidRPr="00E47986">
              <w:t xml:space="preserve">Testing approach: </w:t>
            </w:r>
            <w:r>
              <w:t xml:space="preserve">  To perform this test, the testing environment should have access to the </w:t>
            </w:r>
            <w:proofErr w:type="spellStart"/>
            <w:r>
              <w:t>dbEdit</w:t>
            </w:r>
            <w:proofErr w:type="spellEnd"/>
            <w:r>
              <w:t xml:space="preserve"> software and the TEST_DB.xml file. The following operations may be done manually or may be automated.</w:t>
            </w:r>
          </w:p>
        </w:tc>
      </w:tr>
      <w:tr w:rsidR="00C6606D" w14:paraId="3F7708DB" w14:textId="77777777" w:rsidTr="00694BBB">
        <w:trPr>
          <w:cantSplit/>
          <w:trHeight w:val="1517"/>
        </w:trPr>
        <w:tc>
          <w:tcPr>
            <w:tcW w:w="962" w:type="dxa"/>
          </w:tcPr>
          <w:p w14:paraId="4FF40D40" w14:textId="77777777" w:rsidR="00C6606D" w:rsidRDefault="00C6606D" w:rsidP="00C6606D">
            <w:r>
              <w:t>STEP</w:t>
            </w:r>
          </w:p>
          <w:p w14:paraId="60AD3853" w14:textId="77777777" w:rsidR="00C6606D" w:rsidRDefault="00C6606D" w:rsidP="00C6606D"/>
          <w:p w14:paraId="7A7C86F0" w14:textId="7056AD74" w:rsidR="00C6606D" w:rsidRDefault="00C6606D" w:rsidP="00C6606D">
            <w:r>
              <w:t>1</w:t>
            </w:r>
          </w:p>
        </w:tc>
        <w:tc>
          <w:tcPr>
            <w:tcW w:w="2324" w:type="dxa"/>
          </w:tcPr>
          <w:p w14:paraId="1B65A475" w14:textId="77777777" w:rsidR="00C6606D" w:rsidRDefault="00C6606D" w:rsidP="00C6606D">
            <w:r>
              <w:t>OPERATOR ACTION</w:t>
            </w:r>
          </w:p>
          <w:p w14:paraId="2562E26A" w14:textId="77777777" w:rsidR="00C6606D" w:rsidRDefault="00C6606D" w:rsidP="00C6606D"/>
          <w:p w14:paraId="2C624C7C" w14:textId="5D94C20A" w:rsidR="00C6606D" w:rsidRDefault="00C6606D" w:rsidP="00C6606D">
            <w:r>
              <w:t xml:space="preserve">Run </w:t>
            </w:r>
            <w:proofErr w:type="spellStart"/>
            <w:r>
              <w:t>dbEdit</w:t>
            </w:r>
            <w:proofErr w:type="spellEnd"/>
            <w:r>
              <w:t xml:space="preserve"> software.</w:t>
            </w:r>
            <w:commentRangeStart w:id="76"/>
            <w:commentRangeStart w:id="77"/>
            <w:commentRangeEnd w:id="76"/>
            <w:r>
              <w:rPr>
                <w:rStyle w:val="CommentReference"/>
              </w:rPr>
              <w:commentReference w:id="76"/>
            </w:r>
            <w:commentRangeEnd w:id="77"/>
            <w:r w:rsidR="00C5657A">
              <w:rPr>
                <w:rStyle w:val="CommentReference"/>
              </w:rPr>
              <w:commentReference w:id="77"/>
            </w:r>
          </w:p>
        </w:tc>
        <w:tc>
          <w:tcPr>
            <w:tcW w:w="1701" w:type="dxa"/>
            <w:gridSpan w:val="3"/>
          </w:tcPr>
          <w:p w14:paraId="4B1D0C63" w14:textId="77777777" w:rsidR="00C6606D" w:rsidRDefault="00C6606D" w:rsidP="00C6606D">
            <w:r>
              <w:t>PURPOSE</w:t>
            </w:r>
          </w:p>
          <w:p w14:paraId="34711F5C" w14:textId="77777777" w:rsidR="00C6606D" w:rsidRDefault="00C6606D" w:rsidP="00C6606D"/>
          <w:p w14:paraId="2F5C34DF" w14:textId="72CCEDC0" w:rsidR="00C6606D" w:rsidRDefault="00C6606D" w:rsidP="00C6606D">
            <w:r>
              <w:t>This runs the software to be tested.</w:t>
            </w:r>
          </w:p>
        </w:tc>
        <w:tc>
          <w:tcPr>
            <w:tcW w:w="2455" w:type="dxa"/>
          </w:tcPr>
          <w:p w14:paraId="6D332BB1" w14:textId="77777777" w:rsidR="00C6606D" w:rsidRDefault="00C6606D" w:rsidP="00C6606D">
            <w:r>
              <w:t>EXEPECTED RESULTS</w:t>
            </w:r>
          </w:p>
          <w:p w14:paraId="5F2026ED" w14:textId="77777777" w:rsidR="00C6606D" w:rsidRDefault="00C6606D" w:rsidP="00C6606D"/>
          <w:p w14:paraId="1D5F2CF6" w14:textId="6F82353A" w:rsidR="00C6606D" w:rsidRDefault="00C6606D" w:rsidP="00C6606D">
            <w:r>
              <w:t xml:space="preserve">The system displays a window named “TTC XML Database Table Viewer 09/01/17”. </w:t>
            </w:r>
            <w:r w:rsidRPr="00D0771D">
              <w:rPr>
                <w:i/>
                <w:iCs/>
              </w:rPr>
              <w:t>See appendix a.</w:t>
            </w:r>
          </w:p>
        </w:tc>
        <w:tc>
          <w:tcPr>
            <w:tcW w:w="1774" w:type="dxa"/>
          </w:tcPr>
          <w:p w14:paraId="7140D7D2" w14:textId="77777777" w:rsidR="00C6606D" w:rsidRDefault="00C6606D" w:rsidP="00C6606D">
            <w:r>
              <w:t>COMMENTS</w:t>
            </w:r>
          </w:p>
          <w:p w14:paraId="5FA486E7" w14:textId="77777777" w:rsidR="00C6606D" w:rsidRDefault="00C6606D" w:rsidP="00C6606D"/>
          <w:p w14:paraId="6ADD1B8E" w14:textId="77777777" w:rsidR="00C6606D" w:rsidRDefault="00C6606D" w:rsidP="00C6606D"/>
        </w:tc>
      </w:tr>
      <w:tr w:rsidR="00C6606D" w14:paraId="43BF6B69" w14:textId="77777777" w:rsidTr="00694BBB">
        <w:trPr>
          <w:cantSplit/>
          <w:trHeight w:val="800"/>
        </w:trPr>
        <w:tc>
          <w:tcPr>
            <w:tcW w:w="962" w:type="dxa"/>
          </w:tcPr>
          <w:p w14:paraId="11BFC30C" w14:textId="77777777" w:rsidR="00C6606D" w:rsidRDefault="00C6606D" w:rsidP="00C6606D"/>
          <w:p w14:paraId="04AA54E4" w14:textId="77777777" w:rsidR="00C6606D" w:rsidRDefault="00C6606D" w:rsidP="00C6606D"/>
          <w:p w14:paraId="549B841C" w14:textId="158764C8" w:rsidR="00C6606D" w:rsidRDefault="00C6606D" w:rsidP="00C6606D">
            <w:r>
              <w:t>2</w:t>
            </w:r>
          </w:p>
        </w:tc>
        <w:tc>
          <w:tcPr>
            <w:tcW w:w="2324" w:type="dxa"/>
          </w:tcPr>
          <w:p w14:paraId="45F9F882" w14:textId="77777777" w:rsidR="00C6606D" w:rsidRDefault="00C6606D" w:rsidP="00C6606D"/>
          <w:p w14:paraId="21BF6DD1" w14:textId="77777777" w:rsidR="00C6606D" w:rsidRDefault="00C6606D" w:rsidP="00C6606D"/>
          <w:p w14:paraId="6D281C1B" w14:textId="47E4B58E" w:rsidR="00C6606D" w:rsidRDefault="00C6606D" w:rsidP="00C6606D">
            <w:commentRangeStart w:id="78"/>
            <w:commentRangeStart w:id="79"/>
            <w:commentRangeEnd w:id="78"/>
            <w:r>
              <w:rPr>
                <w:rStyle w:val="CommentReference"/>
              </w:rPr>
              <w:commentReference w:id="78"/>
            </w:r>
            <w:commentRangeEnd w:id="79"/>
            <w:r w:rsidR="00C5657A">
              <w:rPr>
                <w:rStyle w:val="CommentReference"/>
              </w:rPr>
              <w:commentReference w:id="79"/>
            </w:r>
            <w:r>
              <w:t xml:space="preserve">Select “File”, then “Open”, then select “TEST_DB”, and click “Open”. </w:t>
            </w:r>
          </w:p>
        </w:tc>
        <w:tc>
          <w:tcPr>
            <w:tcW w:w="1701" w:type="dxa"/>
            <w:gridSpan w:val="3"/>
          </w:tcPr>
          <w:p w14:paraId="37669A44" w14:textId="77777777" w:rsidR="00C6606D" w:rsidRDefault="00C6606D" w:rsidP="00C6606D"/>
          <w:p w14:paraId="763906CE" w14:textId="77777777" w:rsidR="00C6606D" w:rsidRDefault="00C6606D" w:rsidP="00C6606D"/>
          <w:p w14:paraId="36CB3444" w14:textId="04C70074" w:rsidR="00C6606D" w:rsidRDefault="00C6606D" w:rsidP="00C6606D">
            <w:r>
              <w:t>This opens the database which contains the table which will be used to test the edit menu operations.</w:t>
            </w:r>
          </w:p>
        </w:tc>
        <w:tc>
          <w:tcPr>
            <w:tcW w:w="2455" w:type="dxa"/>
          </w:tcPr>
          <w:p w14:paraId="19018DF8" w14:textId="77777777" w:rsidR="00C6606D" w:rsidRDefault="00C6606D" w:rsidP="00C6606D"/>
          <w:p w14:paraId="6BB0149E" w14:textId="77777777" w:rsidR="00C6606D" w:rsidRPr="008262BD" w:rsidRDefault="00C6606D" w:rsidP="00C6606D">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2CA0E34E" w14:textId="6169201B" w:rsidR="00C6606D" w:rsidRDefault="00C6606D" w:rsidP="00C6606D"/>
        </w:tc>
        <w:tc>
          <w:tcPr>
            <w:tcW w:w="1774" w:type="dxa"/>
          </w:tcPr>
          <w:p w14:paraId="5D13F412" w14:textId="77777777" w:rsidR="00C6606D" w:rsidRDefault="00C6606D" w:rsidP="00C6606D"/>
          <w:p w14:paraId="333CEF91" w14:textId="77777777" w:rsidR="00C6606D" w:rsidRDefault="00C6606D" w:rsidP="00C6606D"/>
        </w:tc>
      </w:tr>
      <w:tr w:rsidR="00C6606D" w14:paraId="456A6C2B" w14:textId="77777777" w:rsidTr="00694BBB">
        <w:trPr>
          <w:cantSplit/>
          <w:trHeight w:val="800"/>
        </w:trPr>
        <w:tc>
          <w:tcPr>
            <w:tcW w:w="962" w:type="dxa"/>
          </w:tcPr>
          <w:p w14:paraId="21887DE7" w14:textId="1ED5972F" w:rsidR="00C6606D" w:rsidRDefault="00C6606D" w:rsidP="00C6606D">
            <w:r>
              <w:t>3</w:t>
            </w:r>
          </w:p>
        </w:tc>
        <w:tc>
          <w:tcPr>
            <w:tcW w:w="2324" w:type="dxa"/>
          </w:tcPr>
          <w:p w14:paraId="0C52C9D5" w14:textId="6ECD4699" w:rsidR="00C6606D" w:rsidRDefault="00C6606D" w:rsidP="00C6606D">
            <w:r>
              <w:t>Double click on CONSTRAINT_TABLE</w:t>
            </w:r>
          </w:p>
        </w:tc>
        <w:tc>
          <w:tcPr>
            <w:tcW w:w="1701" w:type="dxa"/>
            <w:gridSpan w:val="3"/>
          </w:tcPr>
          <w:p w14:paraId="5F15ABB8" w14:textId="11C19C63" w:rsidR="00C6606D" w:rsidRDefault="00C6606D" w:rsidP="00C6606D">
            <w:r>
              <w:t>This takes the tester to the window where the Edit Menu operations are accessible.</w:t>
            </w:r>
          </w:p>
        </w:tc>
        <w:tc>
          <w:tcPr>
            <w:tcW w:w="2455" w:type="dxa"/>
          </w:tcPr>
          <w:p w14:paraId="5D69ACA6" w14:textId="52644209" w:rsidR="00C6606D" w:rsidRDefault="00C6606D" w:rsidP="00C6606D">
            <w:r>
              <w:t xml:space="preserve">The system opens a new window which contains ten rows. </w:t>
            </w:r>
            <w:r w:rsidRPr="00907775">
              <w:rPr>
                <w:i/>
                <w:iCs/>
              </w:rPr>
              <w:t>See appendix c</w:t>
            </w:r>
            <w:r>
              <w:t>.</w:t>
            </w:r>
          </w:p>
        </w:tc>
        <w:tc>
          <w:tcPr>
            <w:tcW w:w="1774" w:type="dxa"/>
          </w:tcPr>
          <w:p w14:paraId="3A115158" w14:textId="77777777" w:rsidR="00C6606D" w:rsidRDefault="00C6606D" w:rsidP="00C6606D"/>
        </w:tc>
      </w:tr>
      <w:tr w:rsidR="00C6606D" w14:paraId="3856104F" w14:textId="77777777" w:rsidTr="00694BBB">
        <w:trPr>
          <w:cantSplit/>
          <w:trHeight w:val="800"/>
        </w:trPr>
        <w:tc>
          <w:tcPr>
            <w:tcW w:w="962" w:type="dxa"/>
          </w:tcPr>
          <w:p w14:paraId="1EC4873D" w14:textId="0217507D" w:rsidR="00C6606D" w:rsidRDefault="00C6606D" w:rsidP="00C6606D">
            <w:r>
              <w:t>4</w:t>
            </w:r>
          </w:p>
        </w:tc>
        <w:tc>
          <w:tcPr>
            <w:tcW w:w="2324" w:type="dxa"/>
          </w:tcPr>
          <w:p w14:paraId="7484EBED" w14:textId="301B86E5" w:rsidR="00C6606D" w:rsidRDefault="00C6606D" w:rsidP="00C6606D">
            <w:r>
              <w:t xml:space="preserve">Select the </w:t>
            </w:r>
            <w:r w:rsidR="007E7263">
              <w:t>First</w:t>
            </w:r>
            <w:r>
              <w:t xml:space="preserve"> Row by selecting the first </w:t>
            </w:r>
            <w:r w:rsidR="00C85F10">
              <w:t xml:space="preserve">red </w:t>
            </w:r>
            <w:r>
              <w:t>box</w:t>
            </w:r>
            <w:r w:rsidR="00C85F10">
              <w:t xml:space="preserve"> under the column </w:t>
            </w:r>
            <w:r>
              <w:t xml:space="preserve">  labeled “INDEX”</w:t>
            </w:r>
          </w:p>
        </w:tc>
        <w:tc>
          <w:tcPr>
            <w:tcW w:w="1701" w:type="dxa"/>
            <w:gridSpan w:val="3"/>
          </w:tcPr>
          <w:p w14:paraId="2A5BC8DA" w14:textId="1F3D1BE5" w:rsidR="00C6606D" w:rsidRDefault="00C6606D" w:rsidP="00C6606D">
            <w:r>
              <w:t xml:space="preserve">This selects the row to be </w:t>
            </w:r>
            <w:r w:rsidR="00C85F10">
              <w:t>copied</w:t>
            </w:r>
            <w:r>
              <w:t>.</w:t>
            </w:r>
          </w:p>
        </w:tc>
        <w:tc>
          <w:tcPr>
            <w:tcW w:w="2455" w:type="dxa"/>
          </w:tcPr>
          <w:p w14:paraId="1E352073" w14:textId="4F7240E4" w:rsidR="00C6606D" w:rsidRDefault="00F6130E" w:rsidP="00C6606D">
            <w:r>
              <w:t xml:space="preserve">The selected box displays a gray outline. </w:t>
            </w:r>
            <w:r w:rsidRPr="007D5F1F">
              <w:rPr>
                <w:i/>
                <w:iCs/>
              </w:rPr>
              <w:t>See appendix e.</w:t>
            </w:r>
          </w:p>
        </w:tc>
        <w:tc>
          <w:tcPr>
            <w:tcW w:w="1774" w:type="dxa"/>
          </w:tcPr>
          <w:p w14:paraId="772A99AA" w14:textId="77777777" w:rsidR="00C6606D" w:rsidRDefault="00C6606D" w:rsidP="00C6606D"/>
        </w:tc>
      </w:tr>
      <w:tr w:rsidR="00C6606D" w14:paraId="560C23F4" w14:textId="77777777" w:rsidTr="00694BBB">
        <w:trPr>
          <w:cantSplit/>
          <w:trHeight w:val="800"/>
        </w:trPr>
        <w:tc>
          <w:tcPr>
            <w:tcW w:w="962" w:type="dxa"/>
          </w:tcPr>
          <w:p w14:paraId="58BC82C9" w14:textId="680253E9" w:rsidR="00C6606D" w:rsidRDefault="00C6606D" w:rsidP="00C6606D">
            <w:r>
              <w:lastRenderedPageBreak/>
              <w:t>5</w:t>
            </w:r>
          </w:p>
        </w:tc>
        <w:tc>
          <w:tcPr>
            <w:tcW w:w="2324" w:type="dxa"/>
          </w:tcPr>
          <w:p w14:paraId="52F23BED" w14:textId="5129594F" w:rsidR="00C6606D" w:rsidRDefault="00C6606D" w:rsidP="00C6606D">
            <w:r>
              <w:t>Select “Edit”, then “</w:t>
            </w:r>
            <w:r w:rsidR="00ED2E01">
              <w:t>Copy Row</w:t>
            </w:r>
            <w:r>
              <w:t xml:space="preserve"> (^</w:t>
            </w:r>
            <w:r w:rsidR="00ED2E01">
              <w:t>c</w:t>
            </w:r>
            <w:r>
              <w:t>)”</w:t>
            </w:r>
          </w:p>
        </w:tc>
        <w:tc>
          <w:tcPr>
            <w:tcW w:w="1701" w:type="dxa"/>
            <w:gridSpan w:val="3"/>
          </w:tcPr>
          <w:p w14:paraId="31F1C3F2" w14:textId="5197C540" w:rsidR="00C6606D" w:rsidRDefault="00C6606D" w:rsidP="00C6606D">
            <w:r>
              <w:t xml:space="preserve">This conducts the </w:t>
            </w:r>
            <w:r w:rsidR="00ED2E01">
              <w:t>Copy Row</w:t>
            </w:r>
            <w:r>
              <w:t xml:space="preserve"> operation.</w:t>
            </w:r>
          </w:p>
        </w:tc>
        <w:tc>
          <w:tcPr>
            <w:tcW w:w="2455" w:type="dxa"/>
          </w:tcPr>
          <w:p w14:paraId="22F6F461" w14:textId="5A4C3A3C" w:rsidR="00C6606D" w:rsidRDefault="00C6606D" w:rsidP="00C6606D">
            <w:r>
              <w:t xml:space="preserve">The table should remain unchanged and it should look exactly as it did in the previous step. </w:t>
            </w:r>
            <w:r w:rsidRPr="00261CDD">
              <w:rPr>
                <w:i/>
                <w:iCs/>
              </w:rPr>
              <w:t xml:space="preserve">See appendix </w:t>
            </w:r>
            <w:r w:rsidR="0037488D">
              <w:rPr>
                <w:i/>
                <w:iCs/>
              </w:rPr>
              <w:t>e</w:t>
            </w:r>
            <w:r w:rsidRPr="00261CDD">
              <w:rPr>
                <w:i/>
                <w:iCs/>
              </w:rPr>
              <w:t>.</w:t>
            </w:r>
          </w:p>
        </w:tc>
        <w:tc>
          <w:tcPr>
            <w:tcW w:w="1774" w:type="dxa"/>
          </w:tcPr>
          <w:p w14:paraId="770A026E" w14:textId="77777777" w:rsidR="00C6606D" w:rsidRDefault="00C6606D" w:rsidP="00C6606D"/>
        </w:tc>
      </w:tr>
      <w:tr w:rsidR="0085501E" w14:paraId="649E5621" w14:textId="77777777" w:rsidTr="00694BBB">
        <w:trPr>
          <w:cantSplit/>
          <w:trHeight w:val="800"/>
        </w:trPr>
        <w:tc>
          <w:tcPr>
            <w:tcW w:w="962" w:type="dxa"/>
          </w:tcPr>
          <w:p w14:paraId="4012C0BD" w14:textId="71DC68DC" w:rsidR="0085501E" w:rsidRDefault="00E02A99" w:rsidP="0085501E">
            <w:r>
              <w:t>6</w:t>
            </w:r>
          </w:p>
        </w:tc>
        <w:tc>
          <w:tcPr>
            <w:tcW w:w="2324" w:type="dxa"/>
          </w:tcPr>
          <w:p w14:paraId="2A78FB56" w14:textId="4555C00C" w:rsidR="0085501E" w:rsidRDefault="0096552C" w:rsidP="0085501E">
            <w:r>
              <w:t>Select “Edit”, then “Paste Row (</w:t>
            </w:r>
            <w:r w:rsidR="00830790">
              <w:t>^v)”</w:t>
            </w:r>
          </w:p>
        </w:tc>
        <w:tc>
          <w:tcPr>
            <w:tcW w:w="1701" w:type="dxa"/>
            <w:gridSpan w:val="3"/>
          </w:tcPr>
          <w:p w14:paraId="7E4EE290" w14:textId="3499A79E" w:rsidR="0085501E" w:rsidRDefault="00694BBB" w:rsidP="0085501E">
            <w:r>
              <w:t>This conducts the Paste Row operation.</w:t>
            </w:r>
          </w:p>
        </w:tc>
        <w:tc>
          <w:tcPr>
            <w:tcW w:w="2455" w:type="dxa"/>
          </w:tcPr>
          <w:p w14:paraId="3356A3BA" w14:textId="2D0F5BC2" w:rsidR="0085501E" w:rsidRDefault="00694BBB" w:rsidP="0085501E">
            <w:r>
              <w:t>There should now be 11 rows</w:t>
            </w:r>
            <w:r w:rsidR="00242E61">
              <w:t>. The 11</w:t>
            </w:r>
            <w:r w:rsidR="00242E61" w:rsidRPr="00242E61">
              <w:rPr>
                <w:vertAlign w:val="superscript"/>
              </w:rPr>
              <w:t>th</w:t>
            </w:r>
            <w:r w:rsidR="00242E61">
              <w:t xml:space="preserve"> row is a copy of the first row. </w:t>
            </w:r>
            <w:r w:rsidR="00235D97" w:rsidRPr="00891E13">
              <w:rPr>
                <w:i/>
                <w:iCs/>
              </w:rPr>
              <w:t xml:space="preserve">See appendix </w:t>
            </w:r>
            <w:r w:rsidR="00891E13" w:rsidRPr="00891E13">
              <w:rPr>
                <w:i/>
                <w:iCs/>
              </w:rPr>
              <w:t>n</w:t>
            </w:r>
            <w:r w:rsidR="00235D97" w:rsidRPr="00891E13">
              <w:rPr>
                <w:i/>
                <w:iCs/>
              </w:rPr>
              <w:t>.</w:t>
            </w:r>
          </w:p>
        </w:tc>
        <w:tc>
          <w:tcPr>
            <w:tcW w:w="1774" w:type="dxa"/>
          </w:tcPr>
          <w:p w14:paraId="1DD3E253" w14:textId="77777777" w:rsidR="0085501E" w:rsidRDefault="0085501E" w:rsidP="0085501E"/>
        </w:tc>
      </w:tr>
      <w:tr w:rsidR="0085501E" w14:paraId="4AD046B7" w14:textId="77777777" w:rsidTr="0085501E">
        <w:trPr>
          <w:trHeight w:val="428"/>
        </w:trPr>
        <w:tc>
          <w:tcPr>
            <w:tcW w:w="9216" w:type="dxa"/>
            <w:gridSpan w:val="7"/>
            <w:tcBorders>
              <w:bottom w:val="single" w:sz="4" w:space="0" w:color="auto"/>
            </w:tcBorders>
          </w:tcPr>
          <w:p w14:paraId="4702A066" w14:textId="77777777" w:rsidR="0085501E" w:rsidRDefault="0085501E" w:rsidP="0085501E">
            <w:r>
              <w:t>Concluding Remarks:</w:t>
            </w:r>
          </w:p>
        </w:tc>
      </w:tr>
      <w:tr w:rsidR="0085501E" w14:paraId="186FF67A" w14:textId="77777777" w:rsidTr="00694BBB">
        <w:trPr>
          <w:trHeight w:val="437"/>
        </w:trPr>
        <w:tc>
          <w:tcPr>
            <w:tcW w:w="4476" w:type="dxa"/>
            <w:gridSpan w:val="3"/>
          </w:tcPr>
          <w:p w14:paraId="3335B645" w14:textId="77777777" w:rsidR="0085501E" w:rsidRDefault="0085501E" w:rsidP="0085501E">
            <w:r>
              <w:t xml:space="preserve">Testing Team: </w:t>
            </w:r>
          </w:p>
          <w:p w14:paraId="2E9E3C1A" w14:textId="77777777" w:rsidR="0085501E" w:rsidRDefault="0085501E" w:rsidP="0085501E">
            <w:r>
              <w:t>&lt;&lt; List members of testing team and lead &gt;&gt;</w:t>
            </w:r>
          </w:p>
        </w:tc>
        <w:tc>
          <w:tcPr>
            <w:tcW w:w="4740" w:type="dxa"/>
            <w:gridSpan w:val="4"/>
          </w:tcPr>
          <w:p w14:paraId="07746C6B" w14:textId="77777777" w:rsidR="0085501E" w:rsidRDefault="0085501E" w:rsidP="0085501E">
            <w:r>
              <w:t>Date Completed:</w:t>
            </w:r>
          </w:p>
        </w:tc>
      </w:tr>
    </w:tbl>
    <w:p w14:paraId="7A061B4E" w14:textId="48CA46A3" w:rsidR="00CF5676" w:rsidRDefault="00CF5676" w:rsidP="00CF5676">
      <w:pPr>
        <w:rPr>
          <w:b/>
          <w:bCs/>
        </w:rPr>
      </w:pPr>
    </w:p>
    <w:p w14:paraId="1304C23F" w14:textId="1358D213" w:rsidR="00A01660" w:rsidRPr="000F0CBB" w:rsidRDefault="00A01660" w:rsidP="00A01660">
      <w:pPr>
        <w:ind w:firstLine="720"/>
        <w:rPr>
          <w:b/>
          <w:bCs/>
        </w:rPr>
      </w:pPr>
      <w:r w:rsidRPr="008E45C6">
        <w:rPr>
          <w:b/>
          <w:bCs/>
        </w:rPr>
        <w:t>4.3.2 Test No.: CP002: Copy / Paste Last Row</w:t>
      </w:r>
    </w:p>
    <w:tbl>
      <w:tblPr>
        <w:tblpPr w:leftFromText="180" w:rightFromText="180" w:vertAnchor="text" w:horzAnchor="margin" w:tblpXSpec="right" w:tblpY="826"/>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4"/>
        <w:gridCol w:w="2324"/>
        <w:gridCol w:w="1190"/>
        <w:gridCol w:w="12"/>
        <w:gridCol w:w="499"/>
        <w:gridCol w:w="2455"/>
        <w:gridCol w:w="1774"/>
      </w:tblGrid>
      <w:tr w:rsidR="0085501E" w14:paraId="0A94D636" w14:textId="77777777" w:rsidTr="000F0CBB">
        <w:trPr>
          <w:cantSplit/>
          <w:trHeight w:val="300"/>
        </w:trPr>
        <w:tc>
          <w:tcPr>
            <w:tcW w:w="5010" w:type="dxa"/>
            <w:gridSpan w:val="4"/>
          </w:tcPr>
          <w:p w14:paraId="729EE87C" w14:textId="77777777" w:rsidR="0085501E" w:rsidRDefault="0085501E" w:rsidP="000F0CBB">
            <w:r>
              <w:t>Test No.: CP002</w:t>
            </w:r>
          </w:p>
        </w:tc>
        <w:tc>
          <w:tcPr>
            <w:tcW w:w="4728" w:type="dxa"/>
            <w:gridSpan w:val="3"/>
          </w:tcPr>
          <w:p w14:paraId="5549C845" w14:textId="31D4295E" w:rsidR="0085501E" w:rsidRDefault="0085501E" w:rsidP="000F0CBB">
            <w:r>
              <w:t>Current Stat</w:t>
            </w:r>
            <w:r w:rsidR="00E34EE9">
              <w:t>us: Pending</w:t>
            </w:r>
          </w:p>
        </w:tc>
      </w:tr>
      <w:tr w:rsidR="0085501E" w14:paraId="050770D6" w14:textId="77777777" w:rsidTr="000F0CBB">
        <w:trPr>
          <w:cantSplit/>
          <w:trHeight w:val="300"/>
        </w:trPr>
        <w:tc>
          <w:tcPr>
            <w:tcW w:w="9738" w:type="dxa"/>
            <w:gridSpan w:val="7"/>
          </w:tcPr>
          <w:p w14:paraId="0AEA929D" w14:textId="3234A507" w:rsidR="0085501E" w:rsidRPr="00E47986" w:rsidRDefault="0085501E" w:rsidP="000F0CBB">
            <w:r w:rsidRPr="00E47986">
              <w:t xml:space="preserve">Test title:  </w:t>
            </w:r>
            <w:r>
              <w:t>Copy</w:t>
            </w:r>
            <w:r w:rsidR="00E02A99">
              <w:t>/Paste Last Row</w:t>
            </w:r>
          </w:p>
          <w:p w14:paraId="64073EF7" w14:textId="77777777" w:rsidR="0085501E" w:rsidRPr="00E47986" w:rsidRDefault="0085501E" w:rsidP="000F0CBB"/>
        </w:tc>
      </w:tr>
      <w:tr w:rsidR="0085501E" w14:paraId="1FC1BB28" w14:textId="77777777" w:rsidTr="000F0CBB">
        <w:trPr>
          <w:cantSplit/>
          <w:trHeight w:val="470"/>
        </w:trPr>
        <w:tc>
          <w:tcPr>
            <w:tcW w:w="9738" w:type="dxa"/>
            <w:gridSpan w:val="7"/>
          </w:tcPr>
          <w:p w14:paraId="098072D3" w14:textId="307C6E61" w:rsidR="0085501E" w:rsidRPr="00E47986" w:rsidRDefault="0085501E" w:rsidP="000F0CBB">
            <w:r w:rsidRPr="00E47986">
              <w:t xml:space="preserve">Testing approach: </w:t>
            </w:r>
            <w:r>
              <w:t xml:space="preserve"> </w:t>
            </w:r>
            <w:r w:rsidR="00C55521">
              <w:t xml:space="preserve"> To perform this test, the testing environment should have access to the </w:t>
            </w:r>
            <w:proofErr w:type="spellStart"/>
            <w:r w:rsidR="00C55521">
              <w:t>dbEdit</w:t>
            </w:r>
            <w:proofErr w:type="spellEnd"/>
            <w:r w:rsidR="00C55521">
              <w:t xml:space="preserve"> software and the TEST_DB.xml file. The following operations may be done manually or may be automated.</w:t>
            </w:r>
          </w:p>
        </w:tc>
      </w:tr>
      <w:tr w:rsidR="00EB3548" w14:paraId="5D5D68EC" w14:textId="77777777" w:rsidTr="000F0CBB">
        <w:trPr>
          <w:cantSplit/>
          <w:trHeight w:val="1412"/>
        </w:trPr>
        <w:tc>
          <w:tcPr>
            <w:tcW w:w="1484" w:type="dxa"/>
          </w:tcPr>
          <w:p w14:paraId="2A888C83" w14:textId="77777777" w:rsidR="00EB3548" w:rsidRDefault="00EB3548" w:rsidP="000F0CBB">
            <w:r>
              <w:t>STEP</w:t>
            </w:r>
          </w:p>
          <w:p w14:paraId="53835182" w14:textId="77777777" w:rsidR="00EB3548" w:rsidRDefault="00EB3548" w:rsidP="000F0CBB"/>
          <w:p w14:paraId="40429D9C" w14:textId="6FDAD2D9" w:rsidR="00EB3548" w:rsidRDefault="00EB3548" w:rsidP="000F0CBB">
            <w:r>
              <w:t>1</w:t>
            </w:r>
          </w:p>
        </w:tc>
        <w:tc>
          <w:tcPr>
            <w:tcW w:w="2324" w:type="dxa"/>
          </w:tcPr>
          <w:p w14:paraId="0FDF3B19" w14:textId="77777777" w:rsidR="00EB3548" w:rsidRDefault="00EB3548" w:rsidP="000F0CBB">
            <w:r>
              <w:t>OPERATOR ACTION</w:t>
            </w:r>
          </w:p>
          <w:p w14:paraId="01EADC04" w14:textId="77777777" w:rsidR="00EB3548" w:rsidRDefault="00EB3548" w:rsidP="000F0CBB"/>
          <w:p w14:paraId="77B07575" w14:textId="2A074631" w:rsidR="00EB3548" w:rsidRDefault="00EB3548" w:rsidP="000F0CBB">
            <w:r>
              <w:t xml:space="preserve">Run </w:t>
            </w:r>
            <w:proofErr w:type="spellStart"/>
            <w:r>
              <w:t>dbEdit</w:t>
            </w:r>
            <w:proofErr w:type="spellEnd"/>
            <w:r>
              <w:t xml:space="preserve"> software.</w:t>
            </w:r>
            <w:commentRangeStart w:id="80"/>
            <w:commentRangeStart w:id="81"/>
            <w:commentRangeEnd w:id="80"/>
            <w:r>
              <w:rPr>
                <w:rStyle w:val="CommentReference"/>
              </w:rPr>
              <w:commentReference w:id="80"/>
            </w:r>
            <w:commentRangeEnd w:id="81"/>
            <w:r w:rsidR="00C5657A">
              <w:rPr>
                <w:rStyle w:val="CommentReference"/>
              </w:rPr>
              <w:commentReference w:id="81"/>
            </w:r>
          </w:p>
        </w:tc>
        <w:tc>
          <w:tcPr>
            <w:tcW w:w="1701" w:type="dxa"/>
            <w:gridSpan w:val="3"/>
          </w:tcPr>
          <w:p w14:paraId="2C2B3483" w14:textId="77777777" w:rsidR="00EB3548" w:rsidRDefault="00EB3548" w:rsidP="000F0CBB">
            <w:r>
              <w:t>PURPOSE</w:t>
            </w:r>
          </w:p>
          <w:p w14:paraId="108A4F9F" w14:textId="77777777" w:rsidR="00EB3548" w:rsidRDefault="00EB3548" w:rsidP="000F0CBB"/>
          <w:p w14:paraId="6C6F467A" w14:textId="251D4BEC" w:rsidR="00EB3548" w:rsidRDefault="00EB3548" w:rsidP="000F0CBB">
            <w:r>
              <w:t>This runs the software to be tested.</w:t>
            </w:r>
          </w:p>
        </w:tc>
        <w:tc>
          <w:tcPr>
            <w:tcW w:w="2455" w:type="dxa"/>
          </w:tcPr>
          <w:p w14:paraId="5B32EDF7" w14:textId="77777777" w:rsidR="00EB3548" w:rsidRDefault="00EB3548" w:rsidP="000F0CBB">
            <w:r>
              <w:t>EXEPECTED RESULTS</w:t>
            </w:r>
          </w:p>
          <w:p w14:paraId="4BDFF6B8" w14:textId="77777777" w:rsidR="00EB3548" w:rsidRDefault="00EB3548" w:rsidP="000F0CBB"/>
          <w:p w14:paraId="40D3950B" w14:textId="6A08D073" w:rsidR="00EB3548" w:rsidRDefault="00EB3548" w:rsidP="000F0CBB">
            <w:r>
              <w:t xml:space="preserve">The system displays a window named “TTC XML Database Table Viewer 09/01/17”. </w:t>
            </w:r>
            <w:r w:rsidRPr="00D0771D">
              <w:rPr>
                <w:i/>
                <w:iCs/>
              </w:rPr>
              <w:t>See appendix a.</w:t>
            </w:r>
          </w:p>
        </w:tc>
        <w:tc>
          <w:tcPr>
            <w:tcW w:w="1774" w:type="dxa"/>
          </w:tcPr>
          <w:p w14:paraId="6F31C349" w14:textId="77777777" w:rsidR="00EB3548" w:rsidRDefault="00EB3548" w:rsidP="000F0CBB">
            <w:r>
              <w:t>COMMENTS</w:t>
            </w:r>
          </w:p>
          <w:p w14:paraId="631DBCDB" w14:textId="77777777" w:rsidR="00EB3548" w:rsidRDefault="00EB3548" w:rsidP="000F0CBB"/>
          <w:p w14:paraId="20E71D57" w14:textId="77777777" w:rsidR="00EB3548" w:rsidRDefault="00EB3548" w:rsidP="000F0CBB"/>
        </w:tc>
      </w:tr>
      <w:tr w:rsidR="00EB3548" w14:paraId="4A31C455" w14:textId="77777777" w:rsidTr="000F0CBB">
        <w:trPr>
          <w:cantSplit/>
          <w:trHeight w:val="530"/>
        </w:trPr>
        <w:tc>
          <w:tcPr>
            <w:tcW w:w="1484" w:type="dxa"/>
          </w:tcPr>
          <w:p w14:paraId="4ED4B7B9" w14:textId="77777777" w:rsidR="00EB3548" w:rsidRDefault="00EB3548" w:rsidP="000F0CBB"/>
          <w:p w14:paraId="51991098" w14:textId="77777777" w:rsidR="00EB3548" w:rsidRDefault="00EB3548" w:rsidP="000F0CBB"/>
          <w:p w14:paraId="638F092A" w14:textId="781E6FA2" w:rsidR="00EB3548" w:rsidRDefault="00EB3548" w:rsidP="000F0CBB">
            <w:r>
              <w:t>2</w:t>
            </w:r>
          </w:p>
        </w:tc>
        <w:tc>
          <w:tcPr>
            <w:tcW w:w="2324" w:type="dxa"/>
          </w:tcPr>
          <w:p w14:paraId="152A88CE" w14:textId="77777777" w:rsidR="00EB3548" w:rsidRDefault="00EB3548" w:rsidP="000F0CBB"/>
          <w:p w14:paraId="1BCF14EA" w14:textId="77777777" w:rsidR="00EB3548" w:rsidRDefault="00EB3548" w:rsidP="000F0CBB"/>
          <w:p w14:paraId="015F6B86" w14:textId="726212D2" w:rsidR="00EB3548" w:rsidRDefault="00EB3548" w:rsidP="000F0CBB">
            <w:commentRangeStart w:id="82"/>
            <w:commentRangeStart w:id="83"/>
            <w:commentRangeEnd w:id="82"/>
            <w:r>
              <w:rPr>
                <w:rStyle w:val="CommentReference"/>
              </w:rPr>
              <w:commentReference w:id="82"/>
            </w:r>
            <w:commentRangeEnd w:id="83"/>
            <w:r w:rsidR="00C5657A">
              <w:rPr>
                <w:rStyle w:val="CommentReference"/>
              </w:rPr>
              <w:commentReference w:id="83"/>
            </w:r>
            <w:r>
              <w:t xml:space="preserve">Select “File”, then “Open”, then select “TEST_DB”, and click “Open”. </w:t>
            </w:r>
          </w:p>
        </w:tc>
        <w:tc>
          <w:tcPr>
            <w:tcW w:w="1701" w:type="dxa"/>
            <w:gridSpan w:val="3"/>
          </w:tcPr>
          <w:p w14:paraId="3E0F8201" w14:textId="77777777" w:rsidR="00EB3548" w:rsidRDefault="00EB3548" w:rsidP="000F0CBB"/>
          <w:p w14:paraId="73FB38DA" w14:textId="77777777" w:rsidR="00EB3548" w:rsidRDefault="00EB3548" w:rsidP="000F0CBB"/>
          <w:p w14:paraId="44ACB04C" w14:textId="07C0F0E5" w:rsidR="00EB3548" w:rsidRDefault="00EB3548" w:rsidP="000F0CBB">
            <w:r>
              <w:t>This opens the database which contains the table which will be used to test the edit menu operations.</w:t>
            </w:r>
          </w:p>
        </w:tc>
        <w:tc>
          <w:tcPr>
            <w:tcW w:w="2455" w:type="dxa"/>
          </w:tcPr>
          <w:p w14:paraId="0D0C5AF8" w14:textId="77777777" w:rsidR="00EB3548" w:rsidRDefault="00EB3548" w:rsidP="000F0CBB"/>
          <w:p w14:paraId="2E0A9A83" w14:textId="77777777" w:rsidR="00EB3548" w:rsidRPr="008262BD" w:rsidRDefault="00EB3548" w:rsidP="000F0CBB">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2FF42B6E" w14:textId="0FE631AC" w:rsidR="00EB3548" w:rsidRDefault="00EB3548" w:rsidP="000F0CBB"/>
        </w:tc>
        <w:tc>
          <w:tcPr>
            <w:tcW w:w="1774" w:type="dxa"/>
          </w:tcPr>
          <w:p w14:paraId="67D652D4" w14:textId="77777777" w:rsidR="00EB3548" w:rsidRDefault="00EB3548" w:rsidP="000F0CBB"/>
          <w:p w14:paraId="4532D568" w14:textId="77777777" w:rsidR="00EB3548" w:rsidRDefault="00EB3548" w:rsidP="000F0CBB"/>
        </w:tc>
      </w:tr>
      <w:tr w:rsidR="00EB3548" w14:paraId="13171869" w14:textId="77777777" w:rsidTr="000F0CBB">
        <w:trPr>
          <w:cantSplit/>
          <w:trHeight w:val="530"/>
        </w:trPr>
        <w:tc>
          <w:tcPr>
            <w:tcW w:w="1484" w:type="dxa"/>
          </w:tcPr>
          <w:p w14:paraId="7245CAA4" w14:textId="0B67D70F" w:rsidR="00EB3548" w:rsidRDefault="00EB3548" w:rsidP="000F0CBB">
            <w:r>
              <w:t>3</w:t>
            </w:r>
          </w:p>
        </w:tc>
        <w:tc>
          <w:tcPr>
            <w:tcW w:w="2324" w:type="dxa"/>
          </w:tcPr>
          <w:p w14:paraId="7A7BE6A4" w14:textId="30203F83" w:rsidR="00EB3548" w:rsidRDefault="00EB3548" w:rsidP="000F0CBB">
            <w:r>
              <w:t>Double click on CONSTRAINT_TABLE</w:t>
            </w:r>
          </w:p>
        </w:tc>
        <w:tc>
          <w:tcPr>
            <w:tcW w:w="1701" w:type="dxa"/>
            <w:gridSpan w:val="3"/>
          </w:tcPr>
          <w:p w14:paraId="7E4C2586" w14:textId="5D0CA127" w:rsidR="00EB3548" w:rsidRDefault="00EB3548" w:rsidP="000F0CBB">
            <w:r>
              <w:t>This takes the tester to the window where the Edit Menu operations are accessible.</w:t>
            </w:r>
          </w:p>
        </w:tc>
        <w:tc>
          <w:tcPr>
            <w:tcW w:w="2455" w:type="dxa"/>
          </w:tcPr>
          <w:p w14:paraId="4A4880F0" w14:textId="3CA5BC60" w:rsidR="00EB3548" w:rsidRDefault="00EB3548" w:rsidP="000F0CBB">
            <w:r>
              <w:t xml:space="preserve">The system opens a new window which contains ten rows. </w:t>
            </w:r>
            <w:r w:rsidRPr="00907775">
              <w:rPr>
                <w:i/>
                <w:iCs/>
              </w:rPr>
              <w:t>See appendix c</w:t>
            </w:r>
            <w:r>
              <w:t>.</w:t>
            </w:r>
          </w:p>
        </w:tc>
        <w:tc>
          <w:tcPr>
            <w:tcW w:w="1774" w:type="dxa"/>
          </w:tcPr>
          <w:p w14:paraId="5A874962" w14:textId="77777777" w:rsidR="00EB3548" w:rsidRDefault="00EB3548" w:rsidP="000F0CBB"/>
        </w:tc>
      </w:tr>
      <w:tr w:rsidR="00EB3548" w14:paraId="49E4B63B" w14:textId="77777777" w:rsidTr="000F0CBB">
        <w:trPr>
          <w:cantSplit/>
          <w:trHeight w:val="530"/>
        </w:trPr>
        <w:tc>
          <w:tcPr>
            <w:tcW w:w="1484" w:type="dxa"/>
          </w:tcPr>
          <w:p w14:paraId="78102585" w14:textId="3C9129C6" w:rsidR="00EB3548" w:rsidRDefault="00EB3548" w:rsidP="000F0CBB">
            <w:r>
              <w:t>4</w:t>
            </w:r>
          </w:p>
        </w:tc>
        <w:tc>
          <w:tcPr>
            <w:tcW w:w="2324" w:type="dxa"/>
          </w:tcPr>
          <w:p w14:paraId="1E7C540F" w14:textId="37418EE9" w:rsidR="00EB3548" w:rsidRDefault="00EB3548" w:rsidP="000F0CBB">
            <w:r>
              <w:t xml:space="preserve">Select the </w:t>
            </w:r>
            <w:r w:rsidR="00AD21FF">
              <w:t>Last</w:t>
            </w:r>
            <w:r>
              <w:t xml:space="preserve"> Row by selecting the</w:t>
            </w:r>
            <w:r w:rsidR="00AD21FF">
              <w:t xml:space="preserve"> last</w:t>
            </w:r>
            <w:r>
              <w:t xml:space="preserve"> red box under the column   labeled “INDEX”</w:t>
            </w:r>
          </w:p>
        </w:tc>
        <w:tc>
          <w:tcPr>
            <w:tcW w:w="1701" w:type="dxa"/>
            <w:gridSpan w:val="3"/>
          </w:tcPr>
          <w:p w14:paraId="22B176ED" w14:textId="074B990C" w:rsidR="00EB3548" w:rsidRDefault="00EB3548" w:rsidP="000F0CBB">
            <w:r>
              <w:t>This selects the row to be copied.</w:t>
            </w:r>
          </w:p>
        </w:tc>
        <w:tc>
          <w:tcPr>
            <w:tcW w:w="2455" w:type="dxa"/>
          </w:tcPr>
          <w:p w14:paraId="0D2C33C6" w14:textId="75C57111" w:rsidR="00EB3548" w:rsidRDefault="00AD21FF" w:rsidP="000F0CBB">
            <w:r>
              <w:t xml:space="preserve">The selected box displays a gray outline. </w:t>
            </w:r>
            <w:r w:rsidRPr="007D5F1F">
              <w:rPr>
                <w:i/>
                <w:iCs/>
              </w:rPr>
              <w:t xml:space="preserve">See appendix </w:t>
            </w:r>
            <w:r>
              <w:rPr>
                <w:i/>
                <w:iCs/>
              </w:rPr>
              <w:t>g</w:t>
            </w:r>
            <w:r w:rsidRPr="007D5F1F">
              <w:rPr>
                <w:i/>
                <w:iCs/>
              </w:rPr>
              <w:t>.</w:t>
            </w:r>
          </w:p>
        </w:tc>
        <w:tc>
          <w:tcPr>
            <w:tcW w:w="1774" w:type="dxa"/>
          </w:tcPr>
          <w:p w14:paraId="73CAE5F4" w14:textId="77777777" w:rsidR="00EB3548" w:rsidRDefault="00EB3548" w:rsidP="000F0CBB"/>
        </w:tc>
      </w:tr>
      <w:tr w:rsidR="00EB3548" w14:paraId="10511E67" w14:textId="77777777" w:rsidTr="000F0CBB">
        <w:trPr>
          <w:cantSplit/>
          <w:trHeight w:val="530"/>
        </w:trPr>
        <w:tc>
          <w:tcPr>
            <w:tcW w:w="1484" w:type="dxa"/>
          </w:tcPr>
          <w:p w14:paraId="662FC12F" w14:textId="5FF860B8" w:rsidR="00EB3548" w:rsidRDefault="00EB3548" w:rsidP="000F0CBB">
            <w:r>
              <w:t>5</w:t>
            </w:r>
          </w:p>
        </w:tc>
        <w:tc>
          <w:tcPr>
            <w:tcW w:w="2324" w:type="dxa"/>
          </w:tcPr>
          <w:p w14:paraId="51131A6A" w14:textId="5342D5EA" w:rsidR="00EB3548" w:rsidRDefault="00EB3548" w:rsidP="000F0CBB">
            <w:r>
              <w:t>Select “Edit”, then “Copy Row (^c)”</w:t>
            </w:r>
          </w:p>
        </w:tc>
        <w:tc>
          <w:tcPr>
            <w:tcW w:w="1701" w:type="dxa"/>
            <w:gridSpan w:val="3"/>
          </w:tcPr>
          <w:p w14:paraId="64E93563" w14:textId="3D756E30" w:rsidR="00EB3548" w:rsidRDefault="00EB3548" w:rsidP="000F0CBB">
            <w:r>
              <w:t>This conducts the Copy Row operation.</w:t>
            </w:r>
          </w:p>
        </w:tc>
        <w:tc>
          <w:tcPr>
            <w:tcW w:w="2455" w:type="dxa"/>
          </w:tcPr>
          <w:p w14:paraId="61B211D8" w14:textId="1CD1DA5A" w:rsidR="00EB3548" w:rsidRDefault="00EB3548" w:rsidP="000F0CBB">
            <w:r>
              <w:t xml:space="preserve">The table should remain unchanged and it should look exactly as it did in the </w:t>
            </w:r>
            <w:r>
              <w:lastRenderedPageBreak/>
              <w:t xml:space="preserve">previous step. </w:t>
            </w:r>
            <w:r w:rsidRPr="00261CDD">
              <w:rPr>
                <w:i/>
                <w:iCs/>
              </w:rPr>
              <w:t xml:space="preserve">See appendix </w:t>
            </w:r>
            <w:r w:rsidR="00AD21FF">
              <w:rPr>
                <w:i/>
                <w:iCs/>
              </w:rPr>
              <w:t>g</w:t>
            </w:r>
            <w:r w:rsidRPr="00261CDD">
              <w:rPr>
                <w:i/>
                <w:iCs/>
              </w:rPr>
              <w:t>.</w:t>
            </w:r>
          </w:p>
        </w:tc>
        <w:tc>
          <w:tcPr>
            <w:tcW w:w="1774" w:type="dxa"/>
          </w:tcPr>
          <w:p w14:paraId="0763877B" w14:textId="77777777" w:rsidR="00EB3548" w:rsidRDefault="00EB3548" w:rsidP="000F0CBB"/>
        </w:tc>
      </w:tr>
      <w:tr w:rsidR="00EB3548" w14:paraId="23C6E2D3" w14:textId="77777777" w:rsidTr="000F0CBB">
        <w:trPr>
          <w:cantSplit/>
          <w:trHeight w:val="530"/>
        </w:trPr>
        <w:tc>
          <w:tcPr>
            <w:tcW w:w="1484" w:type="dxa"/>
          </w:tcPr>
          <w:p w14:paraId="1308090C" w14:textId="02B3FC89" w:rsidR="00EB3548" w:rsidRDefault="00EB3548" w:rsidP="000F0CBB">
            <w:r>
              <w:t>7</w:t>
            </w:r>
          </w:p>
        </w:tc>
        <w:tc>
          <w:tcPr>
            <w:tcW w:w="2324" w:type="dxa"/>
          </w:tcPr>
          <w:p w14:paraId="364FCA9B" w14:textId="6A7B1FB9" w:rsidR="00EB3548" w:rsidRDefault="00EB3548" w:rsidP="000F0CBB">
            <w:r>
              <w:t>Select “Edit”, then “Paste Row (^v)”</w:t>
            </w:r>
          </w:p>
        </w:tc>
        <w:tc>
          <w:tcPr>
            <w:tcW w:w="1701" w:type="dxa"/>
            <w:gridSpan w:val="3"/>
          </w:tcPr>
          <w:p w14:paraId="2E1C6D75" w14:textId="4B188342" w:rsidR="00EB3548" w:rsidRDefault="00EB3548" w:rsidP="000F0CBB">
            <w:r>
              <w:t>This conducts the Paste Row operation.</w:t>
            </w:r>
          </w:p>
        </w:tc>
        <w:tc>
          <w:tcPr>
            <w:tcW w:w="2455" w:type="dxa"/>
          </w:tcPr>
          <w:p w14:paraId="139FF07B" w14:textId="7D748230" w:rsidR="00EB3548" w:rsidRDefault="00EB3548" w:rsidP="000F0CBB">
            <w:r>
              <w:t>There should now be 11 rows. The 11</w:t>
            </w:r>
            <w:r w:rsidRPr="00242E61">
              <w:rPr>
                <w:vertAlign w:val="superscript"/>
              </w:rPr>
              <w:t>th</w:t>
            </w:r>
            <w:r>
              <w:t xml:space="preserve"> row is a copy of the </w:t>
            </w:r>
            <w:r w:rsidR="00AD21FF">
              <w:t>10</w:t>
            </w:r>
            <w:r w:rsidR="00AD21FF" w:rsidRPr="00AD21FF">
              <w:rPr>
                <w:vertAlign w:val="superscript"/>
              </w:rPr>
              <w:t>th</w:t>
            </w:r>
            <w:r>
              <w:t xml:space="preserve"> row. </w:t>
            </w:r>
            <w:r w:rsidRPr="00891E13">
              <w:rPr>
                <w:i/>
                <w:iCs/>
              </w:rPr>
              <w:t xml:space="preserve">See appendix </w:t>
            </w:r>
            <w:r w:rsidR="00C9050A">
              <w:rPr>
                <w:i/>
                <w:iCs/>
              </w:rPr>
              <w:t>o</w:t>
            </w:r>
            <w:r w:rsidRPr="00891E13">
              <w:rPr>
                <w:i/>
                <w:iCs/>
              </w:rPr>
              <w:t>.</w:t>
            </w:r>
          </w:p>
        </w:tc>
        <w:tc>
          <w:tcPr>
            <w:tcW w:w="1774" w:type="dxa"/>
          </w:tcPr>
          <w:p w14:paraId="79D96364" w14:textId="77777777" w:rsidR="00EB3548" w:rsidRDefault="00EB3548" w:rsidP="000F0CBB"/>
        </w:tc>
      </w:tr>
      <w:tr w:rsidR="0085501E" w14:paraId="6172A00A" w14:textId="77777777" w:rsidTr="000F0CBB">
        <w:trPr>
          <w:trHeight w:val="440"/>
        </w:trPr>
        <w:tc>
          <w:tcPr>
            <w:tcW w:w="9738" w:type="dxa"/>
            <w:gridSpan w:val="7"/>
            <w:tcBorders>
              <w:bottom w:val="single" w:sz="4" w:space="0" w:color="auto"/>
            </w:tcBorders>
          </w:tcPr>
          <w:p w14:paraId="2E1B1EA0" w14:textId="77777777" w:rsidR="0085501E" w:rsidRDefault="0085501E" w:rsidP="000F0CBB">
            <w:r>
              <w:t>Concluding Remarks:</w:t>
            </w:r>
          </w:p>
        </w:tc>
      </w:tr>
      <w:tr w:rsidR="0085501E" w14:paraId="44CD6CAD" w14:textId="77777777" w:rsidTr="000F0CBB">
        <w:trPr>
          <w:trHeight w:val="443"/>
        </w:trPr>
        <w:tc>
          <w:tcPr>
            <w:tcW w:w="4998" w:type="dxa"/>
            <w:gridSpan w:val="3"/>
          </w:tcPr>
          <w:p w14:paraId="05727727" w14:textId="77777777" w:rsidR="0085501E" w:rsidRDefault="0085501E" w:rsidP="000F0CBB">
            <w:r>
              <w:t xml:space="preserve">Testing Team: </w:t>
            </w:r>
          </w:p>
          <w:p w14:paraId="1351CCA4" w14:textId="77777777" w:rsidR="0085501E" w:rsidRDefault="0085501E" w:rsidP="000F0CBB">
            <w:r>
              <w:t>&lt;&lt; List members of testing team and lead &gt;&gt;</w:t>
            </w:r>
          </w:p>
        </w:tc>
        <w:tc>
          <w:tcPr>
            <w:tcW w:w="4740" w:type="dxa"/>
            <w:gridSpan w:val="4"/>
          </w:tcPr>
          <w:p w14:paraId="44246F44" w14:textId="77777777" w:rsidR="0085501E" w:rsidRDefault="0085501E" w:rsidP="000F0CBB">
            <w:r>
              <w:t>Date Completed:</w:t>
            </w:r>
          </w:p>
        </w:tc>
      </w:tr>
    </w:tbl>
    <w:p w14:paraId="266A8ADE" w14:textId="77777777" w:rsidR="0085501E" w:rsidRDefault="0085501E" w:rsidP="00425763"/>
    <w:p w14:paraId="1182BB9C" w14:textId="77777777" w:rsidR="00A66AB4" w:rsidRDefault="00A66AB4" w:rsidP="00425763"/>
    <w:p w14:paraId="20F00F07" w14:textId="77777777" w:rsidR="00EB3548" w:rsidRDefault="00EB3548" w:rsidP="00425763"/>
    <w:p w14:paraId="46E0C186" w14:textId="77777777" w:rsidR="00EB3548" w:rsidRDefault="00EB3548" w:rsidP="00425763"/>
    <w:p w14:paraId="30751F73" w14:textId="77777777" w:rsidR="00A01660" w:rsidRPr="00974303" w:rsidRDefault="00A01660" w:rsidP="00A01660">
      <w:pPr>
        <w:ind w:firstLine="720"/>
        <w:rPr>
          <w:b/>
          <w:bCs/>
        </w:rPr>
        <w:sectPr w:rsidR="00A01660" w:rsidRPr="00974303" w:rsidSect="00053D19">
          <w:headerReference w:type="default" r:id="rId18"/>
          <w:footerReference w:type="default" r:id="rId19"/>
          <w:type w:val="continuous"/>
          <w:pgSz w:w="12240" w:h="15840" w:code="1"/>
          <w:pgMar w:top="1440" w:right="1440" w:bottom="1440" w:left="1800" w:header="720" w:footer="720" w:gutter="0"/>
          <w:cols w:space="720"/>
        </w:sectPr>
      </w:pPr>
      <w:r>
        <w:tab/>
      </w:r>
      <w:r w:rsidRPr="00974303">
        <w:rPr>
          <w:b/>
          <w:bCs/>
        </w:rPr>
        <w:t>4.3.3. Test No.: CP003: Copy / Paste Multiple Middle Rows</w:t>
      </w:r>
    </w:p>
    <w:p w14:paraId="6F4B48DF" w14:textId="18445818" w:rsidR="00EB3548" w:rsidRDefault="00EB3548" w:rsidP="00A01660">
      <w:pPr>
        <w:tabs>
          <w:tab w:val="left" w:pos="1140"/>
        </w:tabs>
      </w:pPr>
    </w:p>
    <w:p w14:paraId="0AE6EFE0" w14:textId="77777777" w:rsidR="00EB3548" w:rsidRDefault="00EB3548" w:rsidP="00425763"/>
    <w:p w14:paraId="3779FC23" w14:textId="77777777" w:rsidR="00EB3548" w:rsidRDefault="00EB3548" w:rsidP="00425763"/>
    <w:p w14:paraId="0B1B5046" w14:textId="77777777" w:rsidR="00974303" w:rsidRDefault="00974303" w:rsidP="00425763"/>
    <w:tbl>
      <w:tblPr>
        <w:tblpPr w:leftFromText="180" w:rightFromText="180" w:vertAnchor="text" w:horzAnchor="margin" w:tblpY="5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
        <w:gridCol w:w="2344"/>
        <w:gridCol w:w="1130"/>
        <w:gridCol w:w="12"/>
        <w:gridCol w:w="447"/>
        <w:gridCol w:w="2455"/>
        <w:gridCol w:w="1694"/>
      </w:tblGrid>
      <w:tr w:rsidR="00974303" w14:paraId="14C883E7" w14:textId="77777777" w:rsidTr="00974303">
        <w:trPr>
          <w:cantSplit/>
          <w:trHeight w:val="300"/>
        </w:trPr>
        <w:tc>
          <w:tcPr>
            <w:tcW w:w="4496" w:type="dxa"/>
            <w:gridSpan w:val="4"/>
          </w:tcPr>
          <w:p w14:paraId="73DF22A2" w14:textId="77777777" w:rsidR="00974303" w:rsidRDefault="00974303" w:rsidP="00974303">
            <w:r>
              <w:t>Test No.: CP003</w:t>
            </w:r>
          </w:p>
        </w:tc>
        <w:tc>
          <w:tcPr>
            <w:tcW w:w="4720" w:type="dxa"/>
            <w:gridSpan w:val="3"/>
          </w:tcPr>
          <w:p w14:paraId="5240A360" w14:textId="77777777" w:rsidR="00974303" w:rsidRDefault="00974303" w:rsidP="00974303">
            <w:r>
              <w:t>Current Status: Pending</w:t>
            </w:r>
          </w:p>
        </w:tc>
      </w:tr>
      <w:tr w:rsidR="00974303" w14:paraId="14B7220D" w14:textId="77777777" w:rsidTr="00974303">
        <w:trPr>
          <w:cantSplit/>
          <w:trHeight w:val="300"/>
        </w:trPr>
        <w:tc>
          <w:tcPr>
            <w:tcW w:w="9216" w:type="dxa"/>
            <w:gridSpan w:val="7"/>
          </w:tcPr>
          <w:p w14:paraId="6B78E937" w14:textId="77777777" w:rsidR="00974303" w:rsidRPr="00E47986" w:rsidRDefault="00974303" w:rsidP="00974303">
            <w:r w:rsidRPr="00E47986">
              <w:t xml:space="preserve">Test title:  </w:t>
            </w:r>
            <w:r>
              <w:t>Copy/Paste Multiple Middle Rows</w:t>
            </w:r>
          </w:p>
          <w:p w14:paraId="1897DAF2" w14:textId="77777777" w:rsidR="00974303" w:rsidRPr="00E47986" w:rsidRDefault="00974303" w:rsidP="00974303"/>
        </w:tc>
      </w:tr>
      <w:tr w:rsidR="00974303" w14:paraId="71DA571A" w14:textId="77777777" w:rsidTr="00974303">
        <w:trPr>
          <w:cantSplit/>
          <w:trHeight w:val="563"/>
        </w:trPr>
        <w:tc>
          <w:tcPr>
            <w:tcW w:w="9216" w:type="dxa"/>
            <w:gridSpan w:val="7"/>
          </w:tcPr>
          <w:p w14:paraId="50A1FFAC" w14:textId="77777777" w:rsidR="00974303" w:rsidRPr="00E47986" w:rsidRDefault="00974303" w:rsidP="00974303">
            <w:r w:rsidRPr="00E47986">
              <w:t xml:space="preserve">Testing approach: </w:t>
            </w:r>
            <w:r>
              <w:t xml:space="preserve">   To perform this test, the testing environment should have access to the </w:t>
            </w:r>
            <w:proofErr w:type="spellStart"/>
            <w:r>
              <w:t>dbEdit</w:t>
            </w:r>
            <w:proofErr w:type="spellEnd"/>
            <w:r>
              <w:t xml:space="preserve"> software and the TEST_DB.xml file. The following operations may be done manually or may be automated.</w:t>
            </w:r>
          </w:p>
        </w:tc>
      </w:tr>
      <w:tr w:rsidR="00974303" w14:paraId="4895D8C7" w14:textId="77777777" w:rsidTr="00974303">
        <w:trPr>
          <w:cantSplit/>
          <w:trHeight w:val="1553"/>
        </w:trPr>
        <w:tc>
          <w:tcPr>
            <w:tcW w:w="956" w:type="dxa"/>
          </w:tcPr>
          <w:p w14:paraId="604C76AE" w14:textId="77777777" w:rsidR="00974303" w:rsidRDefault="00974303" w:rsidP="00974303">
            <w:r>
              <w:t>STEP</w:t>
            </w:r>
          </w:p>
          <w:p w14:paraId="7071E353" w14:textId="77777777" w:rsidR="00974303" w:rsidRDefault="00974303" w:rsidP="00974303"/>
          <w:p w14:paraId="5C2AD97E" w14:textId="77777777" w:rsidR="00974303" w:rsidRDefault="00974303" w:rsidP="00974303">
            <w:r>
              <w:t>1</w:t>
            </w:r>
          </w:p>
        </w:tc>
        <w:tc>
          <w:tcPr>
            <w:tcW w:w="2344" w:type="dxa"/>
          </w:tcPr>
          <w:p w14:paraId="72E697CE" w14:textId="77777777" w:rsidR="00974303" w:rsidRDefault="00974303" w:rsidP="00974303">
            <w:r>
              <w:t>OPERATOR ACTION</w:t>
            </w:r>
          </w:p>
          <w:p w14:paraId="135A9C4B" w14:textId="77777777" w:rsidR="00974303" w:rsidRDefault="00974303" w:rsidP="00974303"/>
          <w:p w14:paraId="162AB6CD" w14:textId="77777777" w:rsidR="00974303" w:rsidRDefault="00974303" w:rsidP="00974303">
            <w:r>
              <w:t xml:space="preserve">Run </w:t>
            </w:r>
            <w:proofErr w:type="spellStart"/>
            <w:r>
              <w:t>dbEdit</w:t>
            </w:r>
            <w:proofErr w:type="spellEnd"/>
            <w:r>
              <w:t xml:space="preserve"> software.</w:t>
            </w:r>
            <w:commentRangeStart w:id="84"/>
            <w:commentRangeStart w:id="85"/>
            <w:commentRangeEnd w:id="84"/>
            <w:r>
              <w:rPr>
                <w:rStyle w:val="CommentReference"/>
              </w:rPr>
              <w:commentReference w:id="84"/>
            </w:r>
            <w:commentRangeEnd w:id="85"/>
            <w:r>
              <w:rPr>
                <w:rStyle w:val="CommentReference"/>
              </w:rPr>
              <w:commentReference w:id="85"/>
            </w:r>
          </w:p>
        </w:tc>
        <w:tc>
          <w:tcPr>
            <w:tcW w:w="1693" w:type="dxa"/>
            <w:gridSpan w:val="3"/>
          </w:tcPr>
          <w:p w14:paraId="7FB389DF" w14:textId="77777777" w:rsidR="00974303" w:rsidRDefault="00974303" w:rsidP="00974303">
            <w:r>
              <w:t>PURPOSE</w:t>
            </w:r>
          </w:p>
          <w:p w14:paraId="25BD2115" w14:textId="77777777" w:rsidR="00974303" w:rsidRDefault="00974303" w:rsidP="00974303"/>
          <w:p w14:paraId="63AAD9D9" w14:textId="77777777" w:rsidR="00974303" w:rsidRDefault="00974303" w:rsidP="00974303">
            <w:r>
              <w:t>This runs the software to be tested.</w:t>
            </w:r>
          </w:p>
        </w:tc>
        <w:tc>
          <w:tcPr>
            <w:tcW w:w="2455" w:type="dxa"/>
          </w:tcPr>
          <w:p w14:paraId="2C745504" w14:textId="77777777" w:rsidR="00974303" w:rsidRDefault="00974303" w:rsidP="00974303">
            <w:r>
              <w:t>EXEPECTED RESULTS</w:t>
            </w:r>
          </w:p>
          <w:p w14:paraId="05EE459C" w14:textId="77777777" w:rsidR="00974303" w:rsidRDefault="00974303" w:rsidP="00974303"/>
          <w:p w14:paraId="20F12C45" w14:textId="77777777" w:rsidR="00974303" w:rsidRDefault="00974303" w:rsidP="00974303">
            <w:r>
              <w:t xml:space="preserve">The system displays a window named “TTC XML Database Table Viewer 09/01/17”. </w:t>
            </w:r>
            <w:r w:rsidRPr="00D0771D">
              <w:rPr>
                <w:i/>
                <w:iCs/>
              </w:rPr>
              <w:t>See appendix a.</w:t>
            </w:r>
          </w:p>
        </w:tc>
        <w:tc>
          <w:tcPr>
            <w:tcW w:w="1768" w:type="dxa"/>
          </w:tcPr>
          <w:p w14:paraId="5F3C0830" w14:textId="77777777" w:rsidR="00974303" w:rsidRDefault="00974303" w:rsidP="00974303">
            <w:r>
              <w:t>COMMENTS</w:t>
            </w:r>
          </w:p>
          <w:p w14:paraId="1D131153" w14:textId="77777777" w:rsidR="00974303" w:rsidRDefault="00974303" w:rsidP="00974303"/>
          <w:p w14:paraId="7F8C689A" w14:textId="77777777" w:rsidR="00974303" w:rsidRDefault="00974303" w:rsidP="00974303"/>
        </w:tc>
      </w:tr>
      <w:tr w:rsidR="00974303" w14:paraId="30F9C202" w14:textId="77777777" w:rsidTr="00974303">
        <w:trPr>
          <w:cantSplit/>
          <w:trHeight w:val="617"/>
        </w:trPr>
        <w:tc>
          <w:tcPr>
            <w:tcW w:w="956" w:type="dxa"/>
          </w:tcPr>
          <w:p w14:paraId="37AA1572" w14:textId="77777777" w:rsidR="00974303" w:rsidRDefault="00974303" w:rsidP="00974303"/>
          <w:p w14:paraId="13059760" w14:textId="77777777" w:rsidR="00974303" w:rsidRDefault="00974303" w:rsidP="00974303"/>
          <w:p w14:paraId="588CF2FF" w14:textId="77777777" w:rsidR="00974303" w:rsidRDefault="00974303" w:rsidP="00974303">
            <w:r>
              <w:t>2</w:t>
            </w:r>
          </w:p>
        </w:tc>
        <w:tc>
          <w:tcPr>
            <w:tcW w:w="2344" w:type="dxa"/>
          </w:tcPr>
          <w:p w14:paraId="32531886" w14:textId="77777777" w:rsidR="00974303" w:rsidRDefault="00974303" w:rsidP="00974303"/>
          <w:p w14:paraId="38E09822" w14:textId="77777777" w:rsidR="00974303" w:rsidRDefault="00974303" w:rsidP="00974303"/>
          <w:p w14:paraId="1B3926D2" w14:textId="77777777" w:rsidR="00974303" w:rsidRDefault="00974303" w:rsidP="00974303">
            <w:commentRangeStart w:id="86"/>
            <w:commentRangeStart w:id="87"/>
            <w:commentRangeEnd w:id="86"/>
            <w:r>
              <w:rPr>
                <w:rStyle w:val="CommentReference"/>
              </w:rPr>
              <w:commentReference w:id="86"/>
            </w:r>
            <w:commentRangeEnd w:id="87"/>
            <w:r>
              <w:rPr>
                <w:rStyle w:val="CommentReference"/>
              </w:rPr>
              <w:commentReference w:id="87"/>
            </w:r>
            <w:r>
              <w:t xml:space="preserve">Select “File”, then “Open”, then select “TEST_DB”, and click “Open”. </w:t>
            </w:r>
          </w:p>
        </w:tc>
        <w:tc>
          <w:tcPr>
            <w:tcW w:w="1693" w:type="dxa"/>
            <w:gridSpan w:val="3"/>
          </w:tcPr>
          <w:p w14:paraId="7A93114A" w14:textId="77777777" w:rsidR="00974303" w:rsidRDefault="00974303" w:rsidP="00974303"/>
          <w:p w14:paraId="770B3D43" w14:textId="77777777" w:rsidR="00974303" w:rsidRDefault="00974303" w:rsidP="00974303"/>
          <w:p w14:paraId="053A3D70" w14:textId="77777777" w:rsidR="00974303" w:rsidRDefault="00974303" w:rsidP="00974303">
            <w:r>
              <w:t>This opens the database which contains the table which will be used to test the edit menu operations.</w:t>
            </w:r>
          </w:p>
        </w:tc>
        <w:tc>
          <w:tcPr>
            <w:tcW w:w="2455" w:type="dxa"/>
          </w:tcPr>
          <w:p w14:paraId="26539C2C" w14:textId="77777777" w:rsidR="00974303" w:rsidRDefault="00974303" w:rsidP="00974303"/>
          <w:p w14:paraId="709B1D72" w14:textId="77777777" w:rsidR="00974303" w:rsidRPr="008262BD" w:rsidRDefault="00974303" w:rsidP="00974303">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09C599F9" w14:textId="77777777" w:rsidR="00974303" w:rsidRDefault="00974303" w:rsidP="00974303"/>
        </w:tc>
        <w:tc>
          <w:tcPr>
            <w:tcW w:w="1768" w:type="dxa"/>
          </w:tcPr>
          <w:p w14:paraId="7CB0AD29" w14:textId="77777777" w:rsidR="00974303" w:rsidRDefault="00974303" w:rsidP="00974303"/>
          <w:p w14:paraId="20EFF795" w14:textId="77777777" w:rsidR="00974303" w:rsidRDefault="00974303" w:rsidP="00974303"/>
        </w:tc>
      </w:tr>
      <w:tr w:rsidR="00974303" w14:paraId="19CB921D" w14:textId="77777777" w:rsidTr="00974303">
        <w:trPr>
          <w:cantSplit/>
          <w:trHeight w:val="617"/>
        </w:trPr>
        <w:tc>
          <w:tcPr>
            <w:tcW w:w="956" w:type="dxa"/>
          </w:tcPr>
          <w:p w14:paraId="78948703" w14:textId="77777777" w:rsidR="00974303" w:rsidRDefault="00974303" w:rsidP="00974303">
            <w:r>
              <w:t>3</w:t>
            </w:r>
          </w:p>
        </w:tc>
        <w:tc>
          <w:tcPr>
            <w:tcW w:w="2344" w:type="dxa"/>
          </w:tcPr>
          <w:p w14:paraId="750C7872" w14:textId="77777777" w:rsidR="00974303" w:rsidRDefault="00974303" w:rsidP="00974303">
            <w:r>
              <w:t>Double click on CONSTRAINT_TABLE</w:t>
            </w:r>
          </w:p>
        </w:tc>
        <w:tc>
          <w:tcPr>
            <w:tcW w:w="1693" w:type="dxa"/>
            <w:gridSpan w:val="3"/>
          </w:tcPr>
          <w:p w14:paraId="7A759F14" w14:textId="77777777" w:rsidR="00974303" w:rsidRDefault="00974303" w:rsidP="00974303">
            <w:r>
              <w:t>This takes the tester to the window where the Edit Menu operations are accessible.</w:t>
            </w:r>
          </w:p>
        </w:tc>
        <w:tc>
          <w:tcPr>
            <w:tcW w:w="2455" w:type="dxa"/>
          </w:tcPr>
          <w:p w14:paraId="0D64B13D" w14:textId="77777777" w:rsidR="00974303" w:rsidRDefault="00974303" w:rsidP="00974303">
            <w:r>
              <w:t xml:space="preserve">The system opens a new window which contains ten rows. </w:t>
            </w:r>
            <w:r w:rsidRPr="00907775">
              <w:rPr>
                <w:i/>
                <w:iCs/>
              </w:rPr>
              <w:t>See appendix c</w:t>
            </w:r>
            <w:r>
              <w:t>.</w:t>
            </w:r>
          </w:p>
        </w:tc>
        <w:tc>
          <w:tcPr>
            <w:tcW w:w="1768" w:type="dxa"/>
          </w:tcPr>
          <w:p w14:paraId="6AF02515" w14:textId="77777777" w:rsidR="00974303" w:rsidRDefault="00974303" w:rsidP="00974303"/>
        </w:tc>
      </w:tr>
      <w:tr w:rsidR="00974303" w14:paraId="5815F334" w14:textId="77777777" w:rsidTr="00974303">
        <w:trPr>
          <w:cantSplit/>
          <w:trHeight w:val="617"/>
        </w:trPr>
        <w:tc>
          <w:tcPr>
            <w:tcW w:w="956" w:type="dxa"/>
          </w:tcPr>
          <w:p w14:paraId="31B12333" w14:textId="77777777" w:rsidR="00974303" w:rsidRDefault="00974303" w:rsidP="00974303">
            <w:r>
              <w:t>4</w:t>
            </w:r>
          </w:p>
        </w:tc>
        <w:tc>
          <w:tcPr>
            <w:tcW w:w="2344" w:type="dxa"/>
          </w:tcPr>
          <w:p w14:paraId="73A02BFF" w14:textId="77777777" w:rsidR="00974303" w:rsidRDefault="00974303" w:rsidP="00974303">
            <w:r>
              <w:t xml:space="preserve">Select multiple rows by selected the boxes which contain the labels “CORRECT”, </w:t>
            </w:r>
            <w:r>
              <w:lastRenderedPageBreak/>
              <w:t>“RESTRICTED”, “RESTRICTED” and “DISABLED” under the column labeled “RESTRICTION_TYPE”.</w:t>
            </w:r>
          </w:p>
        </w:tc>
        <w:tc>
          <w:tcPr>
            <w:tcW w:w="1693" w:type="dxa"/>
            <w:gridSpan w:val="3"/>
          </w:tcPr>
          <w:p w14:paraId="62C4D8FC" w14:textId="77777777" w:rsidR="00974303" w:rsidRDefault="00974303" w:rsidP="00974303">
            <w:r>
              <w:lastRenderedPageBreak/>
              <w:t>This selects the rows to be deleted.</w:t>
            </w:r>
          </w:p>
        </w:tc>
        <w:tc>
          <w:tcPr>
            <w:tcW w:w="2455" w:type="dxa"/>
          </w:tcPr>
          <w:p w14:paraId="34C5256C" w14:textId="77777777" w:rsidR="00974303" w:rsidRDefault="00974303" w:rsidP="00974303">
            <w:r>
              <w:t xml:space="preserve">The selected boxes turn from white to cyan. </w:t>
            </w:r>
            <w:r w:rsidRPr="007D5F1F">
              <w:rPr>
                <w:i/>
                <w:iCs/>
              </w:rPr>
              <w:t xml:space="preserve">See appendix </w:t>
            </w:r>
            <w:r>
              <w:rPr>
                <w:i/>
                <w:iCs/>
              </w:rPr>
              <w:t>k</w:t>
            </w:r>
            <w:r w:rsidRPr="007D5F1F">
              <w:rPr>
                <w:i/>
                <w:iCs/>
              </w:rPr>
              <w:t>.</w:t>
            </w:r>
          </w:p>
        </w:tc>
        <w:tc>
          <w:tcPr>
            <w:tcW w:w="1768" w:type="dxa"/>
          </w:tcPr>
          <w:p w14:paraId="0A396CF7" w14:textId="77777777" w:rsidR="00974303" w:rsidRDefault="00974303" w:rsidP="00974303"/>
        </w:tc>
      </w:tr>
      <w:tr w:rsidR="00974303" w14:paraId="321BD86C" w14:textId="77777777" w:rsidTr="00974303">
        <w:trPr>
          <w:cantSplit/>
          <w:trHeight w:val="617"/>
        </w:trPr>
        <w:tc>
          <w:tcPr>
            <w:tcW w:w="956" w:type="dxa"/>
          </w:tcPr>
          <w:p w14:paraId="5D2009ED" w14:textId="77777777" w:rsidR="00974303" w:rsidRDefault="00974303" w:rsidP="00974303">
            <w:r>
              <w:t>5</w:t>
            </w:r>
          </w:p>
        </w:tc>
        <w:tc>
          <w:tcPr>
            <w:tcW w:w="2344" w:type="dxa"/>
          </w:tcPr>
          <w:p w14:paraId="3129A27D" w14:textId="77777777" w:rsidR="00974303" w:rsidRDefault="00974303" w:rsidP="00974303">
            <w:r>
              <w:t>Select “Edit”, then “Copy Row (^c)”</w:t>
            </w:r>
          </w:p>
        </w:tc>
        <w:tc>
          <w:tcPr>
            <w:tcW w:w="1693" w:type="dxa"/>
            <w:gridSpan w:val="3"/>
          </w:tcPr>
          <w:p w14:paraId="254B63A3" w14:textId="77777777" w:rsidR="00974303" w:rsidRDefault="00974303" w:rsidP="00974303">
            <w:r>
              <w:t>This conducts the Copy Row operation.</w:t>
            </w:r>
          </w:p>
        </w:tc>
        <w:tc>
          <w:tcPr>
            <w:tcW w:w="2455" w:type="dxa"/>
          </w:tcPr>
          <w:p w14:paraId="583A2FF7" w14:textId="77777777" w:rsidR="00974303" w:rsidRDefault="00974303" w:rsidP="00974303">
            <w:r>
              <w:t xml:space="preserve">The display should remain unchanged and look exactly as it did in the previous step. </w:t>
            </w:r>
            <w:r w:rsidRPr="00261CDD">
              <w:rPr>
                <w:i/>
                <w:iCs/>
              </w:rPr>
              <w:t xml:space="preserve">See appendix </w:t>
            </w:r>
            <w:r>
              <w:rPr>
                <w:i/>
                <w:iCs/>
              </w:rPr>
              <w:t>k</w:t>
            </w:r>
            <w:r w:rsidRPr="00261CDD">
              <w:rPr>
                <w:i/>
                <w:iCs/>
              </w:rPr>
              <w:t>.</w:t>
            </w:r>
          </w:p>
        </w:tc>
        <w:tc>
          <w:tcPr>
            <w:tcW w:w="1768" w:type="dxa"/>
          </w:tcPr>
          <w:p w14:paraId="4B4F0912" w14:textId="77777777" w:rsidR="00974303" w:rsidRDefault="00974303" w:rsidP="00974303"/>
        </w:tc>
      </w:tr>
      <w:tr w:rsidR="00974303" w14:paraId="72F92970" w14:textId="77777777" w:rsidTr="00974303">
        <w:trPr>
          <w:cantSplit/>
          <w:trHeight w:val="617"/>
        </w:trPr>
        <w:tc>
          <w:tcPr>
            <w:tcW w:w="956" w:type="dxa"/>
          </w:tcPr>
          <w:p w14:paraId="714A7BC0" w14:textId="77777777" w:rsidR="00974303" w:rsidRDefault="00974303" w:rsidP="00974303">
            <w:r>
              <w:t>6</w:t>
            </w:r>
          </w:p>
        </w:tc>
        <w:tc>
          <w:tcPr>
            <w:tcW w:w="2344" w:type="dxa"/>
          </w:tcPr>
          <w:p w14:paraId="517A70C1" w14:textId="77777777" w:rsidR="00974303" w:rsidRDefault="00974303" w:rsidP="00974303">
            <w:r>
              <w:t>Select “Edit”, then “Paste Row (^p)”</w:t>
            </w:r>
          </w:p>
        </w:tc>
        <w:tc>
          <w:tcPr>
            <w:tcW w:w="1693" w:type="dxa"/>
            <w:gridSpan w:val="3"/>
          </w:tcPr>
          <w:p w14:paraId="61448DA1" w14:textId="77777777" w:rsidR="00974303" w:rsidRDefault="00974303" w:rsidP="00974303">
            <w:r>
              <w:t>This conducts the Paste Row operation</w:t>
            </w:r>
          </w:p>
        </w:tc>
        <w:tc>
          <w:tcPr>
            <w:tcW w:w="2455" w:type="dxa"/>
          </w:tcPr>
          <w:p w14:paraId="1DFA3A73" w14:textId="77777777" w:rsidR="00974303" w:rsidRDefault="00974303" w:rsidP="00974303">
            <w:r>
              <w:t>There should now be 14 rows. Under “RESTRICTION_TYPE”, the 11</w:t>
            </w:r>
            <w:r w:rsidRPr="00242E61">
              <w:rPr>
                <w:vertAlign w:val="superscript"/>
              </w:rPr>
              <w:t>th</w:t>
            </w:r>
            <w:r>
              <w:t xml:space="preserve"> row should display “CORRECT”, 12</w:t>
            </w:r>
            <w:r w:rsidRPr="00280547">
              <w:rPr>
                <w:vertAlign w:val="superscript"/>
              </w:rPr>
              <w:t>th</w:t>
            </w:r>
            <w:r>
              <w:t xml:space="preserve"> row should display “RESTRICTED”, the 13</w:t>
            </w:r>
            <w:r w:rsidRPr="00FA0671">
              <w:rPr>
                <w:vertAlign w:val="superscript"/>
              </w:rPr>
              <w:t>th</w:t>
            </w:r>
            <w:r>
              <w:t xml:space="preserve"> row should display “RESTRICTED” and the 14</w:t>
            </w:r>
            <w:r w:rsidRPr="00FA0671">
              <w:rPr>
                <w:vertAlign w:val="superscript"/>
              </w:rPr>
              <w:t>th</w:t>
            </w:r>
            <w:r>
              <w:t xml:space="preserve"> row should display “DISABLED”. </w:t>
            </w:r>
            <w:r w:rsidRPr="00891E13">
              <w:rPr>
                <w:i/>
                <w:iCs/>
              </w:rPr>
              <w:t xml:space="preserve">See appendix </w:t>
            </w:r>
            <w:r>
              <w:rPr>
                <w:i/>
                <w:iCs/>
              </w:rPr>
              <w:t>p</w:t>
            </w:r>
            <w:r w:rsidRPr="00891E13">
              <w:rPr>
                <w:i/>
                <w:iCs/>
              </w:rPr>
              <w:t>.</w:t>
            </w:r>
          </w:p>
        </w:tc>
        <w:tc>
          <w:tcPr>
            <w:tcW w:w="1768" w:type="dxa"/>
          </w:tcPr>
          <w:p w14:paraId="23A102E7" w14:textId="77777777" w:rsidR="00974303" w:rsidRDefault="00974303" w:rsidP="00974303"/>
        </w:tc>
      </w:tr>
      <w:tr w:rsidR="00974303" w14:paraId="2E6EEE68" w14:textId="77777777" w:rsidTr="00974303">
        <w:trPr>
          <w:trHeight w:val="590"/>
        </w:trPr>
        <w:tc>
          <w:tcPr>
            <w:tcW w:w="9216" w:type="dxa"/>
            <w:gridSpan w:val="7"/>
            <w:tcBorders>
              <w:bottom w:val="single" w:sz="4" w:space="0" w:color="auto"/>
            </w:tcBorders>
          </w:tcPr>
          <w:p w14:paraId="5BB79F81" w14:textId="77777777" w:rsidR="00974303" w:rsidRDefault="00974303" w:rsidP="00974303">
            <w:r>
              <w:t>Concluding Remarks:</w:t>
            </w:r>
          </w:p>
        </w:tc>
      </w:tr>
      <w:tr w:rsidR="00974303" w14:paraId="7904EA48" w14:textId="77777777" w:rsidTr="00974303">
        <w:trPr>
          <w:trHeight w:val="617"/>
        </w:trPr>
        <w:tc>
          <w:tcPr>
            <w:tcW w:w="4484" w:type="dxa"/>
            <w:gridSpan w:val="3"/>
          </w:tcPr>
          <w:p w14:paraId="70BCDDC0" w14:textId="77777777" w:rsidR="00974303" w:rsidRDefault="00974303" w:rsidP="00974303">
            <w:r>
              <w:t xml:space="preserve">Testing Team: </w:t>
            </w:r>
          </w:p>
          <w:p w14:paraId="18940404" w14:textId="77777777" w:rsidR="00974303" w:rsidRDefault="00974303" w:rsidP="00974303">
            <w:r>
              <w:t>&lt;&lt; List members of testing team and lead &gt;&gt;</w:t>
            </w:r>
          </w:p>
        </w:tc>
        <w:tc>
          <w:tcPr>
            <w:tcW w:w="4732" w:type="dxa"/>
            <w:gridSpan w:val="4"/>
          </w:tcPr>
          <w:p w14:paraId="016ACB46" w14:textId="77777777" w:rsidR="00974303" w:rsidRDefault="00974303" w:rsidP="00974303">
            <w:r>
              <w:t>Date Completed:</w:t>
            </w:r>
          </w:p>
        </w:tc>
      </w:tr>
    </w:tbl>
    <w:p w14:paraId="452FD73B" w14:textId="37B76908" w:rsidR="001F147A" w:rsidRPr="001F147A" w:rsidRDefault="001F147A" w:rsidP="001F147A">
      <w:pPr>
        <w:tabs>
          <w:tab w:val="left" w:pos="1350"/>
        </w:tabs>
      </w:pPr>
    </w:p>
    <w:p w14:paraId="04A4B0EF" w14:textId="77777777" w:rsidR="00A66AB4" w:rsidRPr="00A66AB4" w:rsidRDefault="00A66AB4" w:rsidP="00A66AB4">
      <w:pPr>
        <w:sectPr w:rsidR="00A66AB4" w:rsidRPr="00A66AB4">
          <w:headerReference w:type="default" r:id="rId20"/>
          <w:footerReference w:type="default" r:id="rId21"/>
          <w:type w:val="continuous"/>
          <w:pgSz w:w="12240" w:h="15840" w:code="1"/>
          <w:pgMar w:top="1440" w:right="1440" w:bottom="1440" w:left="1800" w:header="720" w:footer="720" w:gutter="0"/>
          <w:cols w:space="720"/>
        </w:sectPr>
      </w:pPr>
    </w:p>
    <w:p w14:paraId="3D246923" w14:textId="77777777" w:rsidR="00425763" w:rsidRDefault="00425763" w:rsidP="00425763"/>
    <w:p w14:paraId="38E232EA" w14:textId="77777777" w:rsidR="00425763" w:rsidRDefault="00425763" w:rsidP="00425763">
      <w:pPr>
        <w:pStyle w:val="Heading2"/>
      </w:pPr>
      <w:commentRangeStart w:id="88"/>
      <w:commentRangeStart w:id="89"/>
      <w:r>
        <w:t xml:space="preserve">Test </w:t>
      </w:r>
      <w:r w:rsidR="00FA63C9">
        <w:t>Undo</w:t>
      </w:r>
      <w:commentRangeEnd w:id="88"/>
      <w:r w:rsidR="00520252">
        <w:rPr>
          <w:rStyle w:val="CommentReference"/>
          <w:b w:val="0"/>
        </w:rPr>
        <w:commentReference w:id="88"/>
      </w:r>
      <w:commentRangeEnd w:id="89"/>
      <w:r w:rsidR="00C5657A">
        <w:rPr>
          <w:rStyle w:val="CommentReference"/>
          <w:b w:val="0"/>
        </w:rPr>
        <w:commentReference w:id="89"/>
      </w:r>
    </w:p>
    <w:p w14:paraId="58C8149F" w14:textId="77777777" w:rsidR="00425763" w:rsidRDefault="00425763" w:rsidP="00425763"/>
    <w:p w14:paraId="0ECBFAE5" w14:textId="77777777" w:rsidR="00425763" w:rsidRPr="00B34944" w:rsidRDefault="00425763" w:rsidP="00425763">
      <w:r w:rsidRPr="00B34944">
        <w:rPr>
          <w:b/>
          <w:bCs/>
        </w:rPr>
        <w:t xml:space="preserve">Objective: </w:t>
      </w:r>
      <w:r w:rsidR="0085501E" w:rsidRPr="0085501E">
        <w:rPr>
          <w:bCs/>
        </w:rPr>
        <w:t>To test the functionality of the Undo operation</w:t>
      </w:r>
      <w:r w:rsidR="0085501E">
        <w:rPr>
          <w:bCs/>
        </w:rPr>
        <w:t>.</w:t>
      </w:r>
    </w:p>
    <w:p w14:paraId="4264E295" w14:textId="77777777" w:rsidR="00425763" w:rsidRPr="00B34944" w:rsidRDefault="00425763" w:rsidP="00425763">
      <w:r w:rsidRPr="00B34944">
        <w:rPr>
          <w:b/>
          <w:bCs/>
        </w:rPr>
        <w:t>Notes:</w:t>
      </w:r>
      <w:r w:rsidRPr="00B34944">
        <w:t xml:space="preserve"> </w:t>
      </w:r>
      <w:r w:rsidR="0085501E">
        <w:t xml:space="preserve">The following tests are to be conducted using the TEST_DB.xml file. The tests take an integration of </w:t>
      </w:r>
      <w:proofErr w:type="gramStart"/>
      <w:r w:rsidR="0085501E">
        <w:t>units</w:t>
      </w:r>
      <w:proofErr w:type="gramEnd"/>
      <w:r w:rsidR="0085501E">
        <w:t xml:space="preserve"> approach to test the Undo function against all of the other functions because the undo function is meant to undo the edits done by the other functions. Please suspend testing here if less than a 90% pass rate </w:t>
      </w:r>
      <w:r w:rsidR="00BF6E0F">
        <w:t>has been achieved by sections 3.1, 3.2 and 3.3 tests. Please continue otherwise.</w:t>
      </w:r>
    </w:p>
    <w:p w14:paraId="33553B3B" w14:textId="3BFC666B" w:rsidR="00A66AB4" w:rsidRDefault="00A66AB4" w:rsidP="00425763"/>
    <w:p w14:paraId="5CF1F5CE" w14:textId="496FBEFF" w:rsidR="00A01660" w:rsidRPr="00A01660" w:rsidRDefault="00A01660" w:rsidP="00A01660"/>
    <w:p w14:paraId="5EFF0A56" w14:textId="793C6CF1" w:rsidR="00A01660" w:rsidRPr="00A01660" w:rsidRDefault="00A01660" w:rsidP="00A01660"/>
    <w:p w14:paraId="1E2C4261" w14:textId="22FB3B36" w:rsidR="00A01660" w:rsidRDefault="00A01660" w:rsidP="00A01660"/>
    <w:p w14:paraId="1B1B5465" w14:textId="02816F00" w:rsidR="00A01660" w:rsidRPr="00A01660" w:rsidRDefault="00A01660" w:rsidP="00A01660">
      <w:r w:rsidRPr="008D5F12">
        <w:rPr>
          <w:b/>
          <w:bCs/>
        </w:rPr>
        <w:t>4.4.1. Test No.: U001: Undo Insert</w:t>
      </w:r>
    </w:p>
    <w:tbl>
      <w:tblPr>
        <w:tblpPr w:leftFromText="180" w:rightFromText="180" w:vertAnchor="text" w:horzAnchor="margin" w:tblpY="1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
        <w:gridCol w:w="2309"/>
        <w:gridCol w:w="1139"/>
        <w:gridCol w:w="12"/>
        <w:gridCol w:w="453"/>
        <w:gridCol w:w="2455"/>
        <w:gridCol w:w="1706"/>
      </w:tblGrid>
      <w:tr w:rsidR="008D5F12" w14:paraId="163817B9" w14:textId="77777777" w:rsidTr="008D5F12">
        <w:trPr>
          <w:cantSplit/>
          <w:trHeight w:val="300"/>
        </w:trPr>
        <w:tc>
          <w:tcPr>
            <w:tcW w:w="4488" w:type="dxa"/>
            <w:gridSpan w:val="4"/>
          </w:tcPr>
          <w:p w14:paraId="6308B44E" w14:textId="77777777" w:rsidR="008D5F12" w:rsidRDefault="008D5F12" w:rsidP="008D5F12">
            <w:r>
              <w:t>Test No.: U001</w:t>
            </w:r>
          </w:p>
        </w:tc>
        <w:tc>
          <w:tcPr>
            <w:tcW w:w="4728" w:type="dxa"/>
            <w:gridSpan w:val="3"/>
          </w:tcPr>
          <w:p w14:paraId="5FFA08FF" w14:textId="77777777" w:rsidR="008D5F12" w:rsidRDefault="008D5F12" w:rsidP="008D5F12">
            <w:r>
              <w:t>Current Status: Pending</w:t>
            </w:r>
          </w:p>
        </w:tc>
      </w:tr>
      <w:tr w:rsidR="008D5F12" w14:paraId="63410A89" w14:textId="77777777" w:rsidTr="008D5F12">
        <w:trPr>
          <w:cantSplit/>
          <w:trHeight w:val="300"/>
        </w:trPr>
        <w:tc>
          <w:tcPr>
            <w:tcW w:w="9216" w:type="dxa"/>
            <w:gridSpan w:val="7"/>
          </w:tcPr>
          <w:p w14:paraId="00F2DC11" w14:textId="77777777" w:rsidR="008D5F12" w:rsidRPr="00E47986" w:rsidRDefault="008D5F12" w:rsidP="008D5F12">
            <w:r w:rsidRPr="00E47986">
              <w:t xml:space="preserve">Test title:  </w:t>
            </w:r>
            <w:r>
              <w:t>Undo Insert</w:t>
            </w:r>
          </w:p>
          <w:p w14:paraId="7FF13311" w14:textId="77777777" w:rsidR="008D5F12" w:rsidRPr="00E47986" w:rsidRDefault="008D5F12" w:rsidP="008D5F12"/>
        </w:tc>
      </w:tr>
      <w:tr w:rsidR="008D5F12" w14:paraId="56E31DE4" w14:textId="77777777" w:rsidTr="008D5F12">
        <w:trPr>
          <w:cantSplit/>
          <w:trHeight w:val="560"/>
        </w:trPr>
        <w:tc>
          <w:tcPr>
            <w:tcW w:w="9216" w:type="dxa"/>
            <w:gridSpan w:val="7"/>
          </w:tcPr>
          <w:p w14:paraId="513E1CC9" w14:textId="77777777" w:rsidR="008D5F12" w:rsidRPr="00E47986" w:rsidRDefault="008D5F12" w:rsidP="008D5F12">
            <w:r w:rsidRPr="00E47986">
              <w:t xml:space="preserve">Testing approach: </w:t>
            </w:r>
            <w:r>
              <w:t xml:space="preserve">   To perform this test, the testing environment should have access to the </w:t>
            </w:r>
            <w:proofErr w:type="spellStart"/>
            <w:r>
              <w:t>dbEdit</w:t>
            </w:r>
            <w:proofErr w:type="spellEnd"/>
            <w:r>
              <w:t xml:space="preserve"> software and the TEST_DB.xml file. The following operations may be done manually or may be automated.</w:t>
            </w:r>
          </w:p>
        </w:tc>
      </w:tr>
      <w:tr w:rsidR="008D5F12" w14:paraId="7756A7EF" w14:textId="77777777" w:rsidTr="008D5F12">
        <w:trPr>
          <w:cantSplit/>
          <w:trHeight w:val="1460"/>
        </w:trPr>
        <w:tc>
          <w:tcPr>
            <w:tcW w:w="962" w:type="dxa"/>
          </w:tcPr>
          <w:p w14:paraId="61FE899F" w14:textId="77777777" w:rsidR="008D5F12" w:rsidRDefault="008D5F12" w:rsidP="008D5F12">
            <w:r>
              <w:lastRenderedPageBreak/>
              <w:t>STEP</w:t>
            </w:r>
          </w:p>
          <w:p w14:paraId="7CF271C6" w14:textId="77777777" w:rsidR="008D5F12" w:rsidRDefault="008D5F12" w:rsidP="008D5F12"/>
          <w:p w14:paraId="7C03B109" w14:textId="77777777" w:rsidR="008D5F12" w:rsidRDefault="008D5F12" w:rsidP="008D5F12">
            <w:r>
              <w:t>1</w:t>
            </w:r>
          </w:p>
        </w:tc>
        <w:tc>
          <w:tcPr>
            <w:tcW w:w="2324" w:type="dxa"/>
          </w:tcPr>
          <w:p w14:paraId="34ABAD11" w14:textId="77777777" w:rsidR="008D5F12" w:rsidRDefault="008D5F12" w:rsidP="008D5F12">
            <w:r>
              <w:t>OPERATOR ACTION</w:t>
            </w:r>
          </w:p>
          <w:p w14:paraId="391B3653" w14:textId="77777777" w:rsidR="008D5F12" w:rsidRDefault="008D5F12" w:rsidP="008D5F12"/>
          <w:p w14:paraId="63FFDD20" w14:textId="77777777" w:rsidR="008D5F12" w:rsidRDefault="008D5F12" w:rsidP="008D5F12">
            <w:r>
              <w:t xml:space="preserve">Run </w:t>
            </w:r>
            <w:proofErr w:type="spellStart"/>
            <w:r>
              <w:t>dbEdit</w:t>
            </w:r>
            <w:proofErr w:type="spellEnd"/>
            <w:r>
              <w:t xml:space="preserve"> software.</w:t>
            </w:r>
            <w:commentRangeStart w:id="90"/>
            <w:commentRangeStart w:id="91"/>
            <w:commentRangeEnd w:id="90"/>
            <w:r>
              <w:rPr>
                <w:rStyle w:val="CommentReference"/>
              </w:rPr>
              <w:commentReference w:id="90"/>
            </w:r>
            <w:commentRangeEnd w:id="91"/>
            <w:r>
              <w:rPr>
                <w:rStyle w:val="CommentReference"/>
              </w:rPr>
              <w:commentReference w:id="91"/>
            </w:r>
          </w:p>
        </w:tc>
        <w:tc>
          <w:tcPr>
            <w:tcW w:w="1701" w:type="dxa"/>
            <w:gridSpan w:val="3"/>
          </w:tcPr>
          <w:p w14:paraId="69D2FFB2" w14:textId="77777777" w:rsidR="008D5F12" w:rsidRDefault="008D5F12" w:rsidP="008D5F12">
            <w:r>
              <w:t>PURPOSE</w:t>
            </w:r>
          </w:p>
          <w:p w14:paraId="5EA83F28" w14:textId="77777777" w:rsidR="008D5F12" w:rsidRDefault="008D5F12" w:rsidP="008D5F12"/>
          <w:p w14:paraId="778BC628" w14:textId="77777777" w:rsidR="008D5F12" w:rsidRDefault="008D5F12" w:rsidP="008D5F12">
            <w:r>
              <w:t>This runs the software to be tested.</w:t>
            </w:r>
          </w:p>
        </w:tc>
        <w:tc>
          <w:tcPr>
            <w:tcW w:w="2455" w:type="dxa"/>
          </w:tcPr>
          <w:p w14:paraId="483DEA8F" w14:textId="77777777" w:rsidR="008D5F12" w:rsidRDefault="008D5F12" w:rsidP="008D5F12">
            <w:r>
              <w:t>EXEPECTED RESULTS</w:t>
            </w:r>
          </w:p>
          <w:p w14:paraId="0A5C5DDF" w14:textId="77777777" w:rsidR="008D5F12" w:rsidRDefault="008D5F12" w:rsidP="008D5F12"/>
          <w:p w14:paraId="1489F966" w14:textId="77777777" w:rsidR="008D5F12" w:rsidRDefault="008D5F12" w:rsidP="008D5F12">
            <w:r>
              <w:t xml:space="preserve">The system displays a window named “TTC XML Database Table Viewer 09/01/17”. </w:t>
            </w:r>
            <w:r w:rsidRPr="00D0771D">
              <w:rPr>
                <w:i/>
                <w:iCs/>
              </w:rPr>
              <w:t>See appendix a.</w:t>
            </w:r>
          </w:p>
        </w:tc>
        <w:tc>
          <w:tcPr>
            <w:tcW w:w="1774" w:type="dxa"/>
          </w:tcPr>
          <w:p w14:paraId="0C31792D" w14:textId="77777777" w:rsidR="008D5F12" w:rsidRDefault="008D5F12" w:rsidP="008D5F12">
            <w:r>
              <w:t>COMMENTS</w:t>
            </w:r>
          </w:p>
          <w:p w14:paraId="610272E3" w14:textId="77777777" w:rsidR="008D5F12" w:rsidRDefault="008D5F12" w:rsidP="008D5F12"/>
          <w:p w14:paraId="35FE4981" w14:textId="77777777" w:rsidR="008D5F12" w:rsidRDefault="008D5F12" w:rsidP="008D5F12"/>
        </w:tc>
      </w:tr>
      <w:tr w:rsidR="008D5F12" w14:paraId="70AA06A5" w14:textId="77777777" w:rsidTr="008D5F12">
        <w:trPr>
          <w:cantSplit/>
          <w:trHeight w:val="710"/>
        </w:trPr>
        <w:tc>
          <w:tcPr>
            <w:tcW w:w="962" w:type="dxa"/>
          </w:tcPr>
          <w:p w14:paraId="5275865E" w14:textId="77777777" w:rsidR="008D5F12" w:rsidRDefault="008D5F12" w:rsidP="008D5F12"/>
          <w:p w14:paraId="01B09872" w14:textId="77777777" w:rsidR="008D5F12" w:rsidRDefault="008D5F12" w:rsidP="008D5F12"/>
          <w:p w14:paraId="6ED50E26" w14:textId="77777777" w:rsidR="008D5F12" w:rsidRDefault="008D5F12" w:rsidP="008D5F12">
            <w:r>
              <w:t>2</w:t>
            </w:r>
          </w:p>
        </w:tc>
        <w:tc>
          <w:tcPr>
            <w:tcW w:w="2324" w:type="dxa"/>
          </w:tcPr>
          <w:p w14:paraId="7E8CC59C" w14:textId="77777777" w:rsidR="008D5F12" w:rsidRDefault="008D5F12" w:rsidP="008D5F12"/>
          <w:p w14:paraId="7985E189" w14:textId="77777777" w:rsidR="008D5F12" w:rsidRDefault="008D5F12" w:rsidP="008D5F12"/>
          <w:p w14:paraId="202A4C51" w14:textId="77777777" w:rsidR="008D5F12" w:rsidRDefault="008D5F12" w:rsidP="008D5F12">
            <w:commentRangeStart w:id="92"/>
            <w:commentRangeStart w:id="93"/>
            <w:commentRangeEnd w:id="92"/>
            <w:r>
              <w:rPr>
                <w:rStyle w:val="CommentReference"/>
              </w:rPr>
              <w:commentReference w:id="92"/>
            </w:r>
            <w:commentRangeEnd w:id="93"/>
            <w:r>
              <w:rPr>
                <w:rStyle w:val="CommentReference"/>
              </w:rPr>
              <w:commentReference w:id="93"/>
            </w:r>
            <w:r>
              <w:t xml:space="preserve">Select “File”, then “Open”, then select “TEST_DB”, and click “Open”. </w:t>
            </w:r>
          </w:p>
        </w:tc>
        <w:tc>
          <w:tcPr>
            <w:tcW w:w="1701" w:type="dxa"/>
            <w:gridSpan w:val="3"/>
          </w:tcPr>
          <w:p w14:paraId="11BE8988" w14:textId="77777777" w:rsidR="008D5F12" w:rsidRDefault="008D5F12" w:rsidP="008D5F12"/>
          <w:p w14:paraId="55AEF288" w14:textId="77777777" w:rsidR="008D5F12" w:rsidRDefault="008D5F12" w:rsidP="008D5F12"/>
          <w:p w14:paraId="339B3A3A" w14:textId="77777777" w:rsidR="008D5F12" w:rsidRDefault="008D5F12" w:rsidP="008D5F12">
            <w:r>
              <w:t>This opens the database which contains the table which will be used to test the edit menu operations.</w:t>
            </w:r>
          </w:p>
        </w:tc>
        <w:tc>
          <w:tcPr>
            <w:tcW w:w="2455" w:type="dxa"/>
          </w:tcPr>
          <w:p w14:paraId="65158F58" w14:textId="77777777" w:rsidR="008D5F12" w:rsidRDefault="008D5F12" w:rsidP="008D5F12"/>
          <w:p w14:paraId="07291FBA" w14:textId="77777777" w:rsidR="008D5F12" w:rsidRPr="008262BD" w:rsidRDefault="008D5F12" w:rsidP="008D5F12">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4FB2E69B" w14:textId="77777777" w:rsidR="008D5F12" w:rsidRDefault="008D5F12" w:rsidP="008D5F12"/>
        </w:tc>
        <w:tc>
          <w:tcPr>
            <w:tcW w:w="1774" w:type="dxa"/>
          </w:tcPr>
          <w:p w14:paraId="1D459F74" w14:textId="77777777" w:rsidR="008D5F12" w:rsidRDefault="008D5F12" w:rsidP="008D5F12"/>
          <w:p w14:paraId="1302E223" w14:textId="77777777" w:rsidR="008D5F12" w:rsidRDefault="008D5F12" w:rsidP="008D5F12"/>
        </w:tc>
      </w:tr>
      <w:tr w:rsidR="008D5F12" w14:paraId="23CB7D9A" w14:textId="77777777" w:rsidTr="008D5F12">
        <w:trPr>
          <w:cantSplit/>
          <w:trHeight w:val="710"/>
        </w:trPr>
        <w:tc>
          <w:tcPr>
            <w:tcW w:w="962" w:type="dxa"/>
          </w:tcPr>
          <w:p w14:paraId="45CDCF0B" w14:textId="77777777" w:rsidR="008D5F12" w:rsidRDefault="008D5F12" w:rsidP="008D5F12">
            <w:r>
              <w:t>3</w:t>
            </w:r>
          </w:p>
        </w:tc>
        <w:tc>
          <w:tcPr>
            <w:tcW w:w="2324" w:type="dxa"/>
          </w:tcPr>
          <w:p w14:paraId="038CB071" w14:textId="77777777" w:rsidR="008D5F12" w:rsidRDefault="008D5F12" w:rsidP="008D5F12">
            <w:r>
              <w:t>Double click on CONSTRAINT_TABLE</w:t>
            </w:r>
          </w:p>
        </w:tc>
        <w:tc>
          <w:tcPr>
            <w:tcW w:w="1701" w:type="dxa"/>
            <w:gridSpan w:val="3"/>
          </w:tcPr>
          <w:p w14:paraId="4759918D" w14:textId="77777777" w:rsidR="008D5F12" w:rsidRDefault="008D5F12" w:rsidP="008D5F12">
            <w:r>
              <w:t>This takes the tester to the window where the Edit Menu operations are accessible.</w:t>
            </w:r>
          </w:p>
        </w:tc>
        <w:tc>
          <w:tcPr>
            <w:tcW w:w="2455" w:type="dxa"/>
          </w:tcPr>
          <w:p w14:paraId="5231B865" w14:textId="77777777" w:rsidR="008D5F12" w:rsidRDefault="008D5F12" w:rsidP="008D5F12">
            <w:r>
              <w:t xml:space="preserve">The system opens a new window which contains ten rows. </w:t>
            </w:r>
            <w:r w:rsidRPr="00907775">
              <w:rPr>
                <w:i/>
                <w:iCs/>
              </w:rPr>
              <w:t>See appendix c</w:t>
            </w:r>
            <w:r>
              <w:t>.</w:t>
            </w:r>
          </w:p>
        </w:tc>
        <w:tc>
          <w:tcPr>
            <w:tcW w:w="1774" w:type="dxa"/>
          </w:tcPr>
          <w:p w14:paraId="587BE34A" w14:textId="77777777" w:rsidR="008D5F12" w:rsidRDefault="008D5F12" w:rsidP="008D5F12"/>
        </w:tc>
      </w:tr>
      <w:tr w:rsidR="008D5F12" w14:paraId="21BEA691" w14:textId="77777777" w:rsidTr="008D5F12">
        <w:trPr>
          <w:cantSplit/>
          <w:trHeight w:val="710"/>
        </w:trPr>
        <w:tc>
          <w:tcPr>
            <w:tcW w:w="962" w:type="dxa"/>
          </w:tcPr>
          <w:p w14:paraId="509E501D" w14:textId="77777777" w:rsidR="008D5F12" w:rsidRDefault="008D5F12" w:rsidP="008D5F12">
            <w:r>
              <w:t>4</w:t>
            </w:r>
          </w:p>
        </w:tc>
        <w:tc>
          <w:tcPr>
            <w:tcW w:w="2324" w:type="dxa"/>
          </w:tcPr>
          <w:p w14:paraId="64745A33" w14:textId="77777777" w:rsidR="008D5F12" w:rsidRDefault="008D5F12" w:rsidP="008D5F12">
            <w:r>
              <w:t>Select “Edit”, then “Insert Row (^</w:t>
            </w:r>
            <w:proofErr w:type="spellStart"/>
            <w:r>
              <w:t>i</w:t>
            </w:r>
            <w:proofErr w:type="spellEnd"/>
            <w:r>
              <w:t>)”</w:t>
            </w:r>
          </w:p>
        </w:tc>
        <w:tc>
          <w:tcPr>
            <w:tcW w:w="1701" w:type="dxa"/>
            <w:gridSpan w:val="3"/>
          </w:tcPr>
          <w:p w14:paraId="5EB5456B" w14:textId="77777777" w:rsidR="008D5F12" w:rsidRDefault="008D5F12" w:rsidP="008D5F12">
            <w:r>
              <w:t>This conducts the Insert Row operation.</w:t>
            </w:r>
          </w:p>
        </w:tc>
        <w:tc>
          <w:tcPr>
            <w:tcW w:w="2455" w:type="dxa"/>
          </w:tcPr>
          <w:p w14:paraId="6B35137A" w14:textId="77777777" w:rsidR="008D5F12" w:rsidRDefault="008D5F12" w:rsidP="008D5F12">
            <w:r>
              <w:t>A new 11</w:t>
            </w:r>
            <w:r w:rsidRPr="00E474F4">
              <w:rPr>
                <w:vertAlign w:val="superscript"/>
              </w:rPr>
              <w:t>th</w:t>
            </w:r>
            <w:r>
              <w:t xml:space="preserve"> row should appear in the table. The row’s first four columns are red. </w:t>
            </w:r>
            <w:proofErr w:type="gramStart"/>
            <w:r>
              <w:t>It’s</w:t>
            </w:r>
            <w:proofErr w:type="gramEnd"/>
            <w:r>
              <w:t xml:space="preserve"> last column is white. There are no letters displayed anywhere on the row. </w:t>
            </w:r>
            <w:r w:rsidRPr="00FC5C4B">
              <w:rPr>
                <w:i/>
                <w:iCs/>
              </w:rPr>
              <w:t>See appendix d</w:t>
            </w:r>
            <w:r>
              <w:t>.</w:t>
            </w:r>
          </w:p>
        </w:tc>
        <w:tc>
          <w:tcPr>
            <w:tcW w:w="1774" w:type="dxa"/>
          </w:tcPr>
          <w:p w14:paraId="6E3927F4" w14:textId="77777777" w:rsidR="008D5F12" w:rsidRDefault="008D5F12" w:rsidP="008D5F12"/>
        </w:tc>
      </w:tr>
      <w:tr w:rsidR="008D5F12" w14:paraId="64ABF761" w14:textId="77777777" w:rsidTr="008D5F12">
        <w:trPr>
          <w:cantSplit/>
          <w:trHeight w:val="710"/>
        </w:trPr>
        <w:tc>
          <w:tcPr>
            <w:tcW w:w="962" w:type="dxa"/>
          </w:tcPr>
          <w:p w14:paraId="2A08C3F2" w14:textId="77777777" w:rsidR="008D5F12" w:rsidRDefault="008D5F12" w:rsidP="008D5F12">
            <w:r>
              <w:t>5</w:t>
            </w:r>
          </w:p>
        </w:tc>
        <w:tc>
          <w:tcPr>
            <w:tcW w:w="2324" w:type="dxa"/>
          </w:tcPr>
          <w:p w14:paraId="2D51E864" w14:textId="77777777" w:rsidR="008D5F12" w:rsidRDefault="008D5F12" w:rsidP="008D5F12">
            <w:r>
              <w:t>Select “Edit”, then “Undo (^z)”</w:t>
            </w:r>
          </w:p>
        </w:tc>
        <w:tc>
          <w:tcPr>
            <w:tcW w:w="1701" w:type="dxa"/>
            <w:gridSpan w:val="3"/>
          </w:tcPr>
          <w:p w14:paraId="3A4D1720" w14:textId="77777777" w:rsidR="008D5F12" w:rsidRDefault="008D5F12" w:rsidP="008D5F12">
            <w:r>
              <w:t>This conducts the Undo operation.</w:t>
            </w:r>
          </w:p>
        </w:tc>
        <w:tc>
          <w:tcPr>
            <w:tcW w:w="2455" w:type="dxa"/>
          </w:tcPr>
          <w:p w14:paraId="3A7CF573" w14:textId="77777777" w:rsidR="008D5F12" w:rsidRDefault="008D5F12" w:rsidP="008D5F12">
            <w:r>
              <w:t>The 11</w:t>
            </w:r>
            <w:r w:rsidRPr="00F14E15">
              <w:rPr>
                <w:vertAlign w:val="superscript"/>
              </w:rPr>
              <w:t>th</w:t>
            </w:r>
            <w:r>
              <w:t xml:space="preserve"> row should </w:t>
            </w:r>
            <w:proofErr w:type="gramStart"/>
            <w:r>
              <w:t>disappear</w:t>
            </w:r>
            <w:proofErr w:type="gramEnd"/>
            <w:r>
              <w:t xml:space="preserve"> and the table should look exactly as it did in step 3. </w:t>
            </w:r>
            <w:r w:rsidRPr="00F14E15">
              <w:rPr>
                <w:i/>
                <w:iCs/>
              </w:rPr>
              <w:t>See appendix c.</w:t>
            </w:r>
          </w:p>
        </w:tc>
        <w:tc>
          <w:tcPr>
            <w:tcW w:w="1774" w:type="dxa"/>
          </w:tcPr>
          <w:p w14:paraId="66E119E9" w14:textId="77777777" w:rsidR="008D5F12" w:rsidRDefault="008D5F12" w:rsidP="008D5F12"/>
        </w:tc>
      </w:tr>
      <w:tr w:rsidR="008D5F12" w14:paraId="4F95E59B" w14:textId="77777777" w:rsidTr="008D5F12">
        <w:trPr>
          <w:trHeight w:val="452"/>
        </w:trPr>
        <w:tc>
          <w:tcPr>
            <w:tcW w:w="9216" w:type="dxa"/>
            <w:gridSpan w:val="7"/>
            <w:tcBorders>
              <w:bottom w:val="single" w:sz="4" w:space="0" w:color="auto"/>
            </w:tcBorders>
          </w:tcPr>
          <w:p w14:paraId="343E281E" w14:textId="77777777" w:rsidR="008D5F12" w:rsidRDefault="008D5F12" w:rsidP="008D5F12">
            <w:r>
              <w:t>Concluding Remarks:</w:t>
            </w:r>
          </w:p>
        </w:tc>
      </w:tr>
      <w:tr w:rsidR="008D5F12" w14:paraId="441382FC" w14:textId="77777777" w:rsidTr="008D5F12">
        <w:trPr>
          <w:trHeight w:val="623"/>
        </w:trPr>
        <w:tc>
          <w:tcPr>
            <w:tcW w:w="4476" w:type="dxa"/>
            <w:gridSpan w:val="3"/>
          </w:tcPr>
          <w:p w14:paraId="44965BED" w14:textId="77777777" w:rsidR="008D5F12" w:rsidRDefault="008D5F12" w:rsidP="008D5F12">
            <w:r>
              <w:t xml:space="preserve">Testing Team: </w:t>
            </w:r>
          </w:p>
          <w:p w14:paraId="57516D29" w14:textId="77777777" w:rsidR="008D5F12" w:rsidRDefault="008D5F12" w:rsidP="008D5F12">
            <w:r>
              <w:t>&lt;&lt; List members of testing team and lead &gt;&gt;</w:t>
            </w:r>
          </w:p>
        </w:tc>
        <w:tc>
          <w:tcPr>
            <w:tcW w:w="4740" w:type="dxa"/>
            <w:gridSpan w:val="4"/>
          </w:tcPr>
          <w:p w14:paraId="69D5A478" w14:textId="77777777" w:rsidR="008D5F12" w:rsidRDefault="008D5F12" w:rsidP="008D5F12">
            <w:r>
              <w:t>Date Completed:</w:t>
            </w:r>
          </w:p>
        </w:tc>
      </w:tr>
    </w:tbl>
    <w:p w14:paraId="31FB894B" w14:textId="2BB0E2E0" w:rsidR="008D5F12" w:rsidRPr="00D219A4" w:rsidRDefault="008D5F12" w:rsidP="00425763">
      <w:pPr>
        <w:rPr>
          <w:b/>
          <w:bCs/>
        </w:rPr>
      </w:pPr>
      <w:r>
        <w:tab/>
      </w:r>
    </w:p>
    <w:p w14:paraId="2DB062C1" w14:textId="62C9595B" w:rsidR="008D5F12" w:rsidRDefault="008D5F12" w:rsidP="00425763"/>
    <w:p w14:paraId="6175F0B1" w14:textId="049FA114" w:rsidR="008D5F12" w:rsidRDefault="008D5F12" w:rsidP="00425763"/>
    <w:p w14:paraId="7AF32985" w14:textId="5D8CC86E" w:rsidR="008D5F12" w:rsidRDefault="008D5F12" w:rsidP="00425763"/>
    <w:p w14:paraId="7CF1FA33" w14:textId="6A18795A" w:rsidR="008D5F12" w:rsidRDefault="008D5F12" w:rsidP="00425763"/>
    <w:p w14:paraId="47F4513B" w14:textId="4A1190E7" w:rsidR="008D5F12" w:rsidRDefault="008D5F12" w:rsidP="00425763"/>
    <w:p w14:paraId="1EF0C55D" w14:textId="15D0334A" w:rsidR="00D219A4" w:rsidRDefault="00D219A4" w:rsidP="00425763"/>
    <w:p w14:paraId="6F4C61B1" w14:textId="604CABE6" w:rsidR="00D219A4" w:rsidRDefault="00D219A4" w:rsidP="00425763"/>
    <w:p w14:paraId="786B8645" w14:textId="500AFE99" w:rsidR="00D219A4" w:rsidRDefault="00D219A4" w:rsidP="00425763"/>
    <w:p w14:paraId="50D62566" w14:textId="2F2F8552" w:rsidR="00D219A4" w:rsidRPr="0079104E" w:rsidRDefault="0079104E" w:rsidP="00425763">
      <w:pPr>
        <w:rPr>
          <w:b/>
          <w:bCs/>
        </w:rPr>
      </w:pPr>
      <w:r>
        <w:tab/>
      </w:r>
      <w:r w:rsidRPr="0079104E">
        <w:rPr>
          <w:b/>
          <w:bCs/>
        </w:rPr>
        <w:t>4.4.2: Test No.: U002: Undo Delete</w:t>
      </w:r>
    </w:p>
    <w:p w14:paraId="75867021" w14:textId="77777777" w:rsidR="008D5F12" w:rsidRDefault="008D5F12" w:rsidP="00D219A4">
      <w:pPr>
        <w:ind w:firstLine="720"/>
      </w:pPr>
    </w:p>
    <w:p w14:paraId="277E962C" w14:textId="77777777" w:rsidR="00A66AB4" w:rsidRDefault="00A66AB4" w:rsidP="004257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
        <w:gridCol w:w="2308"/>
        <w:gridCol w:w="1148"/>
        <w:gridCol w:w="452"/>
        <w:gridCol w:w="2455"/>
        <w:gridCol w:w="1713"/>
      </w:tblGrid>
      <w:tr w:rsidR="00A66AB4" w14:paraId="5B86C703" w14:textId="77777777" w:rsidTr="005062EA">
        <w:trPr>
          <w:cantSplit/>
          <w:trHeight w:val="300"/>
        </w:trPr>
        <w:tc>
          <w:tcPr>
            <w:tcW w:w="4480" w:type="dxa"/>
            <w:gridSpan w:val="3"/>
          </w:tcPr>
          <w:p w14:paraId="3E53D992" w14:textId="77777777" w:rsidR="00A66AB4" w:rsidRDefault="00A66AB4" w:rsidP="007B5148">
            <w:r>
              <w:t>Test No.: U002</w:t>
            </w:r>
          </w:p>
        </w:tc>
        <w:tc>
          <w:tcPr>
            <w:tcW w:w="4736" w:type="dxa"/>
            <w:gridSpan w:val="3"/>
          </w:tcPr>
          <w:p w14:paraId="31CE89BC" w14:textId="1C53B7AF" w:rsidR="00A66AB4" w:rsidRDefault="00A66AB4" w:rsidP="007B5148">
            <w:r>
              <w:t xml:space="preserve">Current Status: </w:t>
            </w:r>
            <w:r w:rsidR="005062EA">
              <w:t>Pending</w:t>
            </w:r>
          </w:p>
        </w:tc>
      </w:tr>
      <w:tr w:rsidR="00A66AB4" w14:paraId="4AF65022" w14:textId="77777777" w:rsidTr="007B5148">
        <w:trPr>
          <w:cantSplit/>
          <w:trHeight w:val="300"/>
        </w:trPr>
        <w:tc>
          <w:tcPr>
            <w:tcW w:w="9216" w:type="dxa"/>
            <w:gridSpan w:val="6"/>
          </w:tcPr>
          <w:p w14:paraId="5C8DB680" w14:textId="77777777" w:rsidR="00A66AB4" w:rsidRPr="00E47986" w:rsidRDefault="00A66AB4" w:rsidP="007B5148">
            <w:r w:rsidRPr="00E47986">
              <w:t xml:space="preserve">Test title:  </w:t>
            </w:r>
            <w:r>
              <w:t>Undo Delete</w:t>
            </w:r>
          </w:p>
          <w:p w14:paraId="439F225E" w14:textId="77777777" w:rsidR="00A66AB4" w:rsidRPr="00E47986" w:rsidRDefault="00A66AB4" w:rsidP="007B5148"/>
        </w:tc>
      </w:tr>
      <w:tr w:rsidR="00A66AB4" w14:paraId="7D25588D" w14:textId="77777777" w:rsidTr="00BF6E0F">
        <w:trPr>
          <w:cantSplit/>
          <w:trHeight w:val="602"/>
        </w:trPr>
        <w:tc>
          <w:tcPr>
            <w:tcW w:w="9216" w:type="dxa"/>
            <w:gridSpan w:val="6"/>
          </w:tcPr>
          <w:p w14:paraId="666CF5FA" w14:textId="305BA45B" w:rsidR="00A66AB4" w:rsidRPr="00E47986" w:rsidRDefault="00A66AB4" w:rsidP="007B5148">
            <w:r w:rsidRPr="00E47986">
              <w:lastRenderedPageBreak/>
              <w:t xml:space="preserve">Testing approach: </w:t>
            </w:r>
            <w:r w:rsidR="00C55521">
              <w:t xml:space="preserve">To perform this test, the testing environment should have access to the </w:t>
            </w:r>
            <w:proofErr w:type="spellStart"/>
            <w:r w:rsidR="00C55521">
              <w:t>dbEdit</w:t>
            </w:r>
            <w:proofErr w:type="spellEnd"/>
            <w:r w:rsidR="00C55521">
              <w:t xml:space="preserve"> software and the TEST_DB.xml file. The following operations may be done manually or may be automated.</w:t>
            </w:r>
          </w:p>
        </w:tc>
      </w:tr>
      <w:tr w:rsidR="00230779" w14:paraId="7D794AF2" w14:textId="77777777" w:rsidTr="005062EA">
        <w:trPr>
          <w:cantSplit/>
          <w:trHeight w:val="1448"/>
        </w:trPr>
        <w:tc>
          <w:tcPr>
            <w:tcW w:w="959" w:type="dxa"/>
          </w:tcPr>
          <w:p w14:paraId="1BC6CE80" w14:textId="77777777" w:rsidR="00230779" w:rsidRDefault="00230779" w:rsidP="00230779">
            <w:r>
              <w:t>STEP</w:t>
            </w:r>
          </w:p>
          <w:p w14:paraId="34ECC444" w14:textId="77777777" w:rsidR="00230779" w:rsidRDefault="00230779" w:rsidP="00230779"/>
          <w:p w14:paraId="59716E4C" w14:textId="7A322E48" w:rsidR="00230779" w:rsidRDefault="00230779" w:rsidP="00230779">
            <w:r>
              <w:t>1</w:t>
            </w:r>
          </w:p>
        </w:tc>
        <w:tc>
          <w:tcPr>
            <w:tcW w:w="2323" w:type="dxa"/>
          </w:tcPr>
          <w:p w14:paraId="467984D0" w14:textId="77777777" w:rsidR="00230779" w:rsidRDefault="00230779" w:rsidP="00230779">
            <w:r>
              <w:t>OPERATOR ACTION</w:t>
            </w:r>
          </w:p>
          <w:p w14:paraId="3EE8F043" w14:textId="77777777" w:rsidR="00230779" w:rsidRDefault="00230779" w:rsidP="00230779"/>
          <w:p w14:paraId="1A0CDAFD" w14:textId="095605DF" w:rsidR="00230779" w:rsidRDefault="00230779" w:rsidP="00230779">
            <w:r>
              <w:t xml:space="preserve">Run </w:t>
            </w:r>
            <w:proofErr w:type="spellStart"/>
            <w:r>
              <w:t>dbEdit</w:t>
            </w:r>
            <w:proofErr w:type="spellEnd"/>
            <w:r>
              <w:t xml:space="preserve"> software.</w:t>
            </w:r>
            <w:commentRangeStart w:id="94"/>
            <w:commentRangeStart w:id="95"/>
            <w:commentRangeEnd w:id="94"/>
            <w:r>
              <w:rPr>
                <w:rStyle w:val="CommentReference"/>
              </w:rPr>
              <w:commentReference w:id="94"/>
            </w:r>
            <w:commentRangeEnd w:id="95"/>
            <w:r w:rsidR="00C5657A">
              <w:rPr>
                <w:rStyle w:val="CommentReference"/>
              </w:rPr>
              <w:commentReference w:id="95"/>
            </w:r>
          </w:p>
        </w:tc>
        <w:tc>
          <w:tcPr>
            <w:tcW w:w="1696" w:type="dxa"/>
            <w:gridSpan w:val="2"/>
          </w:tcPr>
          <w:p w14:paraId="1899B9C6" w14:textId="77777777" w:rsidR="00230779" w:rsidRDefault="00230779" w:rsidP="00230779">
            <w:r>
              <w:t>PURPOSE</w:t>
            </w:r>
          </w:p>
          <w:p w14:paraId="5C789AC6" w14:textId="77777777" w:rsidR="00230779" w:rsidRDefault="00230779" w:rsidP="00230779"/>
          <w:p w14:paraId="46606983" w14:textId="19D68077" w:rsidR="00230779" w:rsidRDefault="00230779" w:rsidP="00230779">
            <w:r>
              <w:t>This runs the software to be tested.</w:t>
            </w:r>
          </w:p>
        </w:tc>
        <w:tc>
          <w:tcPr>
            <w:tcW w:w="2455" w:type="dxa"/>
          </w:tcPr>
          <w:p w14:paraId="228802DE" w14:textId="77777777" w:rsidR="00230779" w:rsidRDefault="00230779" w:rsidP="00230779">
            <w:r>
              <w:t>EXEPECTED RESULTS</w:t>
            </w:r>
          </w:p>
          <w:p w14:paraId="56E2D1F8" w14:textId="77777777" w:rsidR="00230779" w:rsidRDefault="00230779" w:rsidP="00230779"/>
          <w:p w14:paraId="7B7B003E" w14:textId="569DF055" w:rsidR="00230779" w:rsidRDefault="00230779" w:rsidP="00230779">
            <w:r>
              <w:t xml:space="preserve">The system displays a window named “TTC XML Database Table Viewer 09/01/17”. </w:t>
            </w:r>
            <w:r w:rsidRPr="00D0771D">
              <w:rPr>
                <w:i/>
                <w:iCs/>
              </w:rPr>
              <w:t>See appendix a.</w:t>
            </w:r>
          </w:p>
        </w:tc>
        <w:tc>
          <w:tcPr>
            <w:tcW w:w="1783" w:type="dxa"/>
          </w:tcPr>
          <w:p w14:paraId="0419D389" w14:textId="77777777" w:rsidR="00230779" w:rsidRDefault="00230779" w:rsidP="00230779">
            <w:r>
              <w:t>COMMENTS</w:t>
            </w:r>
          </w:p>
          <w:p w14:paraId="6DD4DC66" w14:textId="77777777" w:rsidR="00230779" w:rsidRDefault="00230779" w:rsidP="00230779"/>
          <w:p w14:paraId="1926B84E" w14:textId="77777777" w:rsidR="00230779" w:rsidRDefault="00230779" w:rsidP="00230779"/>
        </w:tc>
      </w:tr>
      <w:tr w:rsidR="00230779" w14:paraId="5EB27EC2" w14:textId="77777777" w:rsidTr="001C09A7">
        <w:trPr>
          <w:cantSplit/>
          <w:trHeight w:val="2672"/>
        </w:trPr>
        <w:tc>
          <w:tcPr>
            <w:tcW w:w="959" w:type="dxa"/>
          </w:tcPr>
          <w:p w14:paraId="2B8F6FDE" w14:textId="77777777" w:rsidR="00230779" w:rsidRDefault="00230779" w:rsidP="00230779"/>
          <w:p w14:paraId="38C36F04" w14:textId="77777777" w:rsidR="00230779" w:rsidRDefault="00230779" w:rsidP="00230779"/>
          <w:p w14:paraId="313D121D" w14:textId="3C86BE5A" w:rsidR="00230779" w:rsidRDefault="00230779" w:rsidP="00230779">
            <w:r>
              <w:t>2</w:t>
            </w:r>
          </w:p>
        </w:tc>
        <w:tc>
          <w:tcPr>
            <w:tcW w:w="2323" w:type="dxa"/>
          </w:tcPr>
          <w:p w14:paraId="1BD8C45A" w14:textId="77777777" w:rsidR="00230779" w:rsidRDefault="00230779" w:rsidP="00230779"/>
          <w:p w14:paraId="65F17D92" w14:textId="77777777" w:rsidR="00230779" w:rsidRDefault="00230779" w:rsidP="00230779"/>
          <w:p w14:paraId="0EECA11B" w14:textId="7C6B31D0" w:rsidR="00230779" w:rsidRDefault="00230779" w:rsidP="00230779">
            <w:commentRangeStart w:id="96"/>
            <w:commentRangeStart w:id="97"/>
            <w:commentRangeEnd w:id="96"/>
            <w:r>
              <w:rPr>
                <w:rStyle w:val="CommentReference"/>
              </w:rPr>
              <w:commentReference w:id="96"/>
            </w:r>
            <w:commentRangeEnd w:id="97"/>
            <w:r w:rsidR="00C5657A">
              <w:rPr>
                <w:rStyle w:val="CommentReference"/>
              </w:rPr>
              <w:commentReference w:id="97"/>
            </w:r>
            <w:r>
              <w:t xml:space="preserve">Select “File”, then “Open”, then select “TEST_DB”, and click “Open”. </w:t>
            </w:r>
          </w:p>
        </w:tc>
        <w:tc>
          <w:tcPr>
            <w:tcW w:w="1696" w:type="dxa"/>
            <w:gridSpan w:val="2"/>
          </w:tcPr>
          <w:p w14:paraId="7C31FCB5" w14:textId="77777777" w:rsidR="00230779" w:rsidRDefault="00230779" w:rsidP="00230779"/>
          <w:p w14:paraId="24B89B06" w14:textId="77777777" w:rsidR="00230779" w:rsidRDefault="00230779" w:rsidP="00230779"/>
          <w:p w14:paraId="26ED2FA0" w14:textId="592004FA" w:rsidR="00230779" w:rsidRDefault="00230779" w:rsidP="00230779">
            <w:r>
              <w:t>This opens the database which contains the table which will be used to test the edit menu operations.</w:t>
            </w:r>
          </w:p>
        </w:tc>
        <w:tc>
          <w:tcPr>
            <w:tcW w:w="2455" w:type="dxa"/>
          </w:tcPr>
          <w:p w14:paraId="3C6BD5D2" w14:textId="77777777" w:rsidR="00230779" w:rsidRDefault="00230779" w:rsidP="00230779"/>
          <w:p w14:paraId="0FF69B74" w14:textId="77777777" w:rsidR="00230779" w:rsidRPr="008262BD" w:rsidRDefault="00230779" w:rsidP="00230779">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7448C40B" w14:textId="674EC4DD" w:rsidR="00230779" w:rsidRDefault="00230779" w:rsidP="00230779"/>
        </w:tc>
        <w:tc>
          <w:tcPr>
            <w:tcW w:w="1783" w:type="dxa"/>
          </w:tcPr>
          <w:p w14:paraId="02B67388" w14:textId="77777777" w:rsidR="00230779" w:rsidRDefault="00230779" w:rsidP="00230779"/>
          <w:p w14:paraId="2695DFAC" w14:textId="77777777" w:rsidR="00230779" w:rsidRDefault="00230779" w:rsidP="00230779"/>
        </w:tc>
      </w:tr>
      <w:tr w:rsidR="00230779" w14:paraId="569E693F" w14:textId="77777777" w:rsidTr="005062EA">
        <w:trPr>
          <w:cantSplit/>
          <w:trHeight w:val="818"/>
        </w:trPr>
        <w:tc>
          <w:tcPr>
            <w:tcW w:w="959" w:type="dxa"/>
          </w:tcPr>
          <w:p w14:paraId="00B5B7F0" w14:textId="7FF0832B" w:rsidR="00230779" w:rsidRDefault="00230779" w:rsidP="00230779">
            <w:r>
              <w:t>3</w:t>
            </w:r>
          </w:p>
        </w:tc>
        <w:tc>
          <w:tcPr>
            <w:tcW w:w="2323" w:type="dxa"/>
          </w:tcPr>
          <w:p w14:paraId="565E3566" w14:textId="16F1E892" w:rsidR="00230779" w:rsidRDefault="00230779" w:rsidP="00230779">
            <w:r>
              <w:t>Double click on CONSTRAINT_TABLE</w:t>
            </w:r>
          </w:p>
        </w:tc>
        <w:tc>
          <w:tcPr>
            <w:tcW w:w="1696" w:type="dxa"/>
            <w:gridSpan w:val="2"/>
          </w:tcPr>
          <w:p w14:paraId="77336145" w14:textId="4DAB9C71" w:rsidR="00230779" w:rsidRDefault="00230779" w:rsidP="00230779">
            <w:r>
              <w:t>This takes the tester to the window where the Edit Menu operations are accessible.</w:t>
            </w:r>
          </w:p>
        </w:tc>
        <w:tc>
          <w:tcPr>
            <w:tcW w:w="2455" w:type="dxa"/>
          </w:tcPr>
          <w:p w14:paraId="092789DB" w14:textId="74ADE892" w:rsidR="00230779" w:rsidRDefault="00230779" w:rsidP="00230779">
            <w:r>
              <w:t xml:space="preserve">The system opens a new window which contains ten rows. </w:t>
            </w:r>
            <w:r w:rsidRPr="00907775">
              <w:rPr>
                <w:i/>
                <w:iCs/>
              </w:rPr>
              <w:t>See appendix c</w:t>
            </w:r>
            <w:r>
              <w:t>.</w:t>
            </w:r>
          </w:p>
        </w:tc>
        <w:tc>
          <w:tcPr>
            <w:tcW w:w="1783" w:type="dxa"/>
          </w:tcPr>
          <w:p w14:paraId="4CE05EB7" w14:textId="77777777" w:rsidR="00230779" w:rsidRDefault="00230779" w:rsidP="00230779"/>
        </w:tc>
      </w:tr>
      <w:tr w:rsidR="00230779" w14:paraId="419575EC" w14:textId="77777777" w:rsidTr="005062EA">
        <w:trPr>
          <w:cantSplit/>
          <w:trHeight w:val="818"/>
        </w:trPr>
        <w:tc>
          <w:tcPr>
            <w:tcW w:w="959" w:type="dxa"/>
          </w:tcPr>
          <w:p w14:paraId="16387CC4" w14:textId="3DA499B7" w:rsidR="00230779" w:rsidRDefault="00230779" w:rsidP="00230779">
            <w:r>
              <w:t>4</w:t>
            </w:r>
          </w:p>
        </w:tc>
        <w:tc>
          <w:tcPr>
            <w:tcW w:w="2323" w:type="dxa"/>
          </w:tcPr>
          <w:p w14:paraId="10172DBE" w14:textId="0563C98F" w:rsidR="00230779" w:rsidRDefault="00230779" w:rsidP="00230779">
            <w:r>
              <w:t>Select the last row by selecting the red box in the last row in the first column under “INDEX” named “</w:t>
            </w:r>
            <w:proofErr w:type="spellStart"/>
            <w:r>
              <w:t>Start_Name</w:t>
            </w:r>
            <w:proofErr w:type="spellEnd"/>
            <w:r>
              <w:t>”</w:t>
            </w:r>
          </w:p>
        </w:tc>
        <w:tc>
          <w:tcPr>
            <w:tcW w:w="1696" w:type="dxa"/>
            <w:gridSpan w:val="2"/>
          </w:tcPr>
          <w:p w14:paraId="644290E3" w14:textId="6685A57D" w:rsidR="00230779" w:rsidRDefault="00230779" w:rsidP="00230779">
            <w:r>
              <w:t>This selects the row to be deleted.</w:t>
            </w:r>
          </w:p>
        </w:tc>
        <w:tc>
          <w:tcPr>
            <w:tcW w:w="2455" w:type="dxa"/>
          </w:tcPr>
          <w:p w14:paraId="68BD3D83" w14:textId="6F805C77" w:rsidR="00230779" w:rsidRDefault="00230779" w:rsidP="00230779">
            <w:r>
              <w:t xml:space="preserve">The selected box displays a gray outline. </w:t>
            </w:r>
            <w:r w:rsidRPr="007D5F1F">
              <w:rPr>
                <w:i/>
                <w:iCs/>
              </w:rPr>
              <w:t xml:space="preserve">See appendix </w:t>
            </w:r>
            <w:r>
              <w:rPr>
                <w:i/>
                <w:iCs/>
              </w:rPr>
              <w:t>g</w:t>
            </w:r>
            <w:r w:rsidRPr="007D5F1F">
              <w:rPr>
                <w:i/>
                <w:iCs/>
              </w:rPr>
              <w:t>.</w:t>
            </w:r>
          </w:p>
        </w:tc>
        <w:tc>
          <w:tcPr>
            <w:tcW w:w="1783" w:type="dxa"/>
          </w:tcPr>
          <w:p w14:paraId="3EEDBDC1" w14:textId="77777777" w:rsidR="00230779" w:rsidRDefault="00230779" w:rsidP="00230779"/>
        </w:tc>
      </w:tr>
      <w:tr w:rsidR="00230779" w14:paraId="48DEEC83" w14:textId="77777777" w:rsidTr="005062EA">
        <w:trPr>
          <w:cantSplit/>
          <w:trHeight w:val="818"/>
        </w:trPr>
        <w:tc>
          <w:tcPr>
            <w:tcW w:w="959" w:type="dxa"/>
          </w:tcPr>
          <w:p w14:paraId="1DD9AC4A" w14:textId="79617693" w:rsidR="00230779" w:rsidRDefault="00230779" w:rsidP="00230779">
            <w:r>
              <w:t>5</w:t>
            </w:r>
          </w:p>
        </w:tc>
        <w:tc>
          <w:tcPr>
            <w:tcW w:w="2323" w:type="dxa"/>
          </w:tcPr>
          <w:p w14:paraId="42B34649" w14:textId="71A5C9DB" w:rsidR="00230779" w:rsidRDefault="00230779" w:rsidP="00230779">
            <w:r>
              <w:t>Select “Edit”, then “Delete Row (^d)”</w:t>
            </w:r>
          </w:p>
        </w:tc>
        <w:tc>
          <w:tcPr>
            <w:tcW w:w="1696" w:type="dxa"/>
            <w:gridSpan w:val="2"/>
          </w:tcPr>
          <w:p w14:paraId="729C2938" w14:textId="5B29196B" w:rsidR="00230779" w:rsidRDefault="00230779" w:rsidP="00230779">
            <w:r>
              <w:t>This conducts the Delete Row operation.</w:t>
            </w:r>
          </w:p>
        </w:tc>
        <w:tc>
          <w:tcPr>
            <w:tcW w:w="2455" w:type="dxa"/>
          </w:tcPr>
          <w:p w14:paraId="6BE64D37" w14:textId="4F0E8B22" w:rsidR="00230779" w:rsidRDefault="00230779" w:rsidP="00230779">
            <w:r>
              <w:t xml:space="preserve">The last row should be removed from the table so that there are only 9 rows: 4 red, 2 white, 3 red. </w:t>
            </w:r>
            <w:r w:rsidRPr="00261CDD">
              <w:rPr>
                <w:i/>
                <w:iCs/>
              </w:rPr>
              <w:t xml:space="preserve">See appendix </w:t>
            </w:r>
            <w:r>
              <w:rPr>
                <w:i/>
                <w:iCs/>
              </w:rPr>
              <w:t>h</w:t>
            </w:r>
            <w:r w:rsidRPr="00261CDD">
              <w:rPr>
                <w:i/>
                <w:iCs/>
              </w:rPr>
              <w:t>.</w:t>
            </w:r>
          </w:p>
        </w:tc>
        <w:tc>
          <w:tcPr>
            <w:tcW w:w="1783" w:type="dxa"/>
          </w:tcPr>
          <w:p w14:paraId="7D2D2B31" w14:textId="77777777" w:rsidR="00230779" w:rsidRDefault="00230779" w:rsidP="00230779"/>
        </w:tc>
      </w:tr>
      <w:tr w:rsidR="00723716" w14:paraId="0ADC24A1" w14:textId="77777777" w:rsidTr="005062EA">
        <w:trPr>
          <w:cantSplit/>
          <w:trHeight w:val="818"/>
        </w:trPr>
        <w:tc>
          <w:tcPr>
            <w:tcW w:w="959" w:type="dxa"/>
          </w:tcPr>
          <w:p w14:paraId="2B244538" w14:textId="77777777" w:rsidR="00723716" w:rsidRDefault="00723716" w:rsidP="00723716">
            <w:r>
              <w:t>7</w:t>
            </w:r>
          </w:p>
        </w:tc>
        <w:tc>
          <w:tcPr>
            <w:tcW w:w="2323" w:type="dxa"/>
          </w:tcPr>
          <w:p w14:paraId="298030D7" w14:textId="259F5191" w:rsidR="00723716" w:rsidRDefault="00F14E15" w:rsidP="00723716">
            <w:r>
              <w:t>Select “Edit”, then “Undo (^z)”</w:t>
            </w:r>
          </w:p>
        </w:tc>
        <w:tc>
          <w:tcPr>
            <w:tcW w:w="1696" w:type="dxa"/>
            <w:gridSpan w:val="2"/>
          </w:tcPr>
          <w:p w14:paraId="35DE6420" w14:textId="1D23A379" w:rsidR="00723716" w:rsidRDefault="00723716" w:rsidP="00723716">
            <w:r>
              <w:t xml:space="preserve">This </w:t>
            </w:r>
            <w:r w:rsidR="00F14E15">
              <w:t>conducts the Undo operation.</w:t>
            </w:r>
          </w:p>
        </w:tc>
        <w:tc>
          <w:tcPr>
            <w:tcW w:w="2455" w:type="dxa"/>
          </w:tcPr>
          <w:p w14:paraId="2FB3E60F" w14:textId="633EB2DB" w:rsidR="00723716" w:rsidRDefault="00723716" w:rsidP="00723716">
            <w:r>
              <w:t xml:space="preserve">The </w:t>
            </w:r>
            <w:r w:rsidR="001C09A7">
              <w:t>last</w:t>
            </w:r>
            <w:r w:rsidR="00F14E15">
              <w:t xml:space="preserve"> row should reappear </w:t>
            </w:r>
            <w:r w:rsidR="005C0B2E">
              <w:t xml:space="preserve">at the bottom of the table. </w:t>
            </w:r>
            <w:r w:rsidR="001C09A7">
              <w:t xml:space="preserve">The </w:t>
            </w:r>
            <w:r w:rsidR="000559EB">
              <w:t xml:space="preserve">window should look exactly as it did in step 3. </w:t>
            </w:r>
            <w:r w:rsidR="000559EB" w:rsidRPr="000559EB">
              <w:rPr>
                <w:i/>
                <w:iCs/>
              </w:rPr>
              <w:t>See appendix c.</w:t>
            </w:r>
            <w:r w:rsidR="00E167B7" w:rsidRPr="000559EB">
              <w:rPr>
                <w:i/>
                <w:iCs/>
              </w:rPr>
              <w:t xml:space="preserve"> </w:t>
            </w:r>
          </w:p>
        </w:tc>
        <w:tc>
          <w:tcPr>
            <w:tcW w:w="1783" w:type="dxa"/>
          </w:tcPr>
          <w:p w14:paraId="238D9D66" w14:textId="77777777" w:rsidR="00723716" w:rsidRDefault="00723716" w:rsidP="00723716"/>
        </w:tc>
      </w:tr>
      <w:tr w:rsidR="00A66AB4" w14:paraId="383BEEF2" w14:textId="77777777" w:rsidTr="000559EB">
        <w:trPr>
          <w:trHeight w:val="467"/>
        </w:trPr>
        <w:tc>
          <w:tcPr>
            <w:tcW w:w="9216" w:type="dxa"/>
            <w:gridSpan w:val="6"/>
            <w:tcBorders>
              <w:bottom w:val="single" w:sz="4" w:space="0" w:color="auto"/>
            </w:tcBorders>
          </w:tcPr>
          <w:p w14:paraId="5E1DCC85" w14:textId="77777777" w:rsidR="00A66AB4" w:rsidRDefault="00A66AB4" w:rsidP="007B5148">
            <w:r>
              <w:t>Concluding Remarks:</w:t>
            </w:r>
          </w:p>
        </w:tc>
      </w:tr>
      <w:tr w:rsidR="00A66AB4" w14:paraId="3581B05C" w14:textId="77777777" w:rsidTr="005062EA">
        <w:trPr>
          <w:trHeight w:val="530"/>
        </w:trPr>
        <w:tc>
          <w:tcPr>
            <w:tcW w:w="4480" w:type="dxa"/>
            <w:gridSpan w:val="3"/>
          </w:tcPr>
          <w:p w14:paraId="6E4A9194" w14:textId="77777777" w:rsidR="00A66AB4" w:rsidRDefault="00A66AB4" w:rsidP="007B5148">
            <w:r>
              <w:t xml:space="preserve">Testing Team: </w:t>
            </w:r>
          </w:p>
          <w:p w14:paraId="3DBFC889" w14:textId="77777777" w:rsidR="00A66AB4" w:rsidRDefault="00A66AB4" w:rsidP="007B5148">
            <w:r>
              <w:t>&lt;&lt; List members of testing team and lead &gt;&gt;</w:t>
            </w:r>
          </w:p>
        </w:tc>
        <w:tc>
          <w:tcPr>
            <w:tcW w:w="4736" w:type="dxa"/>
            <w:gridSpan w:val="3"/>
          </w:tcPr>
          <w:p w14:paraId="017D0DA9" w14:textId="77777777" w:rsidR="00A66AB4" w:rsidRDefault="00A66AB4" w:rsidP="007B5148">
            <w:r>
              <w:t>Date Completed:</w:t>
            </w:r>
          </w:p>
        </w:tc>
      </w:tr>
    </w:tbl>
    <w:p w14:paraId="4B579A74" w14:textId="77777777" w:rsidR="00A66AB4" w:rsidRDefault="00A66AB4" w:rsidP="00425763"/>
    <w:p w14:paraId="7ACD420F" w14:textId="77777777" w:rsidR="00BF6E0F" w:rsidRDefault="00BF6E0F" w:rsidP="00425763"/>
    <w:p w14:paraId="2F6C2533" w14:textId="77777777" w:rsidR="00BF6E0F" w:rsidRDefault="00BF6E0F" w:rsidP="00425763"/>
    <w:p w14:paraId="62DBD0CB" w14:textId="77777777" w:rsidR="00BF6E0F" w:rsidRDefault="00BF6E0F" w:rsidP="00425763"/>
    <w:p w14:paraId="25E5EF96" w14:textId="77777777" w:rsidR="00BF6E0F" w:rsidRDefault="00BF6E0F" w:rsidP="00425763"/>
    <w:p w14:paraId="0125204B" w14:textId="3788CA48" w:rsidR="00BF6E0F" w:rsidRPr="007616A2" w:rsidRDefault="0079104E" w:rsidP="00425763">
      <w:pPr>
        <w:rPr>
          <w:b/>
          <w:bCs/>
        </w:rPr>
      </w:pPr>
      <w:r>
        <w:tab/>
      </w:r>
      <w:r w:rsidRPr="007616A2">
        <w:rPr>
          <w:b/>
          <w:bCs/>
        </w:rPr>
        <w:t>4.4.3: Test No.: U003: Undo Copy/Paste</w:t>
      </w:r>
    </w:p>
    <w:p w14:paraId="085485B6" w14:textId="77777777" w:rsidR="00BF6E0F" w:rsidRDefault="00BF6E0F" w:rsidP="00425763"/>
    <w:p w14:paraId="2D9A4DE4" w14:textId="77777777" w:rsidR="00BF6E0F" w:rsidRDefault="00BF6E0F" w:rsidP="004257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
        <w:gridCol w:w="2309"/>
        <w:gridCol w:w="1149"/>
        <w:gridCol w:w="452"/>
        <w:gridCol w:w="2455"/>
        <w:gridCol w:w="1711"/>
      </w:tblGrid>
      <w:tr w:rsidR="00A66AB4" w14:paraId="1015B7B6" w14:textId="77777777" w:rsidTr="0030590F">
        <w:trPr>
          <w:cantSplit/>
          <w:trHeight w:val="300"/>
        </w:trPr>
        <w:tc>
          <w:tcPr>
            <w:tcW w:w="4482" w:type="dxa"/>
            <w:gridSpan w:val="3"/>
          </w:tcPr>
          <w:p w14:paraId="13AB00B4" w14:textId="77777777" w:rsidR="00A66AB4" w:rsidRDefault="00A66AB4" w:rsidP="007B5148">
            <w:r>
              <w:lastRenderedPageBreak/>
              <w:t>Test No.: U003</w:t>
            </w:r>
          </w:p>
        </w:tc>
        <w:tc>
          <w:tcPr>
            <w:tcW w:w="4734" w:type="dxa"/>
            <w:gridSpan w:val="3"/>
          </w:tcPr>
          <w:p w14:paraId="2246C58F" w14:textId="1C924CB4" w:rsidR="00A66AB4" w:rsidRDefault="00A66AB4" w:rsidP="007B5148">
            <w:r>
              <w:t xml:space="preserve">Current Status: </w:t>
            </w:r>
            <w:r w:rsidR="006B4ECB">
              <w:t>Pending</w:t>
            </w:r>
          </w:p>
        </w:tc>
      </w:tr>
      <w:tr w:rsidR="00A66AB4" w14:paraId="6E59F606" w14:textId="77777777" w:rsidTr="007B5148">
        <w:trPr>
          <w:cantSplit/>
          <w:trHeight w:val="300"/>
        </w:trPr>
        <w:tc>
          <w:tcPr>
            <w:tcW w:w="9216" w:type="dxa"/>
            <w:gridSpan w:val="6"/>
          </w:tcPr>
          <w:p w14:paraId="2C357827" w14:textId="77777777" w:rsidR="00A66AB4" w:rsidRPr="00E47986" w:rsidRDefault="00A66AB4" w:rsidP="007B5148">
            <w:r w:rsidRPr="00E47986">
              <w:t xml:space="preserve">Test title:  </w:t>
            </w:r>
            <w:r>
              <w:t>Undo Copy Paste</w:t>
            </w:r>
          </w:p>
          <w:p w14:paraId="1A4F46C0" w14:textId="77777777" w:rsidR="00A66AB4" w:rsidRPr="00E47986" w:rsidRDefault="00A66AB4" w:rsidP="007B5148"/>
        </w:tc>
      </w:tr>
      <w:tr w:rsidR="00A66AB4" w14:paraId="13B99CDC" w14:textId="77777777" w:rsidTr="00BF6E0F">
        <w:trPr>
          <w:cantSplit/>
          <w:trHeight w:val="602"/>
        </w:trPr>
        <w:tc>
          <w:tcPr>
            <w:tcW w:w="9216" w:type="dxa"/>
            <w:gridSpan w:val="6"/>
          </w:tcPr>
          <w:p w14:paraId="0C402434" w14:textId="5F2F8E5D" w:rsidR="00A66AB4" w:rsidRPr="00E47986" w:rsidRDefault="00A66AB4" w:rsidP="007B5148">
            <w:r w:rsidRPr="00E47986">
              <w:t xml:space="preserve">Testing approach: </w:t>
            </w:r>
            <w:r w:rsidR="00C55521">
              <w:t xml:space="preserve">To perform this test, the testing environment should have access to the </w:t>
            </w:r>
            <w:proofErr w:type="spellStart"/>
            <w:r w:rsidR="00C55521">
              <w:t>dbEdit</w:t>
            </w:r>
            <w:proofErr w:type="spellEnd"/>
            <w:r w:rsidR="00C55521">
              <w:t xml:space="preserve"> software and the TEST_DB.xml file. The following operations may be done manually or may be automated.</w:t>
            </w:r>
          </w:p>
        </w:tc>
      </w:tr>
      <w:tr w:rsidR="00A548E0" w14:paraId="0A9C3670" w14:textId="77777777" w:rsidTr="0030590F">
        <w:trPr>
          <w:cantSplit/>
          <w:trHeight w:val="1538"/>
        </w:trPr>
        <w:tc>
          <w:tcPr>
            <w:tcW w:w="959" w:type="dxa"/>
          </w:tcPr>
          <w:p w14:paraId="5156ADC7" w14:textId="77777777" w:rsidR="00A548E0" w:rsidRDefault="00A548E0" w:rsidP="00A548E0">
            <w:r>
              <w:t>STEP</w:t>
            </w:r>
          </w:p>
          <w:p w14:paraId="05558FDA" w14:textId="77777777" w:rsidR="00A548E0" w:rsidRDefault="00A548E0" w:rsidP="00A548E0"/>
          <w:p w14:paraId="0C5C63D4" w14:textId="3E7C4888" w:rsidR="00A548E0" w:rsidRDefault="00A548E0" w:rsidP="00A548E0">
            <w:r>
              <w:t>1</w:t>
            </w:r>
          </w:p>
        </w:tc>
        <w:tc>
          <w:tcPr>
            <w:tcW w:w="2324" w:type="dxa"/>
          </w:tcPr>
          <w:p w14:paraId="7CCEFB38" w14:textId="77777777" w:rsidR="00A548E0" w:rsidRDefault="00A548E0" w:rsidP="00A548E0">
            <w:r>
              <w:t>OPERATOR ACTION</w:t>
            </w:r>
          </w:p>
          <w:p w14:paraId="2B888D41" w14:textId="77777777" w:rsidR="00A548E0" w:rsidRDefault="00A548E0" w:rsidP="00A548E0"/>
          <w:p w14:paraId="220DC90D" w14:textId="309FBE79" w:rsidR="00A548E0" w:rsidRDefault="00A548E0" w:rsidP="00A548E0">
            <w:r>
              <w:t xml:space="preserve">Run </w:t>
            </w:r>
            <w:proofErr w:type="spellStart"/>
            <w:r>
              <w:t>dbEdit</w:t>
            </w:r>
            <w:proofErr w:type="spellEnd"/>
            <w:r>
              <w:t xml:space="preserve"> software.</w:t>
            </w:r>
            <w:commentRangeStart w:id="98"/>
            <w:commentRangeStart w:id="99"/>
            <w:commentRangeEnd w:id="98"/>
            <w:r>
              <w:rPr>
                <w:rStyle w:val="CommentReference"/>
              </w:rPr>
              <w:commentReference w:id="98"/>
            </w:r>
            <w:commentRangeEnd w:id="99"/>
            <w:r w:rsidR="00C5657A">
              <w:rPr>
                <w:rStyle w:val="CommentReference"/>
              </w:rPr>
              <w:commentReference w:id="99"/>
            </w:r>
          </w:p>
        </w:tc>
        <w:tc>
          <w:tcPr>
            <w:tcW w:w="1697" w:type="dxa"/>
            <w:gridSpan w:val="2"/>
          </w:tcPr>
          <w:p w14:paraId="4C37BD47" w14:textId="77777777" w:rsidR="00A548E0" w:rsidRDefault="00A548E0" w:rsidP="00A548E0">
            <w:r>
              <w:t>PURPOSE</w:t>
            </w:r>
          </w:p>
          <w:p w14:paraId="116520B7" w14:textId="77777777" w:rsidR="00A548E0" w:rsidRDefault="00A548E0" w:rsidP="00A548E0"/>
          <w:p w14:paraId="19606F22" w14:textId="6FA4D0BD" w:rsidR="00A548E0" w:rsidRDefault="00A548E0" w:rsidP="00A548E0">
            <w:r>
              <w:t>This runs the software to be tested.</w:t>
            </w:r>
          </w:p>
        </w:tc>
        <w:tc>
          <w:tcPr>
            <w:tcW w:w="2455" w:type="dxa"/>
          </w:tcPr>
          <w:p w14:paraId="1E4ECCE6" w14:textId="77777777" w:rsidR="00A548E0" w:rsidRDefault="00A548E0" w:rsidP="00A548E0">
            <w:r>
              <w:t>EXEPECTED RESULTS</w:t>
            </w:r>
          </w:p>
          <w:p w14:paraId="5017508C" w14:textId="77777777" w:rsidR="00A548E0" w:rsidRDefault="00A548E0" w:rsidP="00A548E0"/>
          <w:p w14:paraId="6E73E575" w14:textId="2979DF28" w:rsidR="00A548E0" w:rsidRDefault="00A548E0" w:rsidP="00A548E0">
            <w:r>
              <w:t xml:space="preserve">The system displays a window named “TTC XML Database Table Viewer 09/01/17”. </w:t>
            </w:r>
            <w:r w:rsidRPr="00D0771D">
              <w:rPr>
                <w:i/>
                <w:iCs/>
              </w:rPr>
              <w:t>See appendix a.</w:t>
            </w:r>
          </w:p>
        </w:tc>
        <w:tc>
          <w:tcPr>
            <w:tcW w:w="1781" w:type="dxa"/>
          </w:tcPr>
          <w:p w14:paraId="4372C245" w14:textId="77777777" w:rsidR="00A548E0" w:rsidRDefault="00A548E0" w:rsidP="00A548E0">
            <w:r>
              <w:t>COMMENTS</w:t>
            </w:r>
          </w:p>
          <w:p w14:paraId="2493A882" w14:textId="77777777" w:rsidR="00A548E0" w:rsidRDefault="00A548E0" w:rsidP="00A548E0"/>
          <w:p w14:paraId="57DE6A2D" w14:textId="77777777" w:rsidR="00A548E0" w:rsidRDefault="00A548E0" w:rsidP="00A548E0"/>
        </w:tc>
      </w:tr>
      <w:tr w:rsidR="00A548E0" w14:paraId="26D7912A" w14:textId="77777777" w:rsidTr="0030590F">
        <w:trPr>
          <w:cantSplit/>
          <w:trHeight w:val="620"/>
        </w:trPr>
        <w:tc>
          <w:tcPr>
            <w:tcW w:w="959" w:type="dxa"/>
          </w:tcPr>
          <w:p w14:paraId="553DC887" w14:textId="77777777" w:rsidR="00A548E0" w:rsidRDefault="00A548E0" w:rsidP="00A548E0"/>
          <w:p w14:paraId="3E42CBA5" w14:textId="77777777" w:rsidR="00A548E0" w:rsidRDefault="00A548E0" w:rsidP="00A548E0"/>
          <w:p w14:paraId="25E1245B" w14:textId="238B424C" w:rsidR="00A548E0" w:rsidRDefault="00A548E0" w:rsidP="00A548E0">
            <w:r>
              <w:t>2</w:t>
            </w:r>
          </w:p>
        </w:tc>
        <w:tc>
          <w:tcPr>
            <w:tcW w:w="2324" w:type="dxa"/>
          </w:tcPr>
          <w:p w14:paraId="010B33F7" w14:textId="77777777" w:rsidR="00A548E0" w:rsidRDefault="00A548E0" w:rsidP="00A548E0"/>
          <w:p w14:paraId="25D52CE6" w14:textId="77777777" w:rsidR="00A548E0" w:rsidRDefault="00A548E0" w:rsidP="00A548E0"/>
          <w:p w14:paraId="493C7D57" w14:textId="7E2846CC" w:rsidR="00A548E0" w:rsidRDefault="00A548E0" w:rsidP="00A548E0">
            <w:commentRangeStart w:id="100"/>
            <w:commentRangeStart w:id="101"/>
            <w:commentRangeEnd w:id="100"/>
            <w:r>
              <w:rPr>
                <w:rStyle w:val="CommentReference"/>
              </w:rPr>
              <w:commentReference w:id="100"/>
            </w:r>
            <w:commentRangeEnd w:id="101"/>
            <w:r w:rsidR="00C5657A">
              <w:rPr>
                <w:rStyle w:val="CommentReference"/>
              </w:rPr>
              <w:commentReference w:id="101"/>
            </w:r>
            <w:r>
              <w:t xml:space="preserve">Select “File”, then “Open”, then select “TEST_DB”, and click “Open”. </w:t>
            </w:r>
          </w:p>
        </w:tc>
        <w:tc>
          <w:tcPr>
            <w:tcW w:w="1697" w:type="dxa"/>
            <w:gridSpan w:val="2"/>
          </w:tcPr>
          <w:p w14:paraId="4CAB02E2" w14:textId="77777777" w:rsidR="00A548E0" w:rsidRDefault="00A548E0" w:rsidP="00A548E0"/>
          <w:p w14:paraId="579A64C1" w14:textId="77777777" w:rsidR="00A548E0" w:rsidRDefault="00A548E0" w:rsidP="00A548E0"/>
          <w:p w14:paraId="30A15AFB" w14:textId="591812FC" w:rsidR="00A548E0" w:rsidRDefault="00A548E0" w:rsidP="00A548E0">
            <w:r>
              <w:t>This opens the database which contains the table which will be used to test the edit menu operations.</w:t>
            </w:r>
          </w:p>
        </w:tc>
        <w:tc>
          <w:tcPr>
            <w:tcW w:w="2455" w:type="dxa"/>
          </w:tcPr>
          <w:p w14:paraId="2661999F" w14:textId="77777777" w:rsidR="00A548E0" w:rsidRDefault="00A548E0" w:rsidP="00A548E0"/>
          <w:p w14:paraId="094F3A83" w14:textId="77777777" w:rsidR="00A548E0" w:rsidRPr="008262BD" w:rsidRDefault="00A548E0" w:rsidP="00A548E0">
            <w:pPr>
              <w:rPr>
                <w:i/>
                <w:iCs/>
              </w:rPr>
            </w:pPr>
            <w:r>
              <w:t xml:space="preserve">The window displays three rows under “Table Name”. The </w:t>
            </w:r>
            <w:proofErr w:type="gramStart"/>
            <w:r>
              <w:t>first row</w:t>
            </w:r>
            <w:proofErr w:type="gramEnd"/>
            <w:r>
              <w:t xml:space="preserve"> displays “BIG_TABLE”, the second row displays, “CONSTRAINT_TABLE”, and the third row displays, “TYPE_TABLE.” </w:t>
            </w:r>
            <w:r w:rsidRPr="008262BD">
              <w:rPr>
                <w:i/>
                <w:iCs/>
              </w:rPr>
              <w:t>See appendix b.</w:t>
            </w:r>
          </w:p>
          <w:p w14:paraId="392C29FF" w14:textId="0B9D2358" w:rsidR="00A548E0" w:rsidRDefault="00A548E0" w:rsidP="00A548E0"/>
        </w:tc>
        <w:tc>
          <w:tcPr>
            <w:tcW w:w="1781" w:type="dxa"/>
          </w:tcPr>
          <w:p w14:paraId="3F846D96" w14:textId="77777777" w:rsidR="00A548E0" w:rsidRDefault="00A548E0" w:rsidP="00A548E0"/>
          <w:p w14:paraId="6E53FB2B" w14:textId="77777777" w:rsidR="00A548E0" w:rsidRDefault="00A548E0" w:rsidP="00A548E0"/>
        </w:tc>
      </w:tr>
      <w:tr w:rsidR="00A548E0" w14:paraId="7007D262" w14:textId="77777777" w:rsidTr="0030590F">
        <w:trPr>
          <w:cantSplit/>
          <w:trHeight w:val="620"/>
        </w:trPr>
        <w:tc>
          <w:tcPr>
            <w:tcW w:w="959" w:type="dxa"/>
          </w:tcPr>
          <w:p w14:paraId="36E8CB81" w14:textId="297E02B6" w:rsidR="00A548E0" w:rsidRDefault="00A548E0" w:rsidP="00A548E0">
            <w:r>
              <w:t>3</w:t>
            </w:r>
          </w:p>
        </w:tc>
        <w:tc>
          <w:tcPr>
            <w:tcW w:w="2324" w:type="dxa"/>
          </w:tcPr>
          <w:p w14:paraId="1BD3E623" w14:textId="042D7BAF" w:rsidR="00A548E0" w:rsidRDefault="00A548E0" w:rsidP="00A548E0">
            <w:r>
              <w:t>Double click on CONSTRAINT_TABLE</w:t>
            </w:r>
          </w:p>
        </w:tc>
        <w:tc>
          <w:tcPr>
            <w:tcW w:w="1697" w:type="dxa"/>
            <w:gridSpan w:val="2"/>
          </w:tcPr>
          <w:p w14:paraId="2B309120" w14:textId="5F613658" w:rsidR="00A548E0" w:rsidRDefault="00A548E0" w:rsidP="00A548E0">
            <w:r>
              <w:t>This takes the tester to the window where the Edit Menu operations are accessible.</w:t>
            </w:r>
          </w:p>
        </w:tc>
        <w:tc>
          <w:tcPr>
            <w:tcW w:w="2455" w:type="dxa"/>
          </w:tcPr>
          <w:p w14:paraId="013C4C40" w14:textId="42C10687" w:rsidR="00A548E0" w:rsidRDefault="00A548E0" w:rsidP="00A548E0">
            <w:r>
              <w:t xml:space="preserve">The system opens a new window which contains ten rows. </w:t>
            </w:r>
            <w:r w:rsidRPr="00907775">
              <w:rPr>
                <w:i/>
                <w:iCs/>
              </w:rPr>
              <w:t>See appendix c</w:t>
            </w:r>
            <w:r>
              <w:t>.</w:t>
            </w:r>
          </w:p>
        </w:tc>
        <w:tc>
          <w:tcPr>
            <w:tcW w:w="1781" w:type="dxa"/>
          </w:tcPr>
          <w:p w14:paraId="0145DBA4" w14:textId="77777777" w:rsidR="00A548E0" w:rsidRDefault="00A548E0" w:rsidP="00A548E0"/>
        </w:tc>
      </w:tr>
      <w:tr w:rsidR="00A548E0" w14:paraId="342185AE" w14:textId="77777777" w:rsidTr="0030590F">
        <w:trPr>
          <w:cantSplit/>
          <w:trHeight w:val="620"/>
        </w:trPr>
        <w:tc>
          <w:tcPr>
            <w:tcW w:w="959" w:type="dxa"/>
          </w:tcPr>
          <w:p w14:paraId="771EDA97" w14:textId="4351F358" w:rsidR="00A548E0" w:rsidRDefault="00A548E0" w:rsidP="00A548E0">
            <w:r>
              <w:t>4</w:t>
            </w:r>
          </w:p>
        </w:tc>
        <w:tc>
          <w:tcPr>
            <w:tcW w:w="2324" w:type="dxa"/>
          </w:tcPr>
          <w:p w14:paraId="75B4D467" w14:textId="795A0202" w:rsidR="00A548E0" w:rsidRDefault="00A548E0" w:rsidP="00A548E0">
            <w:r>
              <w:t>Select the Last Row by selecting the last red box under the column   labeled “INDEX”</w:t>
            </w:r>
          </w:p>
        </w:tc>
        <w:tc>
          <w:tcPr>
            <w:tcW w:w="1697" w:type="dxa"/>
            <w:gridSpan w:val="2"/>
          </w:tcPr>
          <w:p w14:paraId="354575DE" w14:textId="22897D97" w:rsidR="00A548E0" w:rsidRDefault="00A548E0" w:rsidP="00A548E0">
            <w:r>
              <w:t>This selects the row to be copied.</w:t>
            </w:r>
          </w:p>
        </w:tc>
        <w:tc>
          <w:tcPr>
            <w:tcW w:w="2455" w:type="dxa"/>
          </w:tcPr>
          <w:p w14:paraId="44C7A8A1" w14:textId="1AE7B1EB" w:rsidR="00A548E0" w:rsidRDefault="00A548E0" w:rsidP="00A548E0">
            <w:r>
              <w:t xml:space="preserve">The selected box displays a gray outline. </w:t>
            </w:r>
            <w:r w:rsidRPr="007D5F1F">
              <w:rPr>
                <w:i/>
                <w:iCs/>
              </w:rPr>
              <w:t xml:space="preserve">See appendix </w:t>
            </w:r>
            <w:r>
              <w:rPr>
                <w:i/>
                <w:iCs/>
              </w:rPr>
              <w:t>g</w:t>
            </w:r>
            <w:r w:rsidRPr="007D5F1F">
              <w:rPr>
                <w:i/>
                <w:iCs/>
              </w:rPr>
              <w:t>.</w:t>
            </w:r>
          </w:p>
        </w:tc>
        <w:tc>
          <w:tcPr>
            <w:tcW w:w="1781" w:type="dxa"/>
          </w:tcPr>
          <w:p w14:paraId="3A9D004E" w14:textId="77777777" w:rsidR="00A548E0" w:rsidRDefault="00A548E0" w:rsidP="00A548E0"/>
        </w:tc>
      </w:tr>
      <w:tr w:rsidR="00A548E0" w14:paraId="4FE20D5F" w14:textId="77777777" w:rsidTr="0030590F">
        <w:trPr>
          <w:cantSplit/>
          <w:trHeight w:val="620"/>
        </w:trPr>
        <w:tc>
          <w:tcPr>
            <w:tcW w:w="959" w:type="dxa"/>
          </w:tcPr>
          <w:p w14:paraId="051239C8" w14:textId="59188144" w:rsidR="00A548E0" w:rsidRDefault="00A548E0" w:rsidP="00A548E0">
            <w:r>
              <w:t>5</w:t>
            </w:r>
          </w:p>
        </w:tc>
        <w:tc>
          <w:tcPr>
            <w:tcW w:w="2324" w:type="dxa"/>
          </w:tcPr>
          <w:p w14:paraId="273F71C5" w14:textId="2800B679" w:rsidR="00A548E0" w:rsidRDefault="00A548E0" w:rsidP="00A548E0">
            <w:r>
              <w:t>Select “Edit”, then “Copy Row (^c)”</w:t>
            </w:r>
          </w:p>
        </w:tc>
        <w:tc>
          <w:tcPr>
            <w:tcW w:w="1697" w:type="dxa"/>
            <w:gridSpan w:val="2"/>
          </w:tcPr>
          <w:p w14:paraId="47FC4A50" w14:textId="441D8100" w:rsidR="00A548E0" w:rsidRDefault="00A548E0" w:rsidP="00A548E0">
            <w:r>
              <w:t>This conducts the Copy Row operation.</w:t>
            </w:r>
          </w:p>
        </w:tc>
        <w:tc>
          <w:tcPr>
            <w:tcW w:w="2455" w:type="dxa"/>
          </w:tcPr>
          <w:p w14:paraId="34BBBE4C" w14:textId="5BBCAD86" w:rsidR="00A548E0" w:rsidRDefault="00A548E0" w:rsidP="00A548E0">
            <w:r>
              <w:t xml:space="preserve">The table should remain unchanged and it should look exactly as it did in the previous step. </w:t>
            </w:r>
            <w:r w:rsidRPr="00261CDD">
              <w:rPr>
                <w:i/>
                <w:iCs/>
              </w:rPr>
              <w:t xml:space="preserve">See appendix </w:t>
            </w:r>
            <w:r>
              <w:rPr>
                <w:i/>
                <w:iCs/>
              </w:rPr>
              <w:t>g</w:t>
            </w:r>
            <w:r w:rsidRPr="00261CDD">
              <w:rPr>
                <w:i/>
                <w:iCs/>
              </w:rPr>
              <w:t>.</w:t>
            </w:r>
          </w:p>
        </w:tc>
        <w:tc>
          <w:tcPr>
            <w:tcW w:w="1781" w:type="dxa"/>
          </w:tcPr>
          <w:p w14:paraId="21803E48" w14:textId="77777777" w:rsidR="00A548E0" w:rsidRDefault="00A548E0" w:rsidP="00A548E0"/>
        </w:tc>
      </w:tr>
      <w:tr w:rsidR="00A548E0" w14:paraId="178C9726" w14:textId="77777777" w:rsidTr="0030590F">
        <w:trPr>
          <w:cantSplit/>
          <w:trHeight w:val="620"/>
        </w:trPr>
        <w:tc>
          <w:tcPr>
            <w:tcW w:w="959" w:type="dxa"/>
          </w:tcPr>
          <w:p w14:paraId="2E27DEB6" w14:textId="28C68002" w:rsidR="00A548E0" w:rsidRDefault="0030590F" w:rsidP="00A548E0">
            <w:r>
              <w:t>6</w:t>
            </w:r>
          </w:p>
        </w:tc>
        <w:tc>
          <w:tcPr>
            <w:tcW w:w="2324" w:type="dxa"/>
          </w:tcPr>
          <w:p w14:paraId="4A97C6DB" w14:textId="0D290BEE" w:rsidR="00A548E0" w:rsidRDefault="00A548E0" w:rsidP="00A548E0">
            <w:r>
              <w:t>Select “Edit”, then “Paste Row (^v)”</w:t>
            </w:r>
          </w:p>
        </w:tc>
        <w:tc>
          <w:tcPr>
            <w:tcW w:w="1697" w:type="dxa"/>
            <w:gridSpan w:val="2"/>
          </w:tcPr>
          <w:p w14:paraId="3BB49820" w14:textId="00D7F5A4" w:rsidR="00A548E0" w:rsidRDefault="00A548E0" w:rsidP="00A548E0">
            <w:r>
              <w:t>This conducts the Paste Row operation.</w:t>
            </w:r>
          </w:p>
        </w:tc>
        <w:tc>
          <w:tcPr>
            <w:tcW w:w="2455" w:type="dxa"/>
          </w:tcPr>
          <w:p w14:paraId="1A3CD1ED" w14:textId="6277AB12" w:rsidR="00A548E0" w:rsidRDefault="00A548E0" w:rsidP="00A548E0">
            <w:r>
              <w:t>There should now be 11 rows. The 11</w:t>
            </w:r>
            <w:r w:rsidRPr="00242E61">
              <w:rPr>
                <w:vertAlign w:val="superscript"/>
              </w:rPr>
              <w:t>th</w:t>
            </w:r>
            <w:r>
              <w:t xml:space="preserve"> row is a copy of the 10</w:t>
            </w:r>
            <w:r w:rsidRPr="00AD21FF">
              <w:rPr>
                <w:vertAlign w:val="superscript"/>
              </w:rPr>
              <w:t>th</w:t>
            </w:r>
            <w:r>
              <w:t xml:space="preserve"> row. </w:t>
            </w:r>
            <w:r w:rsidRPr="00891E13">
              <w:rPr>
                <w:i/>
                <w:iCs/>
              </w:rPr>
              <w:t xml:space="preserve">See appendix </w:t>
            </w:r>
            <w:r>
              <w:rPr>
                <w:i/>
                <w:iCs/>
              </w:rPr>
              <w:t>o</w:t>
            </w:r>
            <w:r w:rsidRPr="00891E13">
              <w:rPr>
                <w:i/>
                <w:iCs/>
              </w:rPr>
              <w:t>.</w:t>
            </w:r>
          </w:p>
        </w:tc>
        <w:tc>
          <w:tcPr>
            <w:tcW w:w="1781" w:type="dxa"/>
          </w:tcPr>
          <w:p w14:paraId="2A4E43D2" w14:textId="77777777" w:rsidR="00A548E0" w:rsidRDefault="00A548E0" w:rsidP="00A548E0"/>
        </w:tc>
      </w:tr>
      <w:tr w:rsidR="00723716" w14:paraId="591B2AD0" w14:textId="77777777" w:rsidTr="0030590F">
        <w:trPr>
          <w:cantSplit/>
          <w:trHeight w:val="962"/>
        </w:trPr>
        <w:tc>
          <w:tcPr>
            <w:tcW w:w="959" w:type="dxa"/>
          </w:tcPr>
          <w:p w14:paraId="2B791EA5" w14:textId="77777777" w:rsidR="00723716" w:rsidRDefault="00723716" w:rsidP="00723716">
            <w:r>
              <w:t>8</w:t>
            </w:r>
          </w:p>
        </w:tc>
        <w:tc>
          <w:tcPr>
            <w:tcW w:w="2324" w:type="dxa"/>
          </w:tcPr>
          <w:p w14:paraId="60996A91" w14:textId="363A9DF0" w:rsidR="00723716" w:rsidRDefault="00723716" w:rsidP="00723716">
            <w:r>
              <w:t>Select “</w:t>
            </w:r>
            <w:r w:rsidR="00D600C1">
              <w:t>Edit</w:t>
            </w:r>
            <w:r>
              <w:t>”</w:t>
            </w:r>
            <w:r w:rsidR="00D600C1">
              <w:t>, then “Undo (^z)”</w:t>
            </w:r>
          </w:p>
        </w:tc>
        <w:tc>
          <w:tcPr>
            <w:tcW w:w="1697" w:type="dxa"/>
            <w:gridSpan w:val="2"/>
          </w:tcPr>
          <w:p w14:paraId="789A3994" w14:textId="0946D207" w:rsidR="00723716" w:rsidRDefault="00F86CA1" w:rsidP="00723716">
            <w:r>
              <w:t>Th</w:t>
            </w:r>
            <w:r w:rsidR="00BF6E0F">
              <w:t>is</w:t>
            </w:r>
            <w:r>
              <w:t xml:space="preserve"> completes the </w:t>
            </w:r>
            <w:r w:rsidR="00D600C1">
              <w:t>Undo operation.</w:t>
            </w:r>
          </w:p>
        </w:tc>
        <w:tc>
          <w:tcPr>
            <w:tcW w:w="2455" w:type="dxa"/>
          </w:tcPr>
          <w:p w14:paraId="4F9FDB1A" w14:textId="51F060DD" w:rsidR="00723716" w:rsidRDefault="00723716" w:rsidP="00723716">
            <w:r>
              <w:t xml:space="preserve">The </w:t>
            </w:r>
            <w:r w:rsidR="005175E4">
              <w:t>11</w:t>
            </w:r>
            <w:r w:rsidR="005175E4" w:rsidRPr="005175E4">
              <w:rPr>
                <w:vertAlign w:val="superscript"/>
              </w:rPr>
              <w:t>th</w:t>
            </w:r>
            <w:r w:rsidR="005175E4">
              <w:t xml:space="preserve"> row should </w:t>
            </w:r>
            <w:proofErr w:type="gramStart"/>
            <w:r w:rsidR="005175E4">
              <w:t>disappear</w:t>
            </w:r>
            <w:proofErr w:type="gramEnd"/>
            <w:r w:rsidR="005175E4">
              <w:t xml:space="preserve"> and the table should look exactly as it did in step 3</w:t>
            </w:r>
            <w:r w:rsidR="005175E4" w:rsidRPr="005175E4">
              <w:rPr>
                <w:i/>
                <w:iCs/>
              </w:rPr>
              <w:t>. See appendix c.</w:t>
            </w:r>
            <w:r w:rsidR="005175E4">
              <w:t xml:space="preserve"> </w:t>
            </w:r>
          </w:p>
        </w:tc>
        <w:tc>
          <w:tcPr>
            <w:tcW w:w="1781" w:type="dxa"/>
          </w:tcPr>
          <w:p w14:paraId="42A5437F" w14:textId="77777777" w:rsidR="00723716" w:rsidRDefault="00723716" w:rsidP="00723716"/>
        </w:tc>
      </w:tr>
      <w:tr w:rsidR="00A66AB4" w14:paraId="041E23B6" w14:textId="77777777" w:rsidTr="00723716">
        <w:trPr>
          <w:trHeight w:val="530"/>
        </w:trPr>
        <w:tc>
          <w:tcPr>
            <w:tcW w:w="9216" w:type="dxa"/>
            <w:gridSpan w:val="6"/>
            <w:tcBorders>
              <w:bottom w:val="single" w:sz="4" w:space="0" w:color="auto"/>
            </w:tcBorders>
          </w:tcPr>
          <w:p w14:paraId="2805DDE3" w14:textId="77777777" w:rsidR="00A66AB4" w:rsidRDefault="00A66AB4" w:rsidP="007B5148">
            <w:r>
              <w:t>Concluding Remarks:</w:t>
            </w:r>
          </w:p>
        </w:tc>
      </w:tr>
      <w:tr w:rsidR="00A66AB4" w14:paraId="415A65AB" w14:textId="77777777" w:rsidTr="0030590F">
        <w:trPr>
          <w:trHeight w:val="530"/>
        </w:trPr>
        <w:tc>
          <w:tcPr>
            <w:tcW w:w="4482" w:type="dxa"/>
            <w:gridSpan w:val="3"/>
          </w:tcPr>
          <w:p w14:paraId="134CB338" w14:textId="77777777" w:rsidR="00A66AB4" w:rsidRDefault="00A66AB4" w:rsidP="007B5148">
            <w:r>
              <w:t xml:space="preserve">Testing Team: </w:t>
            </w:r>
          </w:p>
          <w:p w14:paraId="0084245E" w14:textId="77777777" w:rsidR="00A66AB4" w:rsidRDefault="00A66AB4" w:rsidP="007B5148">
            <w:r>
              <w:t>&lt;&lt; List members of testing team and lead &gt;&gt;</w:t>
            </w:r>
          </w:p>
        </w:tc>
        <w:tc>
          <w:tcPr>
            <w:tcW w:w="4734" w:type="dxa"/>
            <w:gridSpan w:val="3"/>
          </w:tcPr>
          <w:p w14:paraId="6873E663" w14:textId="77777777" w:rsidR="00A66AB4" w:rsidRDefault="00A66AB4" w:rsidP="007B5148">
            <w:r>
              <w:t>Date Completed:</w:t>
            </w:r>
          </w:p>
        </w:tc>
      </w:tr>
    </w:tbl>
    <w:p w14:paraId="43FB202C" w14:textId="77777777" w:rsidR="00A66AB4" w:rsidRDefault="00A66AB4" w:rsidP="00425763"/>
    <w:p w14:paraId="140E03AA" w14:textId="77777777" w:rsidR="00A66AB4" w:rsidRDefault="00A66AB4" w:rsidP="00425763"/>
    <w:p w14:paraId="78AF55C3" w14:textId="77777777" w:rsidR="00A66AB4" w:rsidRDefault="00A66AB4" w:rsidP="00425763">
      <w:pPr>
        <w:sectPr w:rsidR="00A66AB4" w:rsidSect="00053D19">
          <w:headerReference w:type="default" r:id="rId22"/>
          <w:footerReference w:type="default" r:id="rId23"/>
          <w:type w:val="continuous"/>
          <w:pgSz w:w="12240" w:h="15840" w:code="1"/>
          <w:pgMar w:top="1440" w:right="1440" w:bottom="1440" w:left="1800" w:header="720" w:footer="720" w:gutter="0"/>
          <w:cols w:space="720"/>
        </w:sectPr>
      </w:pPr>
    </w:p>
    <w:p w14:paraId="797A2534" w14:textId="77777777" w:rsidR="00425763" w:rsidRDefault="00425763" w:rsidP="00425763">
      <w:pPr>
        <w:pStyle w:val="Paragraph"/>
        <w:sectPr w:rsidR="00425763">
          <w:type w:val="continuous"/>
          <w:pgSz w:w="12240" w:h="15840" w:code="1"/>
          <w:pgMar w:top="1440" w:right="1440" w:bottom="1440" w:left="1800" w:header="720" w:footer="720" w:gutter="0"/>
          <w:cols w:space="720"/>
        </w:sectPr>
      </w:pPr>
    </w:p>
    <w:p w14:paraId="5DF23666" w14:textId="77777777" w:rsidR="00425763" w:rsidRDefault="00425763" w:rsidP="00425763"/>
    <w:p w14:paraId="301DC04C" w14:textId="77777777" w:rsidR="00941D93" w:rsidRDefault="00941D93"/>
    <w:p w14:paraId="0066E3E7" w14:textId="77777777" w:rsidR="00E47986" w:rsidRPr="00C8753A" w:rsidRDefault="00E47986" w:rsidP="00425763">
      <w:pPr>
        <w:pStyle w:val="Heading1"/>
        <w:pageBreakBefore w:val="0"/>
        <w:pBdr>
          <w:top w:val="single" w:sz="12" w:space="0" w:color="auto"/>
        </w:pBdr>
      </w:pPr>
      <w:bookmarkStart w:id="102" w:name="_Toc21505006"/>
      <w:bookmarkStart w:id="103" w:name="_Toc227033594"/>
      <w:bookmarkStart w:id="104" w:name="_Toc22915481"/>
      <w:r w:rsidRPr="00C8753A">
        <w:t>User Interface Testing</w:t>
      </w:r>
      <w:bookmarkEnd w:id="102"/>
      <w:bookmarkEnd w:id="103"/>
      <w:bookmarkEnd w:id="104"/>
    </w:p>
    <w:p w14:paraId="0641C28E" w14:textId="77777777" w:rsidR="00E47986" w:rsidRDefault="00E47986" w:rsidP="00E47986"/>
    <w:p w14:paraId="23D16674" w14:textId="77777777" w:rsidR="00E27CAF" w:rsidRDefault="00E27CAF" w:rsidP="00E47986">
      <w:r>
        <w:t>The following tests the user interface of the system as it concerns the Edit Menu. The tests are represented as questions and each question needs a response of “Yes” to pass the test.</w:t>
      </w:r>
    </w:p>
    <w:p w14:paraId="33544013" w14:textId="77777777" w:rsidR="00BF6E0F" w:rsidRDefault="00BF6E0F" w:rsidP="00E47986"/>
    <w:p w14:paraId="422AFAF2" w14:textId="77777777" w:rsidR="00BF6E0F" w:rsidRDefault="00BF6E0F" w:rsidP="00E479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7"/>
        <w:gridCol w:w="4493"/>
      </w:tblGrid>
      <w:tr w:rsidR="00E27CAF" w14:paraId="52654794" w14:textId="77777777" w:rsidTr="00CE5CC9">
        <w:tc>
          <w:tcPr>
            <w:tcW w:w="4608" w:type="dxa"/>
            <w:shd w:val="clear" w:color="auto" w:fill="auto"/>
          </w:tcPr>
          <w:p w14:paraId="05E9F68A" w14:textId="77777777" w:rsidR="00E27CAF" w:rsidRDefault="00E27CAF" w:rsidP="00E27CAF">
            <w:r>
              <w:t>Tests</w:t>
            </w:r>
          </w:p>
        </w:tc>
        <w:tc>
          <w:tcPr>
            <w:tcW w:w="4608" w:type="dxa"/>
            <w:shd w:val="clear" w:color="auto" w:fill="auto"/>
          </w:tcPr>
          <w:p w14:paraId="7BA3B50A" w14:textId="77777777" w:rsidR="00E27CAF" w:rsidRDefault="00E27CAF" w:rsidP="00E27CAF">
            <w:r>
              <w:t>Pass/Fail</w:t>
            </w:r>
          </w:p>
        </w:tc>
      </w:tr>
      <w:tr w:rsidR="00E27CAF" w14:paraId="1C4B4BEC" w14:textId="77777777" w:rsidTr="00CE5CC9">
        <w:tc>
          <w:tcPr>
            <w:tcW w:w="4608" w:type="dxa"/>
            <w:shd w:val="clear" w:color="auto" w:fill="auto"/>
          </w:tcPr>
          <w:p w14:paraId="1277D7DA" w14:textId="77777777" w:rsidR="00E27CAF" w:rsidRPr="00CE5CC9" w:rsidRDefault="00E27CAF" w:rsidP="00E27CAF">
            <w:pPr>
              <w:rPr>
                <w:i/>
                <w:iCs/>
              </w:rPr>
            </w:pPr>
            <w:r w:rsidRPr="00CE5CC9">
              <w:rPr>
                <w:i/>
                <w:iCs/>
              </w:rPr>
              <w:t>Spelling</w:t>
            </w:r>
          </w:p>
        </w:tc>
        <w:tc>
          <w:tcPr>
            <w:tcW w:w="4608" w:type="dxa"/>
            <w:shd w:val="clear" w:color="auto" w:fill="auto"/>
          </w:tcPr>
          <w:p w14:paraId="1AA08CEE" w14:textId="77777777" w:rsidR="00E27CAF" w:rsidRDefault="00E27CAF" w:rsidP="00E27CAF"/>
        </w:tc>
      </w:tr>
      <w:tr w:rsidR="00E27CAF" w14:paraId="41440DF4" w14:textId="77777777" w:rsidTr="00CE5CC9">
        <w:tc>
          <w:tcPr>
            <w:tcW w:w="4608" w:type="dxa"/>
            <w:shd w:val="clear" w:color="auto" w:fill="auto"/>
          </w:tcPr>
          <w:p w14:paraId="0FAC5ED3" w14:textId="77777777" w:rsidR="00E27CAF" w:rsidRDefault="00E27CAF" w:rsidP="00E27CAF">
            <w:r w:rsidRPr="00C20B3C">
              <w:t>In the file menu, is the edit button displayed as “Edit”?</w:t>
            </w:r>
          </w:p>
        </w:tc>
        <w:tc>
          <w:tcPr>
            <w:tcW w:w="4608" w:type="dxa"/>
            <w:shd w:val="clear" w:color="auto" w:fill="auto"/>
          </w:tcPr>
          <w:p w14:paraId="62BE8012" w14:textId="77777777" w:rsidR="00E27CAF" w:rsidRDefault="00E27CAF" w:rsidP="00E27CAF"/>
        </w:tc>
      </w:tr>
      <w:tr w:rsidR="00E27CAF" w14:paraId="4B62D5E7" w14:textId="77777777" w:rsidTr="00CE5CC9">
        <w:tc>
          <w:tcPr>
            <w:tcW w:w="4608" w:type="dxa"/>
            <w:shd w:val="clear" w:color="auto" w:fill="auto"/>
          </w:tcPr>
          <w:p w14:paraId="6AD81431" w14:textId="4A79EA4C" w:rsidR="00E27CAF" w:rsidRDefault="00E27CAF" w:rsidP="00E27CAF">
            <w:r w:rsidRPr="00C20B3C">
              <w:t>In the edit menu, is the insert button displayed as “Insert</w:t>
            </w:r>
            <w:r w:rsidR="00AA3659">
              <w:t xml:space="preserve"> Row (</w:t>
            </w:r>
            <w:r w:rsidR="003C5298">
              <w:t>^</w:t>
            </w:r>
            <w:proofErr w:type="spellStart"/>
            <w:r w:rsidR="003C5298">
              <w:t>i</w:t>
            </w:r>
            <w:proofErr w:type="spellEnd"/>
            <w:r w:rsidR="003C5298">
              <w:t>)</w:t>
            </w:r>
            <w:r w:rsidRPr="00C20B3C">
              <w:t>”?</w:t>
            </w:r>
          </w:p>
        </w:tc>
        <w:tc>
          <w:tcPr>
            <w:tcW w:w="4608" w:type="dxa"/>
            <w:shd w:val="clear" w:color="auto" w:fill="auto"/>
          </w:tcPr>
          <w:p w14:paraId="7E8B91BC" w14:textId="77777777" w:rsidR="00E27CAF" w:rsidRDefault="00E27CAF" w:rsidP="00E27CAF"/>
        </w:tc>
      </w:tr>
      <w:tr w:rsidR="00E27CAF" w14:paraId="1D7EDB43" w14:textId="77777777" w:rsidTr="00CE5CC9">
        <w:tc>
          <w:tcPr>
            <w:tcW w:w="4608" w:type="dxa"/>
            <w:shd w:val="clear" w:color="auto" w:fill="auto"/>
          </w:tcPr>
          <w:p w14:paraId="29B4DB75" w14:textId="7BB3F718" w:rsidR="00E27CAF" w:rsidRDefault="00E27CAF" w:rsidP="00E27CAF">
            <w:r w:rsidRPr="00C20B3C">
              <w:t>In the edit menu, is the delete button displayed as “Delete</w:t>
            </w:r>
            <w:r w:rsidR="003C5298">
              <w:t xml:space="preserve"> Row (^</w:t>
            </w:r>
            <w:r w:rsidR="002C3E79">
              <w:t>d)</w:t>
            </w:r>
            <w:r w:rsidRPr="00C20B3C">
              <w:t>”?</w:t>
            </w:r>
          </w:p>
        </w:tc>
        <w:tc>
          <w:tcPr>
            <w:tcW w:w="4608" w:type="dxa"/>
            <w:shd w:val="clear" w:color="auto" w:fill="auto"/>
          </w:tcPr>
          <w:p w14:paraId="1A53D77F" w14:textId="77777777" w:rsidR="00E27CAF" w:rsidRDefault="00E27CAF" w:rsidP="00E27CAF"/>
        </w:tc>
      </w:tr>
      <w:tr w:rsidR="00E27CAF" w14:paraId="0D34813E" w14:textId="77777777" w:rsidTr="00CE5CC9">
        <w:tc>
          <w:tcPr>
            <w:tcW w:w="4608" w:type="dxa"/>
            <w:shd w:val="clear" w:color="auto" w:fill="auto"/>
          </w:tcPr>
          <w:p w14:paraId="26AE4EB1" w14:textId="1B06F0F2" w:rsidR="00E27CAF" w:rsidRDefault="00E27CAF" w:rsidP="00E27CAF">
            <w:r w:rsidRPr="00C20B3C">
              <w:t>In the edit menu, is the copy button displayed as “Copy</w:t>
            </w:r>
            <w:r w:rsidR="002C3E79">
              <w:t xml:space="preserve"> Row (^c)</w:t>
            </w:r>
            <w:r w:rsidRPr="00C20B3C">
              <w:t>”?</w:t>
            </w:r>
          </w:p>
        </w:tc>
        <w:tc>
          <w:tcPr>
            <w:tcW w:w="4608" w:type="dxa"/>
            <w:shd w:val="clear" w:color="auto" w:fill="auto"/>
          </w:tcPr>
          <w:p w14:paraId="080D9C5E" w14:textId="77777777" w:rsidR="00E27CAF" w:rsidRDefault="00E27CAF" w:rsidP="00E27CAF"/>
        </w:tc>
      </w:tr>
      <w:tr w:rsidR="00E27CAF" w14:paraId="062D1728" w14:textId="77777777" w:rsidTr="00CE5CC9">
        <w:tc>
          <w:tcPr>
            <w:tcW w:w="4608" w:type="dxa"/>
            <w:shd w:val="clear" w:color="auto" w:fill="auto"/>
          </w:tcPr>
          <w:p w14:paraId="324ED8C1" w14:textId="1F2E93C8" w:rsidR="00E27CAF" w:rsidRDefault="00E27CAF" w:rsidP="00E27CAF">
            <w:r w:rsidRPr="00C20B3C">
              <w:t>In the edit menu, is the paste button displayed as “Paste</w:t>
            </w:r>
            <w:r w:rsidR="002C3E79">
              <w:t xml:space="preserve"> Row (^p)</w:t>
            </w:r>
            <w:r w:rsidRPr="00C20B3C">
              <w:t>”?</w:t>
            </w:r>
          </w:p>
        </w:tc>
        <w:tc>
          <w:tcPr>
            <w:tcW w:w="4608" w:type="dxa"/>
            <w:shd w:val="clear" w:color="auto" w:fill="auto"/>
          </w:tcPr>
          <w:p w14:paraId="15DE248E" w14:textId="77777777" w:rsidR="00E27CAF" w:rsidRDefault="00E27CAF" w:rsidP="00E27CAF"/>
        </w:tc>
      </w:tr>
      <w:tr w:rsidR="00E27CAF" w14:paraId="3734DCD0" w14:textId="77777777" w:rsidTr="00CE5CC9">
        <w:tc>
          <w:tcPr>
            <w:tcW w:w="4608" w:type="dxa"/>
            <w:shd w:val="clear" w:color="auto" w:fill="auto"/>
          </w:tcPr>
          <w:p w14:paraId="0ADE1C85" w14:textId="77777777" w:rsidR="00E27CAF" w:rsidRDefault="00E27CAF" w:rsidP="00E27CAF">
            <w:r w:rsidRPr="00C20B3C">
              <w:t>In the edit menu, is the undo button displayed as “Undo”?</w:t>
            </w:r>
          </w:p>
        </w:tc>
        <w:tc>
          <w:tcPr>
            <w:tcW w:w="4608" w:type="dxa"/>
            <w:shd w:val="clear" w:color="auto" w:fill="auto"/>
          </w:tcPr>
          <w:p w14:paraId="05F8DCA2" w14:textId="77777777" w:rsidR="00E27CAF" w:rsidRDefault="00E27CAF" w:rsidP="00E27CAF"/>
        </w:tc>
      </w:tr>
      <w:tr w:rsidR="00E27CAF" w14:paraId="6287917D" w14:textId="77777777" w:rsidTr="00CE5CC9">
        <w:tc>
          <w:tcPr>
            <w:tcW w:w="4608" w:type="dxa"/>
            <w:shd w:val="clear" w:color="auto" w:fill="auto"/>
          </w:tcPr>
          <w:p w14:paraId="0207E69E" w14:textId="77777777" w:rsidR="00E27CAF" w:rsidRDefault="00E27CAF" w:rsidP="00E27CAF"/>
        </w:tc>
        <w:tc>
          <w:tcPr>
            <w:tcW w:w="4608" w:type="dxa"/>
            <w:shd w:val="clear" w:color="auto" w:fill="auto"/>
          </w:tcPr>
          <w:p w14:paraId="0426E0B7" w14:textId="77777777" w:rsidR="00E27CAF" w:rsidRDefault="00E27CAF" w:rsidP="00E27CAF"/>
        </w:tc>
      </w:tr>
      <w:tr w:rsidR="00E27CAF" w14:paraId="46218E14" w14:textId="77777777" w:rsidTr="00CE5CC9">
        <w:tc>
          <w:tcPr>
            <w:tcW w:w="4608" w:type="dxa"/>
            <w:shd w:val="clear" w:color="auto" w:fill="auto"/>
          </w:tcPr>
          <w:p w14:paraId="05E56469" w14:textId="77777777" w:rsidR="00E27CAF" w:rsidRPr="00CE5CC9" w:rsidRDefault="00E27CAF" w:rsidP="00E27CAF">
            <w:pPr>
              <w:rPr>
                <w:i/>
                <w:iCs/>
              </w:rPr>
            </w:pPr>
            <w:r w:rsidRPr="00CE5CC9">
              <w:rPr>
                <w:i/>
                <w:iCs/>
              </w:rPr>
              <w:t>Usability</w:t>
            </w:r>
          </w:p>
        </w:tc>
        <w:tc>
          <w:tcPr>
            <w:tcW w:w="4608" w:type="dxa"/>
            <w:shd w:val="clear" w:color="auto" w:fill="auto"/>
          </w:tcPr>
          <w:p w14:paraId="4C49CBF0" w14:textId="77777777" w:rsidR="00E27CAF" w:rsidRDefault="00E27CAF" w:rsidP="00E27CAF"/>
        </w:tc>
      </w:tr>
      <w:tr w:rsidR="00E27CAF" w14:paraId="215F5E78" w14:textId="77777777" w:rsidTr="00CE5CC9">
        <w:tc>
          <w:tcPr>
            <w:tcW w:w="4608" w:type="dxa"/>
            <w:shd w:val="clear" w:color="auto" w:fill="auto"/>
          </w:tcPr>
          <w:p w14:paraId="10547195" w14:textId="77777777" w:rsidR="00E27CAF" w:rsidRDefault="00E27CAF" w:rsidP="00E27CAF">
            <w:r w:rsidRPr="00C20B3C">
              <w:t>Do each of the operations execute using one click from the edit menu?</w:t>
            </w:r>
          </w:p>
        </w:tc>
        <w:tc>
          <w:tcPr>
            <w:tcW w:w="4608" w:type="dxa"/>
            <w:shd w:val="clear" w:color="auto" w:fill="auto"/>
          </w:tcPr>
          <w:p w14:paraId="12960C37" w14:textId="77777777" w:rsidR="00E27CAF" w:rsidRDefault="00E27CAF" w:rsidP="00E27CAF"/>
        </w:tc>
      </w:tr>
      <w:tr w:rsidR="00E27CAF" w14:paraId="31A744EA" w14:textId="77777777" w:rsidTr="00CE5CC9">
        <w:tc>
          <w:tcPr>
            <w:tcW w:w="4608" w:type="dxa"/>
            <w:shd w:val="clear" w:color="auto" w:fill="auto"/>
          </w:tcPr>
          <w:p w14:paraId="62B7D5D1" w14:textId="77777777" w:rsidR="00E27CAF" w:rsidRDefault="00E27CAF" w:rsidP="00E27CAF">
            <w:r w:rsidRPr="00C20B3C">
              <w:t>Is the edit menu displayed at the top of the table view window?</w:t>
            </w:r>
          </w:p>
        </w:tc>
        <w:tc>
          <w:tcPr>
            <w:tcW w:w="4608" w:type="dxa"/>
            <w:shd w:val="clear" w:color="auto" w:fill="auto"/>
          </w:tcPr>
          <w:p w14:paraId="4192A3EB" w14:textId="77777777" w:rsidR="00E27CAF" w:rsidRDefault="00E27CAF" w:rsidP="00E27CAF"/>
        </w:tc>
      </w:tr>
    </w:tbl>
    <w:p w14:paraId="0EA1F6F4" w14:textId="77777777" w:rsidR="00BF6E0F" w:rsidRDefault="00BF6E0F" w:rsidP="00E47986"/>
    <w:p w14:paraId="768BA722" w14:textId="77777777" w:rsidR="00013402" w:rsidRDefault="00013402" w:rsidP="00013402">
      <w:pPr>
        <w:pStyle w:val="Heading1"/>
      </w:pPr>
      <w:bookmarkStart w:id="105" w:name="_Toc22915482"/>
      <w:r>
        <w:lastRenderedPageBreak/>
        <w:t>Test Schedule</w:t>
      </w:r>
      <w:bookmarkEnd w:id="105"/>
    </w:p>
    <w:p w14:paraId="6697C1E7" w14:textId="77777777" w:rsidR="00E27CAF" w:rsidRDefault="00E27CAF" w:rsidP="00013402">
      <w:r>
        <w:t xml:space="preserve">The following is a table which schedules the task, the task completion date, the persons to conduct the task and a description of the task for purposes of scheduling organization and completion. The test schedule will be determined </w:t>
      </w:r>
      <w:proofErr w:type="gramStart"/>
      <w:r>
        <w:t>at a later date</w:t>
      </w:r>
      <w:proofErr w:type="gramEnd"/>
      <w:r>
        <w:t>.</w:t>
      </w:r>
    </w:p>
    <w:p w14:paraId="66F6B32D" w14:textId="77777777" w:rsidR="004706B7" w:rsidRDefault="004706B7" w:rsidP="00013402"/>
    <w:p w14:paraId="2144B3A5"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74EC40B1" w14:textId="77777777" w:rsidTr="003D58CD">
        <w:tc>
          <w:tcPr>
            <w:tcW w:w="1548" w:type="dxa"/>
          </w:tcPr>
          <w:p w14:paraId="63AC82CD"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6C22E5B6" w14:textId="77777777" w:rsidR="00E47986" w:rsidRPr="004F31AD" w:rsidRDefault="00E47986" w:rsidP="003D58CD">
            <w:pPr>
              <w:spacing w:line="360" w:lineRule="auto"/>
              <w:rPr>
                <w:b/>
              </w:rPr>
            </w:pPr>
            <w:r w:rsidRPr="004F31AD">
              <w:rPr>
                <w:b/>
              </w:rPr>
              <w:t>People</w:t>
            </w:r>
          </w:p>
        </w:tc>
        <w:tc>
          <w:tcPr>
            <w:tcW w:w="4608" w:type="dxa"/>
          </w:tcPr>
          <w:p w14:paraId="11D35EE5" w14:textId="77777777" w:rsidR="00E47986" w:rsidRPr="004F31AD" w:rsidRDefault="00E47986" w:rsidP="003D58CD">
            <w:pPr>
              <w:spacing w:line="360" w:lineRule="auto"/>
              <w:rPr>
                <w:b/>
              </w:rPr>
            </w:pPr>
            <w:r w:rsidRPr="004F31AD">
              <w:rPr>
                <w:b/>
              </w:rPr>
              <w:t>Description</w:t>
            </w:r>
          </w:p>
        </w:tc>
      </w:tr>
      <w:tr w:rsidR="00E47986" w:rsidRPr="004F31AD" w14:paraId="69E547C9" w14:textId="77777777" w:rsidTr="003D58CD">
        <w:tc>
          <w:tcPr>
            <w:tcW w:w="1548" w:type="dxa"/>
          </w:tcPr>
          <w:p w14:paraId="267ACDC6" w14:textId="77777777" w:rsidR="00E47986" w:rsidRDefault="00E47986" w:rsidP="003D58CD">
            <w:pPr>
              <w:spacing w:line="360" w:lineRule="auto"/>
            </w:pPr>
          </w:p>
        </w:tc>
        <w:tc>
          <w:tcPr>
            <w:tcW w:w="2700" w:type="dxa"/>
          </w:tcPr>
          <w:p w14:paraId="5034E7FD" w14:textId="77777777" w:rsidR="00E47986" w:rsidRDefault="00E47986" w:rsidP="003D58CD">
            <w:pPr>
              <w:spacing w:line="360" w:lineRule="auto"/>
            </w:pPr>
          </w:p>
        </w:tc>
        <w:tc>
          <w:tcPr>
            <w:tcW w:w="4608" w:type="dxa"/>
          </w:tcPr>
          <w:p w14:paraId="18B4C48E" w14:textId="77777777" w:rsidR="00E47986" w:rsidRDefault="00E47986" w:rsidP="003D58CD">
            <w:pPr>
              <w:spacing w:line="360" w:lineRule="auto"/>
            </w:pPr>
          </w:p>
        </w:tc>
      </w:tr>
      <w:tr w:rsidR="00E47986" w:rsidRPr="004F31AD" w14:paraId="3FB4CA87" w14:textId="77777777" w:rsidTr="003D58CD">
        <w:tc>
          <w:tcPr>
            <w:tcW w:w="1548" w:type="dxa"/>
          </w:tcPr>
          <w:p w14:paraId="1BFFDFCF" w14:textId="77777777" w:rsidR="00E47986" w:rsidRDefault="00E47986" w:rsidP="003D58CD">
            <w:pPr>
              <w:spacing w:line="360" w:lineRule="auto"/>
            </w:pPr>
          </w:p>
        </w:tc>
        <w:tc>
          <w:tcPr>
            <w:tcW w:w="2700" w:type="dxa"/>
          </w:tcPr>
          <w:p w14:paraId="4239D05B" w14:textId="77777777" w:rsidR="00E47986" w:rsidRDefault="00E47986" w:rsidP="003D58CD">
            <w:pPr>
              <w:spacing w:line="360" w:lineRule="auto"/>
            </w:pPr>
          </w:p>
        </w:tc>
        <w:tc>
          <w:tcPr>
            <w:tcW w:w="4608" w:type="dxa"/>
          </w:tcPr>
          <w:p w14:paraId="3EFB09D3" w14:textId="77777777" w:rsidR="00E47986" w:rsidRDefault="00E47986" w:rsidP="003D58CD">
            <w:pPr>
              <w:spacing w:line="360" w:lineRule="auto"/>
            </w:pPr>
          </w:p>
        </w:tc>
      </w:tr>
      <w:tr w:rsidR="00E47986" w:rsidRPr="004F31AD" w14:paraId="1B3316C6" w14:textId="77777777" w:rsidTr="003D58CD">
        <w:tc>
          <w:tcPr>
            <w:tcW w:w="1548" w:type="dxa"/>
          </w:tcPr>
          <w:p w14:paraId="15CA85F2" w14:textId="77777777" w:rsidR="00E47986" w:rsidRDefault="00E47986" w:rsidP="003D58CD">
            <w:pPr>
              <w:spacing w:line="360" w:lineRule="auto"/>
            </w:pPr>
          </w:p>
        </w:tc>
        <w:tc>
          <w:tcPr>
            <w:tcW w:w="2700" w:type="dxa"/>
          </w:tcPr>
          <w:p w14:paraId="158153C8" w14:textId="77777777" w:rsidR="00E47986" w:rsidRDefault="00E47986" w:rsidP="003D58CD">
            <w:pPr>
              <w:spacing w:line="360" w:lineRule="auto"/>
            </w:pPr>
          </w:p>
        </w:tc>
        <w:tc>
          <w:tcPr>
            <w:tcW w:w="4608" w:type="dxa"/>
          </w:tcPr>
          <w:p w14:paraId="1D77E258" w14:textId="77777777" w:rsidR="00E47986" w:rsidRDefault="00E47986" w:rsidP="003D58CD">
            <w:pPr>
              <w:spacing w:line="360" w:lineRule="auto"/>
            </w:pPr>
          </w:p>
        </w:tc>
      </w:tr>
      <w:tr w:rsidR="00E47986" w:rsidRPr="004F31AD" w14:paraId="308A717D" w14:textId="77777777" w:rsidTr="003D58CD">
        <w:tc>
          <w:tcPr>
            <w:tcW w:w="1548" w:type="dxa"/>
          </w:tcPr>
          <w:p w14:paraId="11FD6460" w14:textId="77777777" w:rsidR="00E47986" w:rsidRDefault="00E47986" w:rsidP="003D58CD">
            <w:pPr>
              <w:spacing w:line="360" w:lineRule="auto"/>
            </w:pPr>
          </w:p>
        </w:tc>
        <w:tc>
          <w:tcPr>
            <w:tcW w:w="2700" w:type="dxa"/>
          </w:tcPr>
          <w:p w14:paraId="4100846D" w14:textId="77777777" w:rsidR="00E47986" w:rsidRDefault="00E47986" w:rsidP="003D58CD">
            <w:pPr>
              <w:spacing w:line="360" w:lineRule="auto"/>
            </w:pPr>
          </w:p>
        </w:tc>
        <w:tc>
          <w:tcPr>
            <w:tcW w:w="4608" w:type="dxa"/>
          </w:tcPr>
          <w:p w14:paraId="4BE5235D" w14:textId="77777777" w:rsidR="00E47986" w:rsidRDefault="00E47986" w:rsidP="003D58CD">
            <w:pPr>
              <w:spacing w:line="360" w:lineRule="auto"/>
            </w:pPr>
          </w:p>
        </w:tc>
      </w:tr>
      <w:tr w:rsidR="00E47986" w:rsidRPr="004F31AD" w14:paraId="243DC0CA" w14:textId="77777777" w:rsidTr="003D58CD">
        <w:tc>
          <w:tcPr>
            <w:tcW w:w="1548" w:type="dxa"/>
          </w:tcPr>
          <w:p w14:paraId="4A30A5EC" w14:textId="77777777" w:rsidR="00E47986" w:rsidRDefault="00E47986" w:rsidP="003D58CD">
            <w:pPr>
              <w:spacing w:line="360" w:lineRule="auto"/>
            </w:pPr>
          </w:p>
        </w:tc>
        <w:tc>
          <w:tcPr>
            <w:tcW w:w="2700" w:type="dxa"/>
          </w:tcPr>
          <w:p w14:paraId="475A1C96" w14:textId="77777777" w:rsidR="00E47986" w:rsidRDefault="00E47986" w:rsidP="003D58CD">
            <w:pPr>
              <w:spacing w:line="360" w:lineRule="auto"/>
            </w:pPr>
          </w:p>
        </w:tc>
        <w:tc>
          <w:tcPr>
            <w:tcW w:w="4608" w:type="dxa"/>
          </w:tcPr>
          <w:p w14:paraId="670775C4" w14:textId="77777777" w:rsidR="00E47986" w:rsidRDefault="00E47986" w:rsidP="003D58CD">
            <w:pPr>
              <w:spacing w:line="360" w:lineRule="auto"/>
            </w:pPr>
          </w:p>
        </w:tc>
      </w:tr>
      <w:tr w:rsidR="00E47986" w:rsidRPr="004F31AD" w14:paraId="300235C3" w14:textId="77777777" w:rsidTr="003D58CD">
        <w:tc>
          <w:tcPr>
            <w:tcW w:w="1548" w:type="dxa"/>
          </w:tcPr>
          <w:p w14:paraId="7019BE07" w14:textId="77777777" w:rsidR="00E47986" w:rsidRDefault="00E47986" w:rsidP="003D58CD">
            <w:pPr>
              <w:spacing w:line="360" w:lineRule="auto"/>
            </w:pPr>
          </w:p>
        </w:tc>
        <w:tc>
          <w:tcPr>
            <w:tcW w:w="2700" w:type="dxa"/>
          </w:tcPr>
          <w:p w14:paraId="269BF8AC" w14:textId="77777777" w:rsidR="00E47986" w:rsidRDefault="00E47986" w:rsidP="003D58CD">
            <w:pPr>
              <w:spacing w:line="360" w:lineRule="auto"/>
            </w:pPr>
          </w:p>
        </w:tc>
        <w:tc>
          <w:tcPr>
            <w:tcW w:w="4608" w:type="dxa"/>
          </w:tcPr>
          <w:p w14:paraId="489FA824" w14:textId="77777777" w:rsidR="00E47986" w:rsidRDefault="00E47986" w:rsidP="003D58CD">
            <w:pPr>
              <w:spacing w:line="360" w:lineRule="auto"/>
            </w:pPr>
          </w:p>
        </w:tc>
      </w:tr>
      <w:tr w:rsidR="00E47986" w:rsidRPr="004F31AD" w14:paraId="29B81A0E" w14:textId="77777777" w:rsidTr="003D58CD">
        <w:tc>
          <w:tcPr>
            <w:tcW w:w="1548" w:type="dxa"/>
          </w:tcPr>
          <w:p w14:paraId="5FD534A8" w14:textId="77777777" w:rsidR="00E47986" w:rsidRDefault="00E47986" w:rsidP="003D58CD">
            <w:pPr>
              <w:spacing w:line="360" w:lineRule="auto"/>
            </w:pPr>
          </w:p>
        </w:tc>
        <w:tc>
          <w:tcPr>
            <w:tcW w:w="2700" w:type="dxa"/>
          </w:tcPr>
          <w:p w14:paraId="1152016D" w14:textId="77777777" w:rsidR="00E47986" w:rsidRDefault="00E47986" w:rsidP="003D58CD">
            <w:pPr>
              <w:spacing w:line="360" w:lineRule="auto"/>
            </w:pPr>
          </w:p>
        </w:tc>
        <w:tc>
          <w:tcPr>
            <w:tcW w:w="4608" w:type="dxa"/>
          </w:tcPr>
          <w:p w14:paraId="120D77C2" w14:textId="77777777" w:rsidR="00E47986" w:rsidRDefault="00E47986" w:rsidP="003D58CD">
            <w:pPr>
              <w:spacing w:line="360" w:lineRule="auto"/>
            </w:pPr>
          </w:p>
        </w:tc>
      </w:tr>
      <w:tr w:rsidR="00E47986" w:rsidRPr="004F31AD" w14:paraId="5CE91683" w14:textId="77777777" w:rsidTr="003D58CD">
        <w:tc>
          <w:tcPr>
            <w:tcW w:w="1548" w:type="dxa"/>
          </w:tcPr>
          <w:p w14:paraId="16CC56FE" w14:textId="77777777" w:rsidR="00E47986" w:rsidRDefault="00E47986" w:rsidP="003D58CD">
            <w:pPr>
              <w:spacing w:line="360" w:lineRule="auto"/>
            </w:pPr>
          </w:p>
        </w:tc>
        <w:tc>
          <w:tcPr>
            <w:tcW w:w="2700" w:type="dxa"/>
          </w:tcPr>
          <w:p w14:paraId="383201D3" w14:textId="77777777" w:rsidR="00E47986" w:rsidRDefault="00E47986" w:rsidP="003D58CD">
            <w:pPr>
              <w:spacing w:line="360" w:lineRule="auto"/>
            </w:pPr>
          </w:p>
        </w:tc>
        <w:tc>
          <w:tcPr>
            <w:tcW w:w="4608" w:type="dxa"/>
          </w:tcPr>
          <w:p w14:paraId="717CD44A" w14:textId="77777777" w:rsidR="00E47986" w:rsidRDefault="00E47986" w:rsidP="003D58CD">
            <w:pPr>
              <w:spacing w:line="360" w:lineRule="auto"/>
            </w:pPr>
          </w:p>
        </w:tc>
      </w:tr>
      <w:tr w:rsidR="00E47986" w:rsidRPr="004F31AD" w14:paraId="3494544C" w14:textId="77777777" w:rsidTr="003D58CD">
        <w:tc>
          <w:tcPr>
            <w:tcW w:w="1548" w:type="dxa"/>
          </w:tcPr>
          <w:p w14:paraId="751194B3" w14:textId="77777777" w:rsidR="00E47986" w:rsidRDefault="00E47986" w:rsidP="003D58CD">
            <w:pPr>
              <w:spacing w:line="360" w:lineRule="auto"/>
            </w:pPr>
          </w:p>
        </w:tc>
        <w:tc>
          <w:tcPr>
            <w:tcW w:w="2700" w:type="dxa"/>
          </w:tcPr>
          <w:p w14:paraId="3E82938F" w14:textId="77777777" w:rsidR="00E47986" w:rsidRDefault="00E47986" w:rsidP="003D58CD">
            <w:pPr>
              <w:spacing w:line="360" w:lineRule="auto"/>
            </w:pPr>
          </w:p>
        </w:tc>
        <w:tc>
          <w:tcPr>
            <w:tcW w:w="4608" w:type="dxa"/>
          </w:tcPr>
          <w:p w14:paraId="3263AA98" w14:textId="77777777" w:rsidR="00E47986" w:rsidRDefault="00E47986" w:rsidP="003D58CD">
            <w:pPr>
              <w:spacing w:line="360" w:lineRule="auto"/>
            </w:pPr>
          </w:p>
        </w:tc>
      </w:tr>
    </w:tbl>
    <w:p w14:paraId="3972C199" w14:textId="77777777" w:rsidR="00E47986" w:rsidRDefault="00E47986" w:rsidP="00E47986"/>
    <w:p w14:paraId="0279EA32" w14:textId="77777777" w:rsidR="00E47986" w:rsidRDefault="00E47986" w:rsidP="00E47986"/>
    <w:p w14:paraId="1A1A2AF3" w14:textId="77777777" w:rsidR="004706B7" w:rsidRDefault="004706B7" w:rsidP="00013402"/>
    <w:p w14:paraId="4DB0219F" w14:textId="4CE5AF6E" w:rsidR="007D73A7" w:rsidRPr="007D73A7" w:rsidRDefault="007D73A7" w:rsidP="007D73A7">
      <w:pPr>
        <w:tabs>
          <w:tab w:val="left" w:pos="7665"/>
        </w:tabs>
      </w:pPr>
    </w:p>
    <w:p w14:paraId="5E8ED94B" w14:textId="77777777" w:rsidR="007A4335" w:rsidRDefault="007A4335" w:rsidP="007A4335">
      <w:pPr>
        <w:pStyle w:val="Heading1"/>
      </w:pPr>
      <w:bookmarkStart w:id="106" w:name="_Toc227033596"/>
      <w:bookmarkStart w:id="107" w:name="_Toc22915484"/>
      <w:r>
        <w:lastRenderedPageBreak/>
        <w:t>Appendix</w:t>
      </w:r>
      <w:bookmarkEnd w:id="106"/>
      <w:bookmarkEnd w:id="107"/>
    </w:p>
    <w:p w14:paraId="5A86C4CE" w14:textId="29370F08" w:rsidR="00E27CAF" w:rsidRDefault="00E27CAF" w:rsidP="007D73A7">
      <w:pPr>
        <w:numPr>
          <w:ilvl w:val="0"/>
          <w:numId w:val="17"/>
        </w:numPr>
      </w:pPr>
      <w:r>
        <w:t xml:space="preserve">The </w:t>
      </w:r>
      <w:r w:rsidR="00BE7969">
        <w:t>initial display when the program is run:</w:t>
      </w:r>
    </w:p>
    <w:p w14:paraId="790D6D7D" w14:textId="52509979" w:rsidR="00B079C6" w:rsidRDefault="00CF5B25" w:rsidP="00B079C6">
      <w:pPr>
        <w:jc w:val="center"/>
      </w:pPr>
      <w:r>
        <w:rPr>
          <w:noProof/>
        </w:rPr>
        <w:drawing>
          <wp:inline distT="0" distB="0" distL="0" distR="0" wp14:anchorId="7151954C" wp14:editId="5093D49E">
            <wp:extent cx="4476750" cy="1343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750" cy="1343025"/>
                    </a:xfrm>
                    <a:prstGeom prst="rect">
                      <a:avLst/>
                    </a:prstGeom>
                    <a:noFill/>
                    <a:ln>
                      <a:noFill/>
                    </a:ln>
                  </pic:spPr>
                </pic:pic>
              </a:graphicData>
            </a:graphic>
          </wp:inline>
        </w:drawing>
      </w:r>
    </w:p>
    <w:p w14:paraId="2FDCFDF1" w14:textId="77777777" w:rsidR="001C6A00" w:rsidRDefault="001C6A00" w:rsidP="001C6A00"/>
    <w:p w14:paraId="71047637" w14:textId="46AE6B64" w:rsidR="007D73A7" w:rsidRDefault="00BE7969" w:rsidP="007D73A7">
      <w:pPr>
        <w:numPr>
          <w:ilvl w:val="0"/>
          <w:numId w:val="17"/>
        </w:numPr>
      </w:pPr>
      <w:r>
        <w:t>The display after the user opens “TEST_DB.xml”:</w:t>
      </w:r>
    </w:p>
    <w:p w14:paraId="35CFF14A" w14:textId="0568618D" w:rsidR="00BE7969" w:rsidRDefault="00BE7969" w:rsidP="00BE7969"/>
    <w:p w14:paraId="526FF3EB" w14:textId="4286EAF2" w:rsidR="007B0A24" w:rsidRDefault="00CF5B25" w:rsidP="00BE7969">
      <w:pPr>
        <w:jc w:val="center"/>
      </w:pPr>
      <w:r>
        <w:rPr>
          <w:noProof/>
        </w:rPr>
        <w:drawing>
          <wp:inline distT="0" distB="0" distL="0" distR="0" wp14:anchorId="06D56BFA" wp14:editId="47EBF79C">
            <wp:extent cx="4505325"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5325" cy="1314450"/>
                    </a:xfrm>
                    <a:prstGeom prst="rect">
                      <a:avLst/>
                    </a:prstGeom>
                    <a:noFill/>
                    <a:ln>
                      <a:noFill/>
                    </a:ln>
                  </pic:spPr>
                </pic:pic>
              </a:graphicData>
            </a:graphic>
          </wp:inline>
        </w:drawing>
      </w:r>
    </w:p>
    <w:p w14:paraId="04E5B79A" w14:textId="77777777" w:rsidR="00555F9B" w:rsidRDefault="00555F9B" w:rsidP="00BE7969">
      <w:pPr>
        <w:jc w:val="center"/>
      </w:pPr>
    </w:p>
    <w:p w14:paraId="26EE4455" w14:textId="4E42231C" w:rsidR="00555F9B" w:rsidRDefault="00555F9B" w:rsidP="00555F9B">
      <w:pPr>
        <w:numPr>
          <w:ilvl w:val="0"/>
          <w:numId w:val="17"/>
        </w:numPr>
      </w:pPr>
      <w:r>
        <w:t>The display after the</w:t>
      </w:r>
      <w:r w:rsidR="00264035">
        <w:t xml:space="preserve"> user double clicks on</w:t>
      </w:r>
      <w:r>
        <w:t xml:space="preserve"> “CONSTRAINT_TABLE”</w:t>
      </w:r>
      <w:r w:rsidR="00264035">
        <w:t>:</w:t>
      </w:r>
    </w:p>
    <w:p w14:paraId="231559A2" w14:textId="1A4A5694" w:rsidR="00555F9B" w:rsidRDefault="00CF5B25" w:rsidP="00555F9B">
      <w:pPr>
        <w:jc w:val="center"/>
      </w:pPr>
      <w:r>
        <w:rPr>
          <w:noProof/>
        </w:rPr>
        <w:drawing>
          <wp:inline distT="0" distB="0" distL="0" distR="0" wp14:anchorId="21903AF9" wp14:editId="457450BE">
            <wp:extent cx="4486275" cy="2619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6275" cy="2619375"/>
                    </a:xfrm>
                    <a:prstGeom prst="rect">
                      <a:avLst/>
                    </a:prstGeom>
                    <a:noFill/>
                    <a:ln>
                      <a:noFill/>
                    </a:ln>
                  </pic:spPr>
                </pic:pic>
              </a:graphicData>
            </a:graphic>
          </wp:inline>
        </w:drawing>
      </w:r>
    </w:p>
    <w:p w14:paraId="594FACD5" w14:textId="10BE73BD" w:rsidR="00264035" w:rsidRDefault="00264035" w:rsidP="00555F9B">
      <w:pPr>
        <w:jc w:val="center"/>
      </w:pPr>
    </w:p>
    <w:p w14:paraId="756ADA8C" w14:textId="1F4F123D" w:rsidR="003859FA" w:rsidRDefault="003859FA" w:rsidP="00555F9B">
      <w:pPr>
        <w:jc w:val="center"/>
      </w:pPr>
    </w:p>
    <w:p w14:paraId="377B7EDC" w14:textId="17BE8974" w:rsidR="003859FA" w:rsidRDefault="003859FA" w:rsidP="00555F9B">
      <w:pPr>
        <w:jc w:val="center"/>
      </w:pPr>
    </w:p>
    <w:p w14:paraId="03ABDE38" w14:textId="7378AADC" w:rsidR="003859FA" w:rsidRDefault="003859FA" w:rsidP="00555F9B">
      <w:pPr>
        <w:jc w:val="center"/>
      </w:pPr>
    </w:p>
    <w:p w14:paraId="773FB3AD" w14:textId="61DCFA7E" w:rsidR="003859FA" w:rsidRDefault="003859FA" w:rsidP="00555F9B">
      <w:pPr>
        <w:jc w:val="center"/>
      </w:pPr>
    </w:p>
    <w:p w14:paraId="75829D58" w14:textId="2EDB368D" w:rsidR="003859FA" w:rsidRDefault="003859FA" w:rsidP="00555F9B">
      <w:pPr>
        <w:jc w:val="center"/>
      </w:pPr>
    </w:p>
    <w:p w14:paraId="2AC8832F" w14:textId="695D723F" w:rsidR="003859FA" w:rsidRDefault="003859FA" w:rsidP="00555F9B">
      <w:pPr>
        <w:jc w:val="center"/>
      </w:pPr>
    </w:p>
    <w:p w14:paraId="40F4C25D" w14:textId="08D13DB5" w:rsidR="003859FA" w:rsidRDefault="003859FA" w:rsidP="00555F9B">
      <w:pPr>
        <w:jc w:val="center"/>
      </w:pPr>
    </w:p>
    <w:p w14:paraId="5E390D03" w14:textId="4DB51823" w:rsidR="003859FA" w:rsidRDefault="003859FA" w:rsidP="00555F9B">
      <w:pPr>
        <w:jc w:val="center"/>
      </w:pPr>
    </w:p>
    <w:p w14:paraId="376BCDB5" w14:textId="77777777" w:rsidR="003859FA" w:rsidRDefault="003859FA" w:rsidP="00555F9B">
      <w:pPr>
        <w:jc w:val="center"/>
      </w:pPr>
    </w:p>
    <w:p w14:paraId="34089274" w14:textId="03BB5AA5" w:rsidR="007B0A24" w:rsidRDefault="003859FA" w:rsidP="007D73A7">
      <w:pPr>
        <w:numPr>
          <w:ilvl w:val="0"/>
          <w:numId w:val="17"/>
        </w:numPr>
      </w:pPr>
      <w:r>
        <w:t>The display after the Insert Row operation:</w:t>
      </w:r>
    </w:p>
    <w:p w14:paraId="56478879" w14:textId="337181F0" w:rsidR="007B0A24" w:rsidRDefault="00CF5B25" w:rsidP="003859FA">
      <w:pPr>
        <w:jc w:val="center"/>
      </w:pPr>
      <w:r>
        <w:rPr>
          <w:noProof/>
        </w:rPr>
        <w:lastRenderedPageBreak/>
        <w:drawing>
          <wp:inline distT="0" distB="0" distL="0" distR="0" wp14:anchorId="4D95EFCD" wp14:editId="792249AE">
            <wp:extent cx="4400550" cy="2771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00550" cy="2771775"/>
                    </a:xfrm>
                    <a:prstGeom prst="rect">
                      <a:avLst/>
                    </a:prstGeom>
                    <a:noFill/>
                    <a:ln>
                      <a:noFill/>
                    </a:ln>
                  </pic:spPr>
                </pic:pic>
              </a:graphicData>
            </a:graphic>
          </wp:inline>
        </w:drawing>
      </w:r>
    </w:p>
    <w:p w14:paraId="6EF5476A" w14:textId="77777777" w:rsidR="003859FA" w:rsidRDefault="003859FA" w:rsidP="003859FA">
      <w:pPr>
        <w:jc w:val="center"/>
      </w:pPr>
    </w:p>
    <w:p w14:paraId="1FE2927F" w14:textId="345A4A13" w:rsidR="007B0A24" w:rsidRDefault="003859FA" w:rsidP="007D73A7">
      <w:pPr>
        <w:numPr>
          <w:ilvl w:val="0"/>
          <w:numId w:val="17"/>
        </w:numPr>
      </w:pPr>
      <w:r>
        <w:t>First row selected display:</w:t>
      </w:r>
    </w:p>
    <w:p w14:paraId="336FA69E" w14:textId="5B10877F" w:rsidR="003859FA" w:rsidRDefault="00CF5B25" w:rsidP="003859FA">
      <w:pPr>
        <w:jc w:val="center"/>
      </w:pPr>
      <w:r>
        <w:rPr>
          <w:noProof/>
        </w:rPr>
        <w:drawing>
          <wp:inline distT="0" distB="0" distL="0" distR="0" wp14:anchorId="124F38BA" wp14:editId="498A55F6">
            <wp:extent cx="4524375" cy="2486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4375" cy="2486025"/>
                    </a:xfrm>
                    <a:prstGeom prst="rect">
                      <a:avLst/>
                    </a:prstGeom>
                    <a:noFill/>
                    <a:ln>
                      <a:noFill/>
                    </a:ln>
                  </pic:spPr>
                </pic:pic>
              </a:graphicData>
            </a:graphic>
          </wp:inline>
        </w:drawing>
      </w:r>
    </w:p>
    <w:p w14:paraId="18870BEB" w14:textId="1E730833" w:rsidR="007B0A24" w:rsidRDefault="007B0A24" w:rsidP="007B0A24">
      <w:pPr>
        <w:pStyle w:val="ListParagraph"/>
      </w:pPr>
    </w:p>
    <w:p w14:paraId="3E0E4E77" w14:textId="45E4FF13" w:rsidR="003859FA" w:rsidRDefault="003859FA" w:rsidP="007B0A24">
      <w:pPr>
        <w:pStyle w:val="ListParagraph"/>
      </w:pPr>
    </w:p>
    <w:p w14:paraId="7D1A5F8E" w14:textId="77D0BAC0" w:rsidR="003859FA" w:rsidRDefault="003859FA" w:rsidP="007B0A24">
      <w:pPr>
        <w:pStyle w:val="ListParagraph"/>
      </w:pPr>
    </w:p>
    <w:p w14:paraId="1D9954CF" w14:textId="1E5742D2" w:rsidR="003859FA" w:rsidRDefault="003859FA" w:rsidP="007B0A24">
      <w:pPr>
        <w:pStyle w:val="ListParagraph"/>
      </w:pPr>
    </w:p>
    <w:p w14:paraId="14AB3FEB" w14:textId="08BFD4BE" w:rsidR="003859FA" w:rsidRDefault="003859FA" w:rsidP="007B0A24">
      <w:pPr>
        <w:pStyle w:val="ListParagraph"/>
      </w:pPr>
    </w:p>
    <w:p w14:paraId="4251439B" w14:textId="429B6F32" w:rsidR="003859FA" w:rsidRDefault="003859FA" w:rsidP="007B0A24">
      <w:pPr>
        <w:pStyle w:val="ListParagraph"/>
      </w:pPr>
    </w:p>
    <w:p w14:paraId="60059B7E" w14:textId="522B11CE" w:rsidR="003859FA" w:rsidRDefault="003859FA" w:rsidP="007B0A24">
      <w:pPr>
        <w:pStyle w:val="ListParagraph"/>
      </w:pPr>
    </w:p>
    <w:p w14:paraId="5956EE4A" w14:textId="770080A5" w:rsidR="003859FA" w:rsidRDefault="003859FA" w:rsidP="007B0A24">
      <w:pPr>
        <w:pStyle w:val="ListParagraph"/>
      </w:pPr>
    </w:p>
    <w:p w14:paraId="69542C21" w14:textId="5D2DE74C" w:rsidR="003859FA" w:rsidRDefault="003859FA" w:rsidP="007B0A24">
      <w:pPr>
        <w:pStyle w:val="ListParagraph"/>
      </w:pPr>
    </w:p>
    <w:p w14:paraId="450F2B5F" w14:textId="71FFB067" w:rsidR="003859FA" w:rsidRDefault="003859FA" w:rsidP="007B0A24">
      <w:pPr>
        <w:pStyle w:val="ListParagraph"/>
      </w:pPr>
    </w:p>
    <w:p w14:paraId="791F57E6" w14:textId="427C15C1" w:rsidR="003859FA" w:rsidRDefault="003859FA" w:rsidP="007B0A24">
      <w:pPr>
        <w:pStyle w:val="ListParagraph"/>
      </w:pPr>
    </w:p>
    <w:p w14:paraId="2D5B690D" w14:textId="77777777" w:rsidR="003859FA" w:rsidRDefault="003859FA" w:rsidP="007B0A24">
      <w:pPr>
        <w:pStyle w:val="ListParagraph"/>
      </w:pPr>
    </w:p>
    <w:p w14:paraId="410D2DF3" w14:textId="3FE575D5" w:rsidR="007B0A24" w:rsidRDefault="000E423B" w:rsidP="007D73A7">
      <w:pPr>
        <w:numPr>
          <w:ilvl w:val="0"/>
          <w:numId w:val="17"/>
        </w:numPr>
      </w:pPr>
      <w:r>
        <w:t>Display after first row is deleted:</w:t>
      </w:r>
    </w:p>
    <w:p w14:paraId="39907F95" w14:textId="777B4161" w:rsidR="003859FA" w:rsidRDefault="003859FA" w:rsidP="003859FA"/>
    <w:p w14:paraId="4E8826AA" w14:textId="730575ED" w:rsidR="003859FA" w:rsidRDefault="00CF5B25" w:rsidP="000E423B">
      <w:pPr>
        <w:jc w:val="center"/>
      </w:pPr>
      <w:r>
        <w:rPr>
          <w:noProof/>
        </w:rPr>
        <w:drawing>
          <wp:inline distT="0" distB="0" distL="0" distR="0" wp14:anchorId="31442603" wp14:editId="06F7FF30">
            <wp:extent cx="4505325" cy="2257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5325" cy="2257425"/>
                    </a:xfrm>
                    <a:prstGeom prst="rect">
                      <a:avLst/>
                    </a:prstGeom>
                    <a:noFill/>
                    <a:ln>
                      <a:noFill/>
                    </a:ln>
                  </pic:spPr>
                </pic:pic>
              </a:graphicData>
            </a:graphic>
          </wp:inline>
        </w:drawing>
      </w:r>
    </w:p>
    <w:p w14:paraId="76A6FCB3" w14:textId="77777777" w:rsidR="007B0A24" w:rsidRDefault="007B0A24" w:rsidP="007B0A24">
      <w:pPr>
        <w:pStyle w:val="ListParagraph"/>
      </w:pPr>
    </w:p>
    <w:p w14:paraId="2CFC2EA4" w14:textId="328563F9" w:rsidR="007B0A24" w:rsidRDefault="00CE27DE" w:rsidP="007D73A7">
      <w:pPr>
        <w:numPr>
          <w:ilvl w:val="0"/>
          <w:numId w:val="17"/>
        </w:numPr>
      </w:pPr>
      <w:r>
        <w:t>Last row selected display:</w:t>
      </w:r>
    </w:p>
    <w:p w14:paraId="7DE6FB17" w14:textId="7F538337" w:rsidR="000E423B" w:rsidRDefault="00CF5B25" w:rsidP="00CE27DE">
      <w:pPr>
        <w:jc w:val="center"/>
      </w:pPr>
      <w:r>
        <w:rPr>
          <w:noProof/>
        </w:rPr>
        <w:drawing>
          <wp:inline distT="0" distB="0" distL="0" distR="0" wp14:anchorId="1E617B73" wp14:editId="0B455ED3">
            <wp:extent cx="4581525" cy="2371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1525" cy="2371725"/>
                    </a:xfrm>
                    <a:prstGeom prst="rect">
                      <a:avLst/>
                    </a:prstGeom>
                    <a:noFill/>
                    <a:ln>
                      <a:noFill/>
                    </a:ln>
                  </pic:spPr>
                </pic:pic>
              </a:graphicData>
            </a:graphic>
          </wp:inline>
        </w:drawing>
      </w:r>
    </w:p>
    <w:p w14:paraId="18E04320" w14:textId="77777777" w:rsidR="007B0A24" w:rsidRDefault="007B0A24" w:rsidP="007B0A24">
      <w:pPr>
        <w:pStyle w:val="ListParagraph"/>
      </w:pPr>
    </w:p>
    <w:p w14:paraId="68DC253B" w14:textId="6E1F3996" w:rsidR="007B0A24" w:rsidRDefault="00956FFB" w:rsidP="007D73A7">
      <w:pPr>
        <w:numPr>
          <w:ilvl w:val="0"/>
          <w:numId w:val="17"/>
        </w:numPr>
      </w:pPr>
      <w:r>
        <w:t>Display after last row is deleted:</w:t>
      </w:r>
    </w:p>
    <w:p w14:paraId="706D91A2" w14:textId="30C38D3D" w:rsidR="00CE27DE" w:rsidRDefault="00CF5B25" w:rsidP="00CE27DE">
      <w:pPr>
        <w:jc w:val="center"/>
      </w:pPr>
      <w:r>
        <w:rPr>
          <w:noProof/>
        </w:rPr>
        <w:drawing>
          <wp:inline distT="0" distB="0" distL="0" distR="0" wp14:anchorId="560FD33F" wp14:editId="6F01BD2E">
            <wp:extent cx="4543425"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43425" cy="2209800"/>
                    </a:xfrm>
                    <a:prstGeom prst="rect">
                      <a:avLst/>
                    </a:prstGeom>
                    <a:noFill/>
                    <a:ln>
                      <a:noFill/>
                    </a:ln>
                  </pic:spPr>
                </pic:pic>
              </a:graphicData>
            </a:graphic>
          </wp:inline>
        </w:drawing>
      </w:r>
    </w:p>
    <w:p w14:paraId="3AEC6BE2" w14:textId="77777777" w:rsidR="007B0A24" w:rsidRDefault="007B0A24" w:rsidP="007B0A24">
      <w:pPr>
        <w:pStyle w:val="ListParagraph"/>
      </w:pPr>
    </w:p>
    <w:p w14:paraId="55467091" w14:textId="421A2D85" w:rsidR="007B0A24" w:rsidRDefault="00956FFB" w:rsidP="007D73A7">
      <w:pPr>
        <w:numPr>
          <w:ilvl w:val="0"/>
          <w:numId w:val="17"/>
        </w:numPr>
      </w:pPr>
      <w:r>
        <w:lastRenderedPageBreak/>
        <w:t>5</w:t>
      </w:r>
      <w:r w:rsidRPr="00956FFB">
        <w:rPr>
          <w:vertAlign w:val="superscript"/>
        </w:rPr>
        <w:t>th</w:t>
      </w:r>
      <w:r>
        <w:t xml:space="preserve"> row is selected display:</w:t>
      </w:r>
    </w:p>
    <w:p w14:paraId="410847BA" w14:textId="4EF485A4" w:rsidR="00956FFB" w:rsidRDefault="00CF5B25" w:rsidP="00956FFB">
      <w:pPr>
        <w:jc w:val="center"/>
      </w:pPr>
      <w:r>
        <w:rPr>
          <w:noProof/>
        </w:rPr>
        <w:drawing>
          <wp:inline distT="0" distB="0" distL="0" distR="0" wp14:anchorId="2AEF0ECF" wp14:editId="6765FF00">
            <wp:extent cx="4476750" cy="2466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6750" cy="2466975"/>
                    </a:xfrm>
                    <a:prstGeom prst="rect">
                      <a:avLst/>
                    </a:prstGeom>
                    <a:noFill/>
                    <a:ln>
                      <a:noFill/>
                    </a:ln>
                  </pic:spPr>
                </pic:pic>
              </a:graphicData>
            </a:graphic>
          </wp:inline>
        </w:drawing>
      </w:r>
    </w:p>
    <w:p w14:paraId="43000B97" w14:textId="77777777" w:rsidR="007B0A24" w:rsidRDefault="007B0A24" w:rsidP="007B0A24">
      <w:pPr>
        <w:pStyle w:val="ListParagraph"/>
      </w:pPr>
    </w:p>
    <w:p w14:paraId="20B96CD8" w14:textId="62CE71D8" w:rsidR="007B0A24" w:rsidRDefault="00956FFB" w:rsidP="007D73A7">
      <w:pPr>
        <w:numPr>
          <w:ilvl w:val="0"/>
          <w:numId w:val="17"/>
        </w:numPr>
      </w:pPr>
      <w:r>
        <w:t>Display after 5</w:t>
      </w:r>
      <w:r w:rsidRPr="00956FFB">
        <w:rPr>
          <w:vertAlign w:val="superscript"/>
        </w:rPr>
        <w:t>th</w:t>
      </w:r>
      <w:r>
        <w:t xml:space="preserve"> row is deleted:</w:t>
      </w:r>
    </w:p>
    <w:p w14:paraId="1DEB0A4E" w14:textId="06EB5176" w:rsidR="00956FFB" w:rsidRDefault="00CF5B25" w:rsidP="00956FFB">
      <w:pPr>
        <w:jc w:val="center"/>
      </w:pPr>
      <w:r>
        <w:rPr>
          <w:noProof/>
        </w:rPr>
        <w:drawing>
          <wp:inline distT="0" distB="0" distL="0" distR="0" wp14:anchorId="0C8FAF44" wp14:editId="23AEE09B">
            <wp:extent cx="4505325" cy="2200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5325" cy="2200275"/>
                    </a:xfrm>
                    <a:prstGeom prst="rect">
                      <a:avLst/>
                    </a:prstGeom>
                    <a:noFill/>
                    <a:ln>
                      <a:noFill/>
                    </a:ln>
                  </pic:spPr>
                </pic:pic>
              </a:graphicData>
            </a:graphic>
          </wp:inline>
        </w:drawing>
      </w:r>
    </w:p>
    <w:p w14:paraId="7C64B97E" w14:textId="22C9EA81" w:rsidR="007B0A24" w:rsidRDefault="007B0A24" w:rsidP="007B0A24">
      <w:pPr>
        <w:pStyle w:val="ListParagraph"/>
      </w:pPr>
    </w:p>
    <w:p w14:paraId="37361188" w14:textId="304B70DD" w:rsidR="00956FFB" w:rsidRDefault="00956FFB" w:rsidP="007B0A24">
      <w:pPr>
        <w:pStyle w:val="ListParagraph"/>
      </w:pPr>
    </w:p>
    <w:p w14:paraId="59359BAF" w14:textId="78A27AC3" w:rsidR="00956FFB" w:rsidRDefault="00956FFB" w:rsidP="007B0A24">
      <w:pPr>
        <w:pStyle w:val="ListParagraph"/>
      </w:pPr>
    </w:p>
    <w:p w14:paraId="0C4C8427" w14:textId="6E7682A3" w:rsidR="00956FFB" w:rsidRDefault="00956FFB" w:rsidP="007B0A24">
      <w:pPr>
        <w:pStyle w:val="ListParagraph"/>
      </w:pPr>
    </w:p>
    <w:p w14:paraId="537EA970" w14:textId="3D372234" w:rsidR="00956FFB" w:rsidRDefault="00956FFB" w:rsidP="007B0A24">
      <w:pPr>
        <w:pStyle w:val="ListParagraph"/>
      </w:pPr>
    </w:p>
    <w:p w14:paraId="0727E9AE" w14:textId="213C61F3" w:rsidR="00956FFB" w:rsidRDefault="00956FFB" w:rsidP="007B0A24">
      <w:pPr>
        <w:pStyle w:val="ListParagraph"/>
      </w:pPr>
    </w:p>
    <w:p w14:paraId="2486616C" w14:textId="52544446" w:rsidR="00956FFB" w:rsidRDefault="00956FFB" w:rsidP="007B0A24">
      <w:pPr>
        <w:pStyle w:val="ListParagraph"/>
      </w:pPr>
    </w:p>
    <w:p w14:paraId="05CC1BAF" w14:textId="024EAB6C" w:rsidR="00956FFB" w:rsidRDefault="00956FFB" w:rsidP="007B0A24">
      <w:pPr>
        <w:pStyle w:val="ListParagraph"/>
      </w:pPr>
    </w:p>
    <w:p w14:paraId="1F12ED1B" w14:textId="341EF85B" w:rsidR="00956FFB" w:rsidRDefault="00956FFB" w:rsidP="007B0A24">
      <w:pPr>
        <w:pStyle w:val="ListParagraph"/>
      </w:pPr>
    </w:p>
    <w:p w14:paraId="232A99D8" w14:textId="345CC4B1" w:rsidR="00956FFB" w:rsidRDefault="00956FFB" w:rsidP="007B0A24">
      <w:pPr>
        <w:pStyle w:val="ListParagraph"/>
      </w:pPr>
    </w:p>
    <w:p w14:paraId="65F2903E" w14:textId="2594817A" w:rsidR="00956FFB" w:rsidRDefault="00956FFB" w:rsidP="007B0A24">
      <w:pPr>
        <w:pStyle w:val="ListParagraph"/>
      </w:pPr>
    </w:p>
    <w:p w14:paraId="4D37EED3" w14:textId="77777777" w:rsidR="00956FFB" w:rsidRDefault="00956FFB" w:rsidP="007B0A24">
      <w:pPr>
        <w:pStyle w:val="ListParagraph"/>
      </w:pPr>
    </w:p>
    <w:p w14:paraId="5D1FC71A" w14:textId="567FDE3F" w:rsidR="007B0A24" w:rsidRDefault="00A42594" w:rsidP="007D73A7">
      <w:pPr>
        <w:numPr>
          <w:ilvl w:val="0"/>
          <w:numId w:val="17"/>
        </w:numPr>
      </w:pPr>
      <w:r>
        <w:t>Rows 4 through 7 are selected display:</w:t>
      </w:r>
    </w:p>
    <w:p w14:paraId="007315AE" w14:textId="16AB8853" w:rsidR="00956FFB" w:rsidRDefault="00CF5B25" w:rsidP="00956FFB">
      <w:pPr>
        <w:jc w:val="center"/>
      </w:pPr>
      <w:r>
        <w:rPr>
          <w:noProof/>
        </w:rPr>
        <w:lastRenderedPageBreak/>
        <w:drawing>
          <wp:inline distT="0" distB="0" distL="0" distR="0" wp14:anchorId="3771C61C" wp14:editId="45B04749">
            <wp:extent cx="4514850" cy="255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14850" cy="2552700"/>
                    </a:xfrm>
                    <a:prstGeom prst="rect">
                      <a:avLst/>
                    </a:prstGeom>
                    <a:noFill/>
                    <a:ln>
                      <a:noFill/>
                    </a:ln>
                  </pic:spPr>
                </pic:pic>
              </a:graphicData>
            </a:graphic>
          </wp:inline>
        </w:drawing>
      </w:r>
    </w:p>
    <w:p w14:paraId="73ED9E31" w14:textId="77777777" w:rsidR="007B0A24" w:rsidRDefault="007B0A24" w:rsidP="007B0A24">
      <w:pPr>
        <w:pStyle w:val="ListParagraph"/>
      </w:pPr>
    </w:p>
    <w:p w14:paraId="07A1617A" w14:textId="7352FFFB" w:rsidR="007B0A24" w:rsidRDefault="00A42594" w:rsidP="007D73A7">
      <w:pPr>
        <w:numPr>
          <w:ilvl w:val="0"/>
          <w:numId w:val="17"/>
        </w:numPr>
      </w:pPr>
      <w:r>
        <w:t>Display after rows 4 through 7 are deleted:</w:t>
      </w:r>
    </w:p>
    <w:p w14:paraId="35DEF1DA" w14:textId="0BD81013" w:rsidR="00A42594" w:rsidRDefault="00CF5B25" w:rsidP="00A42594">
      <w:pPr>
        <w:jc w:val="center"/>
      </w:pPr>
      <w:r>
        <w:rPr>
          <w:noProof/>
        </w:rPr>
        <w:drawing>
          <wp:inline distT="0" distB="0" distL="0" distR="0" wp14:anchorId="707B9E5D" wp14:editId="53A569C8">
            <wp:extent cx="4552950" cy="1838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52950" cy="1838325"/>
                    </a:xfrm>
                    <a:prstGeom prst="rect">
                      <a:avLst/>
                    </a:prstGeom>
                    <a:noFill/>
                    <a:ln>
                      <a:noFill/>
                    </a:ln>
                  </pic:spPr>
                </pic:pic>
              </a:graphicData>
            </a:graphic>
          </wp:inline>
        </w:drawing>
      </w:r>
    </w:p>
    <w:p w14:paraId="0263262A" w14:textId="77777777" w:rsidR="007B0A24" w:rsidRDefault="007B0A24" w:rsidP="007B0A24">
      <w:pPr>
        <w:pStyle w:val="ListParagraph"/>
      </w:pPr>
    </w:p>
    <w:p w14:paraId="6154FD32" w14:textId="6FB25427" w:rsidR="007B0A24" w:rsidRDefault="00264AD2" w:rsidP="007D73A7">
      <w:pPr>
        <w:numPr>
          <w:ilvl w:val="0"/>
          <w:numId w:val="17"/>
        </w:numPr>
      </w:pPr>
      <w:r>
        <w:t>Display after “Index” is selected in the Header Row:</w:t>
      </w:r>
    </w:p>
    <w:p w14:paraId="128D6F79" w14:textId="37771968" w:rsidR="00A42594" w:rsidRDefault="00CF5B25" w:rsidP="00A42594">
      <w:pPr>
        <w:jc w:val="center"/>
      </w:pPr>
      <w:r>
        <w:rPr>
          <w:noProof/>
        </w:rPr>
        <w:drawing>
          <wp:inline distT="0" distB="0" distL="0" distR="0" wp14:anchorId="59777342" wp14:editId="12252E8A">
            <wp:extent cx="4505325" cy="2505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5325" cy="2505075"/>
                    </a:xfrm>
                    <a:prstGeom prst="rect">
                      <a:avLst/>
                    </a:prstGeom>
                    <a:noFill/>
                    <a:ln>
                      <a:noFill/>
                    </a:ln>
                  </pic:spPr>
                </pic:pic>
              </a:graphicData>
            </a:graphic>
          </wp:inline>
        </w:drawing>
      </w:r>
    </w:p>
    <w:p w14:paraId="3A967715" w14:textId="77777777" w:rsidR="007B0A24" w:rsidRDefault="007B0A24" w:rsidP="007B0A24">
      <w:pPr>
        <w:pStyle w:val="ListParagraph"/>
      </w:pPr>
    </w:p>
    <w:p w14:paraId="25820EDE" w14:textId="76DCE32C" w:rsidR="007B0A24" w:rsidRDefault="007468BA" w:rsidP="007D73A7">
      <w:pPr>
        <w:numPr>
          <w:ilvl w:val="0"/>
          <w:numId w:val="17"/>
        </w:numPr>
      </w:pPr>
      <w:r>
        <w:lastRenderedPageBreak/>
        <w:t>Display after the first row is copied and pasted:</w:t>
      </w:r>
    </w:p>
    <w:p w14:paraId="44872BB3" w14:textId="6A39689A" w:rsidR="00264AD2" w:rsidRDefault="00CF5B25" w:rsidP="00264AD2">
      <w:pPr>
        <w:jc w:val="center"/>
      </w:pPr>
      <w:r>
        <w:rPr>
          <w:noProof/>
        </w:rPr>
        <w:drawing>
          <wp:inline distT="0" distB="0" distL="0" distR="0" wp14:anchorId="0BCE2081" wp14:editId="760CF5AA">
            <wp:extent cx="4514850" cy="2686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14850" cy="2686050"/>
                    </a:xfrm>
                    <a:prstGeom prst="rect">
                      <a:avLst/>
                    </a:prstGeom>
                    <a:noFill/>
                    <a:ln>
                      <a:noFill/>
                    </a:ln>
                  </pic:spPr>
                </pic:pic>
              </a:graphicData>
            </a:graphic>
          </wp:inline>
        </w:drawing>
      </w:r>
    </w:p>
    <w:p w14:paraId="24E21CB3" w14:textId="77777777" w:rsidR="007B0A24" w:rsidRDefault="007B0A24" w:rsidP="007B0A24">
      <w:pPr>
        <w:pStyle w:val="ListParagraph"/>
      </w:pPr>
    </w:p>
    <w:p w14:paraId="0B4C075A" w14:textId="1993C660" w:rsidR="007B0A24" w:rsidRDefault="007468BA" w:rsidP="007D73A7">
      <w:pPr>
        <w:numPr>
          <w:ilvl w:val="0"/>
          <w:numId w:val="17"/>
        </w:numPr>
      </w:pPr>
      <w:r>
        <w:t>Display after the last row is copied and pasted:</w:t>
      </w:r>
    </w:p>
    <w:p w14:paraId="1DAD976D" w14:textId="5607E911" w:rsidR="007468BA" w:rsidRDefault="00CF5B25" w:rsidP="007468BA">
      <w:pPr>
        <w:jc w:val="center"/>
      </w:pPr>
      <w:r>
        <w:rPr>
          <w:noProof/>
        </w:rPr>
        <w:drawing>
          <wp:inline distT="0" distB="0" distL="0" distR="0" wp14:anchorId="648D097E" wp14:editId="2B50CE52">
            <wp:extent cx="4514850" cy="2609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14850" cy="2609850"/>
                    </a:xfrm>
                    <a:prstGeom prst="rect">
                      <a:avLst/>
                    </a:prstGeom>
                    <a:noFill/>
                    <a:ln>
                      <a:noFill/>
                    </a:ln>
                  </pic:spPr>
                </pic:pic>
              </a:graphicData>
            </a:graphic>
          </wp:inline>
        </w:drawing>
      </w:r>
    </w:p>
    <w:p w14:paraId="689F3A19" w14:textId="39D2EE36" w:rsidR="007B0A24" w:rsidRDefault="007B0A24" w:rsidP="007B0A24">
      <w:pPr>
        <w:pStyle w:val="ListParagraph"/>
      </w:pPr>
    </w:p>
    <w:p w14:paraId="6C096941" w14:textId="4017C212" w:rsidR="007468BA" w:rsidRDefault="007468BA" w:rsidP="007B0A24">
      <w:pPr>
        <w:pStyle w:val="ListParagraph"/>
      </w:pPr>
    </w:p>
    <w:p w14:paraId="6A7D1643" w14:textId="5BCBED7E" w:rsidR="007468BA" w:rsidRDefault="007468BA" w:rsidP="007B0A24">
      <w:pPr>
        <w:pStyle w:val="ListParagraph"/>
      </w:pPr>
    </w:p>
    <w:p w14:paraId="3962DCDB" w14:textId="20BF8E7C" w:rsidR="007468BA" w:rsidRDefault="007468BA" w:rsidP="007B0A24">
      <w:pPr>
        <w:pStyle w:val="ListParagraph"/>
      </w:pPr>
    </w:p>
    <w:p w14:paraId="6FC9E51D" w14:textId="2F6780F9" w:rsidR="007468BA" w:rsidRDefault="007468BA" w:rsidP="007B0A24">
      <w:pPr>
        <w:pStyle w:val="ListParagraph"/>
      </w:pPr>
    </w:p>
    <w:p w14:paraId="30CB989D" w14:textId="0DAA95CE" w:rsidR="007468BA" w:rsidRDefault="007468BA" w:rsidP="007B0A24">
      <w:pPr>
        <w:pStyle w:val="ListParagraph"/>
      </w:pPr>
    </w:p>
    <w:p w14:paraId="6441C059" w14:textId="497CFF3B" w:rsidR="007468BA" w:rsidRDefault="007468BA" w:rsidP="007B0A24">
      <w:pPr>
        <w:pStyle w:val="ListParagraph"/>
      </w:pPr>
    </w:p>
    <w:p w14:paraId="5B585FA9" w14:textId="685ABF71" w:rsidR="007468BA" w:rsidRDefault="007468BA" w:rsidP="007B0A24">
      <w:pPr>
        <w:pStyle w:val="ListParagraph"/>
      </w:pPr>
    </w:p>
    <w:p w14:paraId="7C6F4536" w14:textId="53BF2FC9" w:rsidR="007468BA" w:rsidRDefault="007468BA" w:rsidP="007B0A24">
      <w:pPr>
        <w:pStyle w:val="ListParagraph"/>
      </w:pPr>
    </w:p>
    <w:p w14:paraId="689925EE" w14:textId="56511B96" w:rsidR="007468BA" w:rsidRDefault="007468BA" w:rsidP="007B0A24">
      <w:pPr>
        <w:pStyle w:val="ListParagraph"/>
      </w:pPr>
    </w:p>
    <w:p w14:paraId="009C3A90" w14:textId="77777777" w:rsidR="007468BA" w:rsidRDefault="007468BA" w:rsidP="007B0A24">
      <w:pPr>
        <w:pStyle w:val="ListParagraph"/>
      </w:pPr>
    </w:p>
    <w:p w14:paraId="0772FB8A" w14:textId="49992AA8" w:rsidR="007B0A24" w:rsidRDefault="007468BA" w:rsidP="007D73A7">
      <w:pPr>
        <w:numPr>
          <w:ilvl w:val="0"/>
          <w:numId w:val="17"/>
        </w:numPr>
      </w:pPr>
      <w:r>
        <w:lastRenderedPageBreak/>
        <w:t xml:space="preserve">Display after the </w:t>
      </w:r>
      <w:r w:rsidR="0047257A">
        <w:t>4</w:t>
      </w:r>
      <w:r w:rsidR="0047257A" w:rsidRPr="0047257A">
        <w:rPr>
          <w:vertAlign w:val="superscript"/>
        </w:rPr>
        <w:t>th</w:t>
      </w:r>
      <w:r w:rsidR="0047257A">
        <w:t xml:space="preserve"> through 7</w:t>
      </w:r>
      <w:r w:rsidR="0047257A" w:rsidRPr="0047257A">
        <w:rPr>
          <w:vertAlign w:val="superscript"/>
        </w:rPr>
        <w:t>th</w:t>
      </w:r>
      <w:r w:rsidR="0047257A">
        <w:t xml:space="preserve"> rows are copied and pasted:</w:t>
      </w:r>
    </w:p>
    <w:p w14:paraId="633E4D49" w14:textId="5A8080B9" w:rsidR="007468BA" w:rsidRDefault="00CF5B25" w:rsidP="007468BA">
      <w:pPr>
        <w:jc w:val="center"/>
      </w:pPr>
      <w:r>
        <w:rPr>
          <w:noProof/>
        </w:rPr>
        <w:drawing>
          <wp:inline distT="0" distB="0" distL="0" distR="0" wp14:anchorId="6C70AE13" wp14:editId="05E91969">
            <wp:extent cx="4533900" cy="3048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33900" cy="3048000"/>
                    </a:xfrm>
                    <a:prstGeom prst="rect">
                      <a:avLst/>
                    </a:prstGeom>
                    <a:noFill/>
                    <a:ln>
                      <a:noFill/>
                    </a:ln>
                  </pic:spPr>
                </pic:pic>
              </a:graphicData>
            </a:graphic>
          </wp:inline>
        </w:drawing>
      </w:r>
    </w:p>
    <w:p w14:paraId="057E16E0" w14:textId="51404373" w:rsidR="007616A2" w:rsidRPr="007616A2" w:rsidRDefault="007616A2" w:rsidP="007616A2"/>
    <w:p w14:paraId="296875D6" w14:textId="0C9FDCA7" w:rsidR="007616A2" w:rsidRPr="007616A2" w:rsidRDefault="007616A2" w:rsidP="007616A2">
      <w:r>
        <w:t>$$</w:t>
      </w:r>
    </w:p>
    <w:p w14:paraId="0CB95B7C" w14:textId="3DF753A0" w:rsidR="007616A2" w:rsidRPr="007616A2" w:rsidRDefault="007616A2" w:rsidP="007616A2"/>
    <w:p w14:paraId="54500813" w14:textId="1D52B0C6" w:rsidR="007616A2" w:rsidRPr="007616A2" w:rsidRDefault="007616A2" w:rsidP="007616A2"/>
    <w:p w14:paraId="085456AD" w14:textId="268DEDE9" w:rsidR="007616A2" w:rsidRPr="007616A2" w:rsidRDefault="007616A2" w:rsidP="007616A2"/>
    <w:p w14:paraId="2DECCCED" w14:textId="707E6C4C" w:rsidR="007616A2" w:rsidRPr="007616A2" w:rsidRDefault="007616A2" w:rsidP="007616A2"/>
    <w:p w14:paraId="3D0D9566" w14:textId="4D293236" w:rsidR="007616A2" w:rsidRPr="007616A2" w:rsidRDefault="007616A2" w:rsidP="007616A2"/>
    <w:p w14:paraId="40781862" w14:textId="5A4C4E7A" w:rsidR="007616A2" w:rsidRPr="007616A2" w:rsidRDefault="007616A2" w:rsidP="007616A2"/>
    <w:p w14:paraId="3C6B8738" w14:textId="042F5493" w:rsidR="007616A2" w:rsidRPr="007616A2" w:rsidRDefault="007616A2" w:rsidP="007616A2"/>
    <w:p w14:paraId="26CC4E17" w14:textId="06DC9529" w:rsidR="007616A2" w:rsidRPr="007616A2" w:rsidRDefault="007616A2" w:rsidP="007616A2"/>
    <w:p w14:paraId="57530056" w14:textId="2640D728" w:rsidR="007616A2" w:rsidRPr="007616A2" w:rsidRDefault="007616A2" w:rsidP="007616A2"/>
    <w:p w14:paraId="208AF34C" w14:textId="0DA47551" w:rsidR="007616A2" w:rsidRPr="007616A2" w:rsidRDefault="007616A2" w:rsidP="007616A2"/>
    <w:p w14:paraId="79355B92" w14:textId="0F06E442" w:rsidR="007616A2" w:rsidRPr="007616A2" w:rsidRDefault="007616A2" w:rsidP="007616A2"/>
    <w:p w14:paraId="166F60F7" w14:textId="49E7A4EB" w:rsidR="007616A2" w:rsidRPr="007616A2" w:rsidRDefault="007616A2" w:rsidP="007616A2"/>
    <w:p w14:paraId="56AEA642" w14:textId="052D187B" w:rsidR="007616A2" w:rsidRPr="007616A2" w:rsidRDefault="007616A2" w:rsidP="007616A2"/>
    <w:p w14:paraId="2E10ECBE" w14:textId="5A57087E" w:rsidR="007616A2" w:rsidRPr="007616A2" w:rsidRDefault="007616A2" w:rsidP="007616A2"/>
    <w:p w14:paraId="57EDB0F3" w14:textId="54AA38B0" w:rsidR="007616A2" w:rsidRPr="007616A2" w:rsidRDefault="007616A2" w:rsidP="007616A2"/>
    <w:p w14:paraId="214D8CAF" w14:textId="371AD9C3" w:rsidR="007616A2" w:rsidRPr="007616A2" w:rsidRDefault="007616A2" w:rsidP="007616A2"/>
    <w:p w14:paraId="1C20CC8F" w14:textId="31543EB3" w:rsidR="007616A2" w:rsidRPr="007616A2" w:rsidRDefault="007616A2" w:rsidP="007616A2"/>
    <w:p w14:paraId="07F62E13" w14:textId="0A52489A" w:rsidR="007616A2" w:rsidRDefault="007616A2" w:rsidP="007616A2"/>
    <w:p w14:paraId="11B7EA2E" w14:textId="579F9CF5" w:rsidR="007616A2" w:rsidRDefault="007616A2" w:rsidP="007616A2"/>
    <w:p w14:paraId="21555054" w14:textId="33E9A08A" w:rsidR="007616A2" w:rsidRPr="007616A2" w:rsidRDefault="007616A2" w:rsidP="007616A2">
      <w:pPr>
        <w:ind w:firstLine="720"/>
      </w:pPr>
    </w:p>
    <w:sectPr w:rsidR="007616A2" w:rsidRPr="007616A2">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Carlos Ivan Vargas Rodríguez" w:date="2020-04-11T19:59:00Z" w:initials="CIVR">
    <w:p w14:paraId="796DAA2A" w14:textId="77777777" w:rsidR="002A680C" w:rsidRDefault="002A680C">
      <w:pPr>
        <w:pStyle w:val="CommentText"/>
      </w:pPr>
      <w:r>
        <w:rPr>
          <w:rStyle w:val="CommentReference"/>
        </w:rPr>
        <w:annotationRef/>
      </w:r>
      <w:r>
        <w:t>I think this section should focus more on what the test plan covers. Since this test plan does not cover all functionality for this software, I would specify what feature this test plan does cover.</w:t>
      </w:r>
    </w:p>
  </w:comment>
  <w:comment w:id="24" w:author="Valeria Macias" w:date="2020-04-17T10:06:00Z" w:initials="VM">
    <w:p w14:paraId="1193F9C1" w14:textId="11B05B17" w:rsidR="002876BF" w:rsidRDefault="0063362B" w:rsidP="002876BF">
      <w:r>
        <w:rPr>
          <w:rStyle w:val="CommentReference"/>
        </w:rPr>
        <w:annotationRef/>
      </w:r>
      <w:r w:rsidR="00DA4C76">
        <w:t>I elaborate on what the test plan covers in the 1.1 Purpose section and the 1.3 System Over</w:t>
      </w:r>
      <w:r w:rsidR="007F3F2B">
        <w:t xml:space="preserve">view section. </w:t>
      </w:r>
      <w:r w:rsidR="002876BF">
        <w:t>For this section, t</w:t>
      </w:r>
      <w:r w:rsidR="007F3F2B">
        <w:t xml:space="preserve">he Test Plan </w:t>
      </w:r>
      <w:r w:rsidR="002876BF">
        <w:t xml:space="preserve">Template </w:t>
      </w:r>
      <w:r w:rsidR="007F3F2B">
        <w:t xml:space="preserve">says </w:t>
      </w:r>
      <w:r w:rsidR="002876BF">
        <w:t>“&lt;&lt;Specify the project software releases/versions encompassed by the plan. &gt;&gt;”</w:t>
      </w:r>
      <w:r w:rsidR="00AD7C2D">
        <w:t xml:space="preserve">. </w:t>
      </w:r>
      <w:proofErr w:type="gramStart"/>
      <w:r w:rsidR="00AD7C2D">
        <w:t>So</w:t>
      </w:r>
      <w:proofErr w:type="gramEnd"/>
      <w:r w:rsidR="00AD7C2D">
        <w:t xml:space="preserve"> I’m focusing on the software here.</w:t>
      </w:r>
    </w:p>
    <w:p w14:paraId="39C08822" w14:textId="74E1284B" w:rsidR="0063362B" w:rsidRDefault="0063362B">
      <w:pPr>
        <w:pStyle w:val="CommentText"/>
      </w:pPr>
    </w:p>
  </w:comment>
  <w:comment w:id="25" w:author="Valeria Macias" w:date="2020-04-17T10:09:00Z" w:initials="VM">
    <w:p w14:paraId="071569C4" w14:textId="5B873D72" w:rsidR="00655754" w:rsidRDefault="00655754">
      <w:pPr>
        <w:pStyle w:val="CommentText"/>
      </w:pPr>
      <w:r>
        <w:rPr>
          <w:rStyle w:val="CommentReference"/>
        </w:rPr>
        <w:annotationRef/>
      </w:r>
    </w:p>
  </w:comment>
  <w:comment w:id="27" w:author="Carlos Ivan Vargas Rodríguez" w:date="2020-04-11T20:02:00Z" w:initials="CIVR">
    <w:p w14:paraId="7F25F34E" w14:textId="77777777" w:rsidR="002A680C" w:rsidRDefault="002A680C">
      <w:pPr>
        <w:pStyle w:val="CommentText"/>
      </w:pPr>
      <w:r>
        <w:rPr>
          <w:rStyle w:val="CommentReference"/>
        </w:rPr>
        <w:annotationRef/>
      </w:r>
      <w:r>
        <w:t>Here you are telling u the approach you follow. Here I would suggest mentioning the system purpose. For instance, what the system does or what it offers. However, I really like what you have written here. I would put this content under the document overview (1.5) section. It also can be added to the testing approach in 2.1.</w:t>
      </w:r>
    </w:p>
  </w:comment>
  <w:comment w:id="28" w:author="Valeria Macias" w:date="2020-04-17T10:23:00Z" w:initials="VM">
    <w:p w14:paraId="7E063992" w14:textId="61ECCC5B" w:rsidR="001461A9" w:rsidRDefault="001C7873" w:rsidP="00213FBA">
      <w:r>
        <w:rPr>
          <w:rStyle w:val="CommentReference"/>
        </w:rPr>
        <w:annotationRef/>
      </w:r>
      <w:r w:rsidR="001461A9">
        <w:t>I edited the Scope section to include the system purpose.</w:t>
      </w:r>
    </w:p>
    <w:p w14:paraId="35002734" w14:textId="77777777" w:rsidR="001461A9" w:rsidRDefault="001461A9" w:rsidP="00213FBA"/>
    <w:p w14:paraId="28C30E72" w14:textId="4FDB8EBF" w:rsidR="001C7873" w:rsidRDefault="00213FBA" w:rsidP="00213FBA">
      <w:r>
        <w:t xml:space="preserve">The Test Plan template has this in the Document overview section: “&lt;&lt;Describe the remainder of the document.&gt;&gt;” Which I interpret to mean that </w:t>
      </w:r>
      <w:r w:rsidR="007B1CB2">
        <w:t>we’re supposed to just describe what’s to come in the rest of the document, like a description of the sections of the document.</w:t>
      </w:r>
    </w:p>
    <w:p w14:paraId="55FB9930" w14:textId="5468B06D" w:rsidR="007B1CB2" w:rsidRDefault="007B1CB2" w:rsidP="00213FBA"/>
    <w:p w14:paraId="4F45189E" w14:textId="51F46565" w:rsidR="001461A9" w:rsidRDefault="001461A9" w:rsidP="00213FBA">
      <w:r>
        <w:t>The reason why I</w:t>
      </w:r>
      <w:r w:rsidR="0058791A">
        <w:t>’m describing the approach I follow here is because the Test Plan Template says: “</w:t>
      </w:r>
      <w:r w:rsidR="00612735">
        <w:t>&lt;&lt;Describe the system to be exercised by the testing approach specified in the plan. This overview serves to identify aspects of the system operation that will be the focus of the plan’s testing approach. This should align with the systems overview of other documents in the project.&gt;&gt;” Which says we should describe the testing approach specified in the test plan.</w:t>
      </w:r>
    </w:p>
    <w:p w14:paraId="19465153" w14:textId="37410902" w:rsidR="007B1CB2" w:rsidRDefault="007B1CB2" w:rsidP="00213FBA"/>
  </w:comment>
  <w:comment w:id="36" w:author="Carlos Ivan Vargas Rodríguez" w:date="2020-04-11T20:30:00Z" w:initials="CIVR">
    <w:p w14:paraId="29498F15" w14:textId="77777777" w:rsidR="001C1C91" w:rsidRDefault="001C1C91">
      <w:pPr>
        <w:pStyle w:val="CommentText"/>
      </w:pPr>
      <w:r>
        <w:rPr>
          <w:rStyle w:val="CommentReference"/>
        </w:rPr>
        <w:annotationRef/>
      </w:r>
      <w:r>
        <w:t xml:space="preserve">For this, I personally like you use a level-type of critically. However, we </w:t>
      </w:r>
      <w:proofErr w:type="gramStart"/>
      <w:r>
        <w:t>don’t</w:t>
      </w:r>
      <w:proofErr w:type="gramEnd"/>
      <w:r>
        <w:t xml:space="preserve"> know what this means. You could have a simple table clarifying this before or asterisks at the end.</w:t>
      </w:r>
      <w:r>
        <w:br/>
      </w:r>
      <w:r>
        <w:br/>
        <w:t xml:space="preserve">I </w:t>
      </w:r>
      <w:proofErr w:type="gramStart"/>
      <w:r>
        <w:t>don’t</w:t>
      </w:r>
      <w:proofErr w:type="gramEnd"/>
      <w:r>
        <w:t xml:space="preserve"> know if 5 means more or less. Sometimes </w:t>
      </w:r>
      <w:r w:rsidR="0005525B">
        <w:t xml:space="preserve">a </w:t>
      </w:r>
      <w:r>
        <w:t>1 means higher priority, sometimes means less. What is the range on this? 1-5?</w:t>
      </w:r>
    </w:p>
    <w:p w14:paraId="0602D89F" w14:textId="77777777" w:rsidR="001C1C91" w:rsidRDefault="001C1C91">
      <w:pPr>
        <w:pStyle w:val="CommentText"/>
      </w:pPr>
    </w:p>
  </w:comment>
  <w:comment w:id="37" w:author="Valeria Macias" w:date="2020-04-17T10:32:00Z" w:initials="VM">
    <w:p w14:paraId="1E11FFDE" w14:textId="5220DA48" w:rsidR="004A1390" w:rsidRDefault="004A1390">
      <w:pPr>
        <w:pStyle w:val="CommentText"/>
      </w:pPr>
      <w:r>
        <w:rPr>
          <w:rStyle w:val="CommentReference"/>
        </w:rPr>
        <w:annotationRef/>
      </w:r>
      <w:r>
        <w:t xml:space="preserve">Thank you! I changed the criticality system to High, </w:t>
      </w:r>
      <w:proofErr w:type="gramStart"/>
      <w:r>
        <w:t>Medium</w:t>
      </w:r>
      <w:proofErr w:type="gramEnd"/>
      <w:r>
        <w:t xml:space="preserve"> and Low. I explain my reasoning for this in Section 1.4.</w:t>
      </w:r>
    </w:p>
  </w:comment>
  <w:comment w:id="38" w:author="Carlos Ivan Vargas Rodríguez" w:date="2020-04-11T20:30:00Z" w:initials="CIVR">
    <w:p w14:paraId="7780B17A" w14:textId="77777777" w:rsidR="00CE42D2" w:rsidRDefault="00CE42D2" w:rsidP="00CE42D2">
      <w:pPr>
        <w:pStyle w:val="CommentText"/>
      </w:pPr>
      <w:r>
        <w:rPr>
          <w:rStyle w:val="CommentReference"/>
        </w:rPr>
        <w:annotationRef/>
      </w:r>
      <w:r>
        <w:t xml:space="preserve">For this, I personally like you use a level-type of critically. However, we </w:t>
      </w:r>
      <w:proofErr w:type="gramStart"/>
      <w:r>
        <w:t>don’t</w:t>
      </w:r>
      <w:proofErr w:type="gramEnd"/>
      <w:r>
        <w:t xml:space="preserve"> know what this means. You could have a simple table clarifying this before or asterisks at the end.</w:t>
      </w:r>
      <w:r>
        <w:br/>
      </w:r>
      <w:r>
        <w:br/>
        <w:t xml:space="preserve">I </w:t>
      </w:r>
      <w:proofErr w:type="gramStart"/>
      <w:r>
        <w:t>don’t</w:t>
      </w:r>
      <w:proofErr w:type="gramEnd"/>
      <w:r>
        <w:t xml:space="preserve"> know if 5 means more or less. Sometimes a 1 means higher priority, sometimes means less. What is the range on this? 1-5?</w:t>
      </w:r>
    </w:p>
    <w:p w14:paraId="1F259753" w14:textId="77777777" w:rsidR="00CE42D2" w:rsidRDefault="00CE42D2" w:rsidP="00CE42D2">
      <w:pPr>
        <w:pStyle w:val="CommentText"/>
      </w:pPr>
    </w:p>
  </w:comment>
  <w:comment w:id="39" w:author="Valeria Macias" w:date="2020-04-17T10:33:00Z" w:initials="VM">
    <w:p w14:paraId="4E76F043" w14:textId="4A49A37B" w:rsidR="00CD7F97" w:rsidRDefault="00CD7F97">
      <w:pPr>
        <w:pStyle w:val="CommentText"/>
      </w:pPr>
      <w:r>
        <w:rPr>
          <w:rStyle w:val="CommentReference"/>
        </w:rPr>
        <w:annotationRef/>
      </w:r>
      <w:r>
        <w:t xml:space="preserve">Thank you! I changed the criticality system to High, </w:t>
      </w:r>
      <w:proofErr w:type="gramStart"/>
      <w:r>
        <w:t>Medium</w:t>
      </w:r>
      <w:proofErr w:type="gramEnd"/>
      <w:r>
        <w:t xml:space="preserve"> and Low. I explain my reasoning for this in Section 1.4.</w:t>
      </w:r>
    </w:p>
  </w:comment>
  <w:comment w:id="40" w:author="Carlos Ivan Vargas Rodríguez" w:date="2020-04-11T20:30:00Z" w:initials="CIVR">
    <w:p w14:paraId="53BAE2F0" w14:textId="77777777" w:rsidR="00CE42D2" w:rsidRDefault="00CE42D2" w:rsidP="00CE42D2">
      <w:pPr>
        <w:pStyle w:val="CommentText"/>
      </w:pPr>
      <w:r>
        <w:rPr>
          <w:rStyle w:val="CommentReference"/>
        </w:rPr>
        <w:annotationRef/>
      </w:r>
      <w:r>
        <w:t xml:space="preserve">For this, I personally like you use a level-type of critically. However, we </w:t>
      </w:r>
      <w:proofErr w:type="gramStart"/>
      <w:r>
        <w:t>don’t</w:t>
      </w:r>
      <w:proofErr w:type="gramEnd"/>
      <w:r>
        <w:t xml:space="preserve"> know what this means. You could have a simple table clarifying this before or asterisks at the end.</w:t>
      </w:r>
      <w:r>
        <w:br/>
      </w:r>
      <w:r>
        <w:br/>
        <w:t xml:space="preserve">I </w:t>
      </w:r>
      <w:proofErr w:type="gramStart"/>
      <w:r>
        <w:t>don’t</w:t>
      </w:r>
      <w:proofErr w:type="gramEnd"/>
      <w:r>
        <w:t xml:space="preserve"> know if 5 means more or less. Sometimes a 1 means higher priority, sometimes means less. What is the range on this? 1-5?</w:t>
      </w:r>
    </w:p>
    <w:p w14:paraId="43A0EEEC" w14:textId="77777777" w:rsidR="00CE42D2" w:rsidRDefault="00CE42D2" w:rsidP="00CE42D2">
      <w:pPr>
        <w:pStyle w:val="CommentText"/>
      </w:pPr>
    </w:p>
  </w:comment>
  <w:comment w:id="41" w:author="Valeria Macias" w:date="2020-04-17T10:33:00Z" w:initials="VM">
    <w:p w14:paraId="061179D5" w14:textId="25A63218" w:rsidR="00CD7F97" w:rsidRDefault="00CD7F97">
      <w:pPr>
        <w:pStyle w:val="CommentText"/>
      </w:pPr>
      <w:r>
        <w:rPr>
          <w:rStyle w:val="CommentReference"/>
        </w:rPr>
        <w:annotationRef/>
      </w:r>
      <w:r>
        <w:t xml:space="preserve">Thank you! I changed the criticality system to High, </w:t>
      </w:r>
      <w:proofErr w:type="gramStart"/>
      <w:r>
        <w:t>Medium</w:t>
      </w:r>
      <w:proofErr w:type="gramEnd"/>
      <w:r>
        <w:t xml:space="preserve"> and Low. I explain my reasoning for this in Section 1.4.</w:t>
      </w:r>
    </w:p>
  </w:comment>
  <w:comment w:id="42" w:author="Carlos Ivan Vargas Rodríguez" w:date="2020-04-11T20:30:00Z" w:initials="CIVR">
    <w:p w14:paraId="5F76111F" w14:textId="77777777" w:rsidR="00CD7F97" w:rsidRDefault="00CD7F97" w:rsidP="00CD7F97">
      <w:pPr>
        <w:pStyle w:val="CommentText"/>
      </w:pPr>
      <w:r>
        <w:rPr>
          <w:rStyle w:val="CommentReference"/>
        </w:rPr>
        <w:annotationRef/>
      </w:r>
      <w:r>
        <w:t xml:space="preserve">For this, I personally like you use a level-type of critically. However, we </w:t>
      </w:r>
      <w:proofErr w:type="gramStart"/>
      <w:r>
        <w:t>don’t</w:t>
      </w:r>
      <w:proofErr w:type="gramEnd"/>
      <w:r>
        <w:t xml:space="preserve"> know what this means. You could have a simple table clarifying this before or asterisks at the end.</w:t>
      </w:r>
      <w:r>
        <w:br/>
      </w:r>
      <w:r>
        <w:br/>
        <w:t xml:space="preserve">I </w:t>
      </w:r>
      <w:proofErr w:type="gramStart"/>
      <w:r>
        <w:t>don’t</w:t>
      </w:r>
      <w:proofErr w:type="gramEnd"/>
      <w:r>
        <w:t xml:space="preserve"> know if 5 means more or less. Sometimes a 1 means higher priority, sometimes means less. What is the range on this? 1-5?</w:t>
      </w:r>
    </w:p>
    <w:p w14:paraId="4F7BAD60" w14:textId="77777777" w:rsidR="00CD7F97" w:rsidRDefault="00CD7F97" w:rsidP="00CD7F97">
      <w:pPr>
        <w:pStyle w:val="CommentText"/>
      </w:pPr>
    </w:p>
  </w:comment>
  <w:comment w:id="43" w:author="Valeria Macias" w:date="2020-04-17T10:33:00Z" w:initials="VM">
    <w:p w14:paraId="56B710EB" w14:textId="77777777" w:rsidR="00CD7F97" w:rsidRDefault="00CD7F97" w:rsidP="00CD7F97">
      <w:pPr>
        <w:pStyle w:val="CommentText"/>
      </w:pPr>
      <w:r>
        <w:rPr>
          <w:rStyle w:val="CommentReference"/>
        </w:rPr>
        <w:annotationRef/>
      </w:r>
      <w:r>
        <w:t xml:space="preserve">Thank you! I changed the criticality system to High, </w:t>
      </w:r>
      <w:proofErr w:type="gramStart"/>
      <w:r>
        <w:t>Medium</w:t>
      </w:r>
      <w:proofErr w:type="gramEnd"/>
      <w:r>
        <w:t xml:space="preserve"> and Low. I explain my reasoning for this in Section 1.4.</w:t>
      </w:r>
    </w:p>
  </w:comment>
  <w:comment w:id="46" w:author="Carlos Ivan Vargas Rodríguez" w:date="2020-04-11T20:40:00Z" w:initials="CIVR">
    <w:p w14:paraId="75DCB3B8" w14:textId="77777777" w:rsidR="00D43B36" w:rsidRDefault="00D43B36" w:rsidP="00D43B36">
      <w:pPr>
        <w:pStyle w:val="CommentText"/>
      </w:pPr>
      <w:r>
        <w:rPr>
          <w:rStyle w:val="CommentReference"/>
        </w:rPr>
        <w:annotationRef/>
      </w:r>
      <w:r>
        <w:t xml:space="preserve">This should represent a single test case. </w:t>
      </w:r>
    </w:p>
  </w:comment>
  <w:comment w:id="47" w:author="Valeria Macias" w:date="2020-04-17T10:46:00Z" w:initials="VM">
    <w:p w14:paraId="71A163FB" w14:textId="2E310201" w:rsidR="005B03EB" w:rsidRDefault="005B03EB">
      <w:pPr>
        <w:pStyle w:val="CommentText"/>
      </w:pPr>
      <w:r>
        <w:rPr>
          <w:rStyle w:val="CommentReference"/>
        </w:rPr>
        <w:annotationRef/>
      </w:r>
      <w:r>
        <w:t>Thank you! I separated everything</w:t>
      </w:r>
      <w:r w:rsidR="00476CC4">
        <w:t xml:space="preserve"> into test Suites</w:t>
      </w:r>
    </w:p>
  </w:comment>
  <w:comment w:id="48" w:author="Carlos Ivan Vargas Rodríguez" w:date="2020-04-11T21:58:00Z" w:initials="CIVR">
    <w:p w14:paraId="2EE78C1C" w14:textId="77777777" w:rsidR="00D43B36" w:rsidRDefault="00D43B36" w:rsidP="00D43B36">
      <w:pPr>
        <w:pStyle w:val="CommentText"/>
      </w:pPr>
      <w:r>
        <w:rPr>
          <w:rStyle w:val="CommentReference"/>
        </w:rPr>
        <w:annotationRef/>
      </w:r>
      <w:r>
        <w:t>Just update this to “Pending” for every test.</w:t>
      </w:r>
    </w:p>
    <w:p w14:paraId="03F6E82A" w14:textId="77777777" w:rsidR="00D43B36" w:rsidRDefault="00D43B36" w:rsidP="00D43B36">
      <w:pPr>
        <w:pStyle w:val="CommentText"/>
      </w:pPr>
      <w:r>
        <w:t xml:space="preserve"> </w:t>
      </w:r>
    </w:p>
    <w:p w14:paraId="32354C81" w14:textId="77777777" w:rsidR="00D43B36" w:rsidRDefault="00D43B36" w:rsidP="00D43B36">
      <w:pPr>
        <w:pStyle w:val="CommentText"/>
      </w:pPr>
    </w:p>
  </w:comment>
  <w:comment w:id="49" w:author="Valeria Macias" w:date="2020-04-17T10:46:00Z" w:initials="VM">
    <w:p w14:paraId="29269E41" w14:textId="4B689576" w:rsidR="00476CC4" w:rsidRDefault="00476CC4">
      <w:pPr>
        <w:pStyle w:val="CommentText"/>
      </w:pPr>
      <w:r>
        <w:rPr>
          <w:rStyle w:val="CommentReference"/>
        </w:rPr>
        <w:annotationRef/>
      </w:r>
      <w:r>
        <w:t>Done. Thank you.</w:t>
      </w:r>
    </w:p>
  </w:comment>
  <w:comment w:id="50" w:author="Carlos Ivan Vargas Rodríguez" w:date="2020-04-11T20:49:00Z" w:initials="CIVR">
    <w:p w14:paraId="41C4C203" w14:textId="77777777" w:rsidR="00D43B36" w:rsidRDefault="00D43B36" w:rsidP="00D43B36">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51" w:author="Valeria Macias" w:date="2020-04-17T10:46:00Z" w:initials="VM">
    <w:p w14:paraId="72E03F7D" w14:textId="6AD848AD" w:rsidR="002E3CD2" w:rsidRDefault="002E3CD2">
      <w:pPr>
        <w:pStyle w:val="CommentText"/>
      </w:pPr>
      <w:r>
        <w:rPr>
          <w:rStyle w:val="CommentReference"/>
        </w:rPr>
        <w:annotationRef/>
      </w:r>
      <w:r>
        <w:t xml:space="preserve">Thank you. I have created steps in every test to </w:t>
      </w:r>
      <w:r w:rsidR="00B37E20">
        <w:t>include how to run TEST_DB.xml.</w:t>
      </w:r>
    </w:p>
  </w:comment>
  <w:comment w:id="52" w:author="Carlos Ivan Vargas Rodríguez" w:date="2020-04-11T20:49:00Z" w:initials="CIVR">
    <w:p w14:paraId="3453BC11" w14:textId="77777777" w:rsidR="00D43B36" w:rsidRDefault="00D43B36" w:rsidP="00D43B36">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53" w:author="Valeria Macias" w:date="2020-04-17T10:47:00Z" w:initials="VM">
    <w:p w14:paraId="082887BF" w14:textId="4C5B57AE" w:rsidR="00B37E20" w:rsidRDefault="00B37E20">
      <w:pPr>
        <w:pStyle w:val="CommentText"/>
      </w:pPr>
      <w:r>
        <w:rPr>
          <w:rStyle w:val="CommentReference"/>
        </w:rPr>
        <w:annotationRef/>
      </w:r>
      <w:r>
        <w:t>Thank you. I have created steps in every test to include how to run TEST_DB.xml.</w:t>
      </w:r>
    </w:p>
  </w:comment>
  <w:comment w:id="54" w:author="Gaucin, Juan A" w:date="2020-04-13T20:44:00Z" w:initials="GJA">
    <w:p w14:paraId="429A0DCF" w14:textId="786F7A3E" w:rsidR="006615C6" w:rsidRDefault="006615C6">
      <w:pPr>
        <w:pStyle w:val="CommentText"/>
      </w:pPr>
      <w:r>
        <w:rPr>
          <w:rStyle w:val="CommentReference"/>
        </w:rPr>
        <w:annotationRef/>
      </w:r>
      <w:r>
        <w:t>There are multiple tests, it should be all grouped then under its own test suite. This also means modifying the table on page 3 where only one test suite is listed.</w:t>
      </w:r>
    </w:p>
  </w:comment>
  <w:comment w:id="55" w:author="Valeria Macias" w:date="2020-04-17T10:47:00Z" w:initials="VM">
    <w:p w14:paraId="673F8F77" w14:textId="56AE91BF" w:rsidR="00B37E20" w:rsidRDefault="00B37E20">
      <w:pPr>
        <w:pStyle w:val="CommentText"/>
      </w:pPr>
      <w:r>
        <w:rPr>
          <w:rStyle w:val="CommentReference"/>
        </w:rPr>
        <w:annotationRef/>
      </w:r>
      <w:r>
        <w:t>Thank you! I have modified the table in Section 3 and have separated everything into test suites</w:t>
      </w:r>
    </w:p>
  </w:comment>
  <w:comment w:id="56" w:author="Carlos Ivan Vargas Rodríguez" w:date="2020-04-11T21:55:00Z" w:initials="CIVR">
    <w:p w14:paraId="515C9FD6" w14:textId="77777777" w:rsidR="00493705" w:rsidRDefault="00493705">
      <w:pPr>
        <w:pStyle w:val="CommentText"/>
      </w:pPr>
      <w:r>
        <w:rPr>
          <w:rStyle w:val="CommentReference"/>
        </w:rPr>
        <w:annotationRef/>
      </w:r>
      <w:r>
        <w:t>As I have mentioned, this reflects a single test case. I really like you used letter with numbers to identify each test, it makes it more descriptive.</w:t>
      </w:r>
    </w:p>
  </w:comment>
  <w:comment w:id="57" w:author="Valeria Macias" w:date="2020-04-17T10:48:00Z" w:initials="VM">
    <w:p w14:paraId="00E2B2B9" w14:textId="35317865" w:rsidR="00C5657A" w:rsidRDefault="00C5657A">
      <w:pPr>
        <w:pStyle w:val="CommentText"/>
      </w:pPr>
      <w:r>
        <w:rPr>
          <w:rStyle w:val="CommentReference"/>
        </w:rPr>
        <w:annotationRef/>
      </w:r>
      <w:r>
        <w:t>Thank you! I separated everything into test Suites</w:t>
      </w:r>
    </w:p>
  </w:comment>
  <w:comment w:id="58" w:author="Carlos Ivan Vargas Rodríguez" w:date="2020-04-11T20:49:00Z" w:initials="CIVR">
    <w:p w14:paraId="1A4E54D0" w14:textId="77777777" w:rsidR="00FC5C4B" w:rsidRDefault="00FC5C4B" w:rsidP="0090626E">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59" w:author="Valeria Macias" w:date="2020-04-17T10:48:00Z" w:initials="VM">
    <w:p w14:paraId="115131F7" w14:textId="6A8EB2B9" w:rsidR="00C5657A" w:rsidRDefault="00C5657A">
      <w:pPr>
        <w:pStyle w:val="CommentText"/>
      </w:pPr>
      <w:r>
        <w:rPr>
          <w:rStyle w:val="CommentReference"/>
        </w:rPr>
        <w:annotationRef/>
      </w:r>
      <w:r>
        <w:t>Thank you. I have created steps in every test to include how to run TEST_DB.xml.</w:t>
      </w:r>
    </w:p>
  </w:comment>
  <w:comment w:id="60" w:author="Carlos Ivan Vargas Rodríguez" w:date="2020-04-11T20:49:00Z" w:initials="CIVR">
    <w:p w14:paraId="1440973F" w14:textId="77777777" w:rsidR="00FC5C4B" w:rsidRDefault="00FC5C4B">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61" w:author="Valeria Macias" w:date="2020-04-17T10:48:00Z" w:initials="VM">
    <w:p w14:paraId="7F6B65CE" w14:textId="6770E2EF" w:rsidR="00C5657A" w:rsidRDefault="00C5657A">
      <w:pPr>
        <w:pStyle w:val="CommentText"/>
      </w:pPr>
      <w:r>
        <w:rPr>
          <w:rStyle w:val="CommentReference"/>
        </w:rPr>
        <w:annotationRef/>
      </w:r>
      <w:r>
        <w:t>Thank you. I have created steps in every test to include how to run TEST_DB.xml.</w:t>
      </w:r>
    </w:p>
  </w:comment>
  <w:comment w:id="62" w:author="Carlos Ivan Vargas Rodríguez" w:date="2020-04-11T20:49:00Z" w:initials="CIVR">
    <w:p w14:paraId="3A28B9D7" w14:textId="77777777" w:rsidR="00214864" w:rsidRDefault="00214864" w:rsidP="0090626E">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63" w:author="Valeria Macias" w:date="2020-04-17T10:48:00Z" w:initials="VM">
    <w:p w14:paraId="70BEE2B5" w14:textId="56C6BF50" w:rsidR="00C5657A" w:rsidRDefault="00C5657A">
      <w:pPr>
        <w:pStyle w:val="CommentText"/>
      </w:pPr>
      <w:r>
        <w:rPr>
          <w:rStyle w:val="CommentReference"/>
        </w:rPr>
        <w:annotationRef/>
      </w:r>
      <w:r>
        <w:t>Thank you. I have created steps in every test to include how to run TEST_DB.xml.</w:t>
      </w:r>
    </w:p>
  </w:comment>
  <w:comment w:id="64" w:author="Carlos Ivan Vargas Rodríguez" w:date="2020-04-11T20:49:00Z" w:initials="CIVR">
    <w:p w14:paraId="07621E00" w14:textId="77777777" w:rsidR="00214864" w:rsidRDefault="00214864">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65" w:author="Valeria Macias" w:date="2020-04-17T10:48:00Z" w:initials="VM">
    <w:p w14:paraId="21A63DE0" w14:textId="7D6592B4" w:rsidR="00C5657A" w:rsidRDefault="00C5657A">
      <w:pPr>
        <w:pStyle w:val="CommentText"/>
      </w:pPr>
      <w:r>
        <w:rPr>
          <w:rStyle w:val="CommentReference"/>
        </w:rPr>
        <w:annotationRef/>
      </w:r>
      <w:r>
        <w:t>Thank you. I have created steps in every test to include how to run TEST_DB.xml.</w:t>
      </w:r>
    </w:p>
  </w:comment>
  <w:comment w:id="66" w:author="Carlos Ivan Vargas Rodríguez" w:date="2020-04-11T20:49:00Z" w:initials="CIVR">
    <w:p w14:paraId="79293453" w14:textId="77777777" w:rsidR="00DE5613" w:rsidRDefault="00DE5613" w:rsidP="0090626E">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67" w:author="Valeria Macias" w:date="2020-04-17T10:48:00Z" w:initials="VM">
    <w:p w14:paraId="3CBA0312" w14:textId="03437315" w:rsidR="00C5657A" w:rsidRDefault="00C5657A">
      <w:pPr>
        <w:pStyle w:val="CommentText"/>
      </w:pPr>
      <w:r>
        <w:rPr>
          <w:rStyle w:val="CommentReference"/>
        </w:rPr>
        <w:annotationRef/>
      </w:r>
      <w:r>
        <w:t>Thank you. I have created steps in every test to include how to run TEST_DB.xml.</w:t>
      </w:r>
    </w:p>
  </w:comment>
  <w:comment w:id="68" w:author="Carlos Ivan Vargas Rodríguez" w:date="2020-04-11T20:49:00Z" w:initials="CIVR">
    <w:p w14:paraId="29B1EA71" w14:textId="77777777" w:rsidR="00DE5613" w:rsidRDefault="00DE5613">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69" w:author="Valeria Macias" w:date="2020-04-17T10:48:00Z" w:initials="VM">
    <w:p w14:paraId="4DA295EA" w14:textId="367FDF09" w:rsidR="00C5657A" w:rsidRDefault="00C5657A">
      <w:pPr>
        <w:pStyle w:val="CommentText"/>
      </w:pPr>
      <w:r>
        <w:rPr>
          <w:rStyle w:val="CommentReference"/>
        </w:rPr>
        <w:annotationRef/>
      </w:r>
      <w:r>
        <w:t>Thank you. I have created steps in every test to include how to run TEST_DB.xml.</w:t>
      </w:r>
    </w:p>
  </w:comment>
  <w:comment w:id="70" w:author="Carlos Ivan Vargas Rodríguez" w:date="2020-04-11T20:49:00Z" w:initials="CIVR">
    <w:p w14:paraId="57177395" w14:textId="77777777" w:rsidR="00970C10" w:rsidRDefault="00970C10" w:rsidP="0090626E">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71" w:author="Valeria Macias" w:date="2020-04-17T10:48:00Z" w:initials="VM">
    <w:p w14:paraId="629C32F6" w14:textId="684BB2A9" w:rsidR="00C5657A" w:rsidRDefault="00C5657A">
      <w:pPr>
        <w:pStyle w:val="CommentText"/>
      </w:pPr>
      <w:r>
        <w:rPr>
          <w:rStyle w:val="CommentReference"/>
        </w:rPr>
        <w:annotationRef/>
      </w:r>
      <w:r>
        <w:t>Thank you. I have created steps in every test to include how to run TEST_DB.xml.</w:t>
      </w:r>
    </w:p>
  </w:comment>
  <w:comment w:id="72" w:author="Carlos Ivan Vargas Rodríguez" w:date="2020-04-11T20:49:00Z" w:initials="CIVR">
    <w:p w14:paraId="756703FA" w14:textId="77777777" w:rsidR="00970C10" w:rsidRDefault="00970C10">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73" w:author="Valeria Macias" w:date="2020-04-17T10:49:00Z" w:initials="VM">
    <w:p w14:paraId="3B11E5D8" w14:textId="0E21E3C6" w:rsidR="00C5657A" w:rsidRDefault="00C5657A">
      <w:pPr>
        <w:pStyle w:val="CommentText"/>
      </w:pPr>
      <w:r>
        <w:rPr>
          <w:rStyle w:val="CommentReference"/>
        </w:rPr>
        <w:annotationRef/>
      </w:r>
      <w:r>
        <w:t>Thank you. I have created steps in every test to include how to run TEST_DB.xml.</w:t>
      </w:r>
    </w:p>
  </w:comment>
  <w:comment w:id="74" w:author="Gaucin, Juan A" w:date="2020-04-13T20:53:00Z" w:initials="GJA">
    <w:p w14:paraId="27EDAEE8" w14:textId="319307BA" w:rsidR="00520252" w:rsidRDefault="00520252">
      <w:pPr>
        <w:pStyle w:val="CommentText"/>
      </w:pPr>
      <w:r>
        <w:rPr>
          <w:rStyle w:val="CommentReference"/>
        </w:rPr>
        <w:annotationRef/>
      </w:r>
      <w:r>
        <w:t>Multiple test here, should be made its own suite.</w:t>
      </w:r>
    </w:p>
  </w:comment>
  <w:comment w:id="75" w:author="Valeria Macias" w:date="2020-04-17T10:49:00Z" w:initials="VM">
    <w:p w14:paraId="452BE863" w14:textId="69EA56E8" w:rsidR="00C5657A" w:rsidRDefault="00C5657A">
      <w:pPr>
        <w:pStyle w:val="CommentText"/>
      </w:pPr>
      <w:r>
        <w:rPr>
          <w:rStyle w:val="CommentReference"/>
        </w:rPr>
        <w:annotationRef/>
      </w:r>
      <w:r>
        <w:t>Thank you. I have separated everything into test suites.</w:t>
      </w:r>
    </w:p>
  </w:comment>
  <w:comment w:id="76" w:author="Carlos Ivan Vargas Rodríguez" w:date="2020-04-11T20:49:00Z" w:initials="CIVR">
    <w:p w14:paraId="2EE4E90D" w14:textId="77777777" w:rsidR="00C6606D" w:rsidRDefault="00C6606D" w:rsidP="0090626E">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77" w:author="Valeria Macias" w:date="2020-04-17T10:49:00Z" w:initials="VM">
    <w:p w14:paraId="5E14FBBD" w14:textId="48536E7A" w:rsidR="00C5657A" w:rsidRDefault="00C5657A">
      <w:pPr>
        <w:pStyle w:val="CommentText"/>
      </w:pPr>
      <w:r>
        <w:rPr>
          <w:rStyle w:val="CommentReference"/>
        </w:rPr>
        <w:annotationRef/>
      </w:r>
      <w:r>
        <w:t>Thank you. I have created steps in every test to include how to run TEST_DB.xml.</w:t>
      </w:r>
    </w:p>
  </w:comment>
  <w:comment w:id="78" w:author="Carlos Ivan Vargas Rodríguez" w:date="2020-04-11T20:49:00Z" w:initials="CIVR">
    <w:p w14:paraId="2C15DF21" w14:textId="77777777" w:rsidR="00C6606D" w:rsidRDefault="00C6606D">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79" w:author="Valeria Macias" w:date="2020-04-17T10:49:00Z" w:initials="VM">
    <w:p w14:paraId="43C22B44" w14:textId="3F29299E" w:rsidR="00C5657A" w:rsidRDefault="00C5657A">
      <w:pPr>
        <w:pStyle w:val="CommentText"/>
      </w:pPr>
      <w:r>
        <w:rPr>
          <w:rStyle w:val="CommentReference"/>
        </w:rPr>
        <w:annotationRef/>
      </w:r>
      <w:r>
        <w:t>Thank you. I have created steps in every test to include how to run TEST_DB.xml.</w:t>
      </w:r>
    </w:p>
  </w:comment>
  <w:comment w:id="80" w:author="Carlos Ivan Vargas Rodríguez" w:date="2020-04-11T20:49:00Z" w:initials="CIVR">
    <w:p w14:paraId="741C9D3E" w14:textId="77777777" w:rsidR="00EB3548" w:rsidRDefault="00EB3548" w:rsidP="0090626E">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81" w:author="Valeria Macias" w:date="2020-04-17T10:49:00Z" w:initials="VM">
    <w:p w14:paraId="292E71B5" w14:textId="33CF878F" w:rsidR="00C5657A" w:rsidRDefault="00C5657A">
      <w:pPr>
        <w:pStyle w:val="CommentText"/>
      </w:pPr>
      <w:r>
        <w:rPr>
          <w:rStyle w:val="CommentReference"/>
        </w:rPr>
        <w:annotationRef/>
      </w:r>
      <w:r>
        <w:t>Thank you. I have created steps in every test to include how to run TEST_DB.xml.</w:t>
      </w:r>
    </w:p>
  </w:comment>
  <w:comment w:id="82" w:author="Carlos Ivan Vargas Rodríguez" w:date="2020-04-11T20:49:00Z" w:initials="CIVR">
    <w:p w14:paraId="3778FCDF" w14:textId="77777777" w:rsidR="00EB3548" w:rsidRDefault="00EB3548">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83" w:author="Valeria Macias" w:date="2020-04-17T10:49:00Z" w:initials="VM">
    <w:p w14:paraId="3B9042D4" w14:textId="03303CE5" w:rsidR="00C5657A" w:rsidRDefault="00C5657A">
      <w:pPr>
        <w:pStyle w:val="CommentText"/>
      </w:pPr>
      <w:r>
        <w:rPr>
          <w:rStyle w:val="CommentReference"/>
        </w:rPr>
        <w:annotationRef/>
      </w:r>
      <w:r>
        <w:t>Thank you. I have created steps in every test to include how to run TEST_DB.xml.</w:t>
      </w:r>
    </w:p>
  </w:comment>
  <w:comment w:id="84" w:author="Carlos Ivan Vargas Rodríguez" w:date="2020-04-11T20:49:00Z" w:initials="CIVR">
    <w:p w14:paraId="4C9CD2A7" w14:textId="77777777" w:rsidR="00974303" w:rsidRDefault="00974303" w:rsidP="00974303">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85" w:author="Valeria Macias" w:date="2020-04-17T10:49:00Z" w:initials="VM">
    <w:p w14:paraId="374A37D8" w14:textId="77777777" w:rsidR="00974303" w:rsidRDefault="00974303" w:rsidP="00974303">
      <w:pPr>
        <w:pStyle w:val="CommentText"/>
      </w:pPr>
      <w:r>
        <w:rPr>
          <w:rStyle w:val="CommentReference"/>
        </w:rPr>
        <w:annotationRef/>
      </w:r>
      <w:r>
        <w:t>Thank you. I have created steps in every test to include how to run TEST_DB.xml.</w:t>
      </w:r>
    </w:p>
  </w:comment>
  <w:comment w:id="86" w:author="Carlos Ivan Vargas Rodríguez" w:date="2020-04-11T20:49:00Z" w:initials="CIVR">
    <w:p w14:paraId="354D37E1" w14:textId="77777777" w:rsidR="00974303" w:rsidRDefault="00974303" w:rsidP="00974303">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87" w:author="Valeria Macias" w:date="2020-04-17T10:49:00Z" w:initials="VM">
    <w:p w14:paraId="6E65877B" w14:textId="77777777" w:rsidR="00974303" w:rsidRDefault="00974303" w:rsidP="00974303">
      <w:pPr>
        <w:pStyle w:val="CommentText"/>
      </w:pPr>
      <w:r>
        <w:rPr>
          <w:rStyle w:val="CommentReference"/>
        </w:rPr>
        <w:annotationRef/>
      </w:r>
      <w:r>
        <w:t>Thank you. I have created steps in every test to include how to run TEST_DB.xml.</w:t>
      </w:r>
    </w:p>
  </w:comment>
  <w:comment w:id="88" w:author="Gaucin, Juan A" w:date="2020-04-13T20:54:00Z" w:initials="GJA">
    <w:p w14:paraId="709C4A07" w14:textId="40333A7A" w:rsidR="00520252" w:rsidRDefault="00520252">
      <w:pPr>
        <w:pStyle w:val="CommentText"/>
      </w:pPr>
      <w:r>
        <w:rPr>
          <w:rStyle w:val="CommentReference"/>
        </w:rPr>
        <w:annotationRef/>
      </w:r>
      <w:r>
        <w:t>See comment above about making each a separate test suite on page 3 with multiple test cases in each.</w:t>
      </w:r>
    </w:p>
  </w:comment>
  <w:comment w:id="89" w:author="Valeria Macias" w:date="2020-04-17T10:49:00Z" w:initials="VM">
    <w:p w14:paraId="6B906D1C" w14:textId="62D645C8" w:rsidR="00C5657A" w:rsidRDefault="00C5657A">
      <w:pPr>
        <w:pStyle w:val="CommentText"/>
      </w:pPr>
      <w:r>
        <w:rPr>
          <w:rStyle w:val="CommentReference"/>
        </w:rPr>
        <w:annotationRef/>
      </w:r>
      <w:r>
        <w:t>Thank you. I have separated everything into test suites.</w:t>
      </w:r>
    </w:p>
  </w:comment>
  <w:comment w:id="90" w:author="Carlos Ivan Vargas Rodríguez" w:date="2020-04-11T20:49:00Z" w:initials="CIVR">
    <w:p w14:paraId="3B94CCE6" w14:textId="77777777" w:rsidR="008D5F12" w:rsidRDefault="008D5F12" w:rsidP="008D5F12">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91" w:author="Valeria Macias" w:date="2020-04-17T10:49:00Z" w:initials="VM">
    <w:p w14:paraId="568554BE" w14:textId="77777777" w:rsidR="008D5F12" w:rsidRDefault="008D5F12" w:rsidP="008D5F12">
      <w:pPr>
        <w:pStyle w:val="CommentText"/>
      </w:pPr>
      <w:r>
        <w:rPr>
          <w:rStyle w:val="CommentReference"/>
        </w:rPr>
        <w:annotationRef/>
      </w:r>
      <w:r>
        <w:t>Thank you. I have created steps in every test to include how to run TEST_DB.xml.</w:t>
      </w:r>
    </w:p>
  </w:comment>
  <w:comment w:id="92" w:author="Carlos Ivan Vargas Rodríguez" w:date="2020-04-11T20:49:00Z" w:initials="CIVR">
    <w:p w14:paraId="5410D7E9" w14:textId="77777777" w:rsidR="008D5F12" w:rsidRDefault="008D5F12" w:rsidP="008D5F12">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93" w:author="Valeria Macias" w:date="2020-04-17T10:49:00Z" w:initials="VM">
    <w:p w14:paraId="2537EC26" w14:textId="77777777" w:rsidR="008D5F12" w:rsidRDefault="008D5F12" w:rsidP="008D5F12">
      <w:pPr>
        <w:pStyle w:val="CommentText"/>
      </w:pPr>
      <w:r>
        <w:rPr>
          <w:rStyle w:val="CommentReference"/>
        </w:rPr>
        <w:annotationRef/>
      </w:r>
      <w:r>
        <w:t>Thank you. I have created steps in every test to include how to run TEST_DB.xml.</w:t>
      </w:r>
    </w:p>
  </w:comment>
  <w:comment w:id="94" w:author="Carlos Ivan Vargas Rodríguez" w:date="2020-04-11T20:49:00Z" w:initials="CIVR">
    <w:p w14:paraId="442BF316" w14:textId="77777777" w:rsidR="00230779" w:rsidRDefault="00230779" w:rsidP="0090626E">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95" w:author="Valeria Macias" w:date="2020-04-17T10:49:00Z" w:initials="VM">
    <w:p w14:paraId="18544EA5" w14:textId="23DBC947" w:rsidR="00C5657A" w:rsidRDefault="00C5657A">
      <w:pPr>
        <w:pStyle w:val="CommentText"/>
      </w:pPr>
      <w:r>
        <w:rPr>
          <w:rStyle w:val="CommentReference"/>
        </w:rPr>
        <w:annotationRef/>
      </w:r>
      <w:r>
        <w:t>Thank you. I have created steps in every test to include how to run TEST_DB.xml.</w:t>
      </w:r>
    </w:p>
  </w:comment>
  <w:comment w:id="96" w:author="Carlos Ivan Vargas Rodríguez" w:date="2020-04-11T20:49:00Z" w:initials="CIVR">
    <w:p w14:paraId="3762E85B" w14:textId="77777777" w:rsidR="00230779" w:rsidRDefault="00230779">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97" w:author="Valeria Macias" w:date="2020-04-17T10:49:00Z" w:initials="VM">
    <w:p w14:paraId="41C57824" w14:textId="27FC9148" w:rsidR="00C5657A" w:rsidRDefault="00C5657A">
      <w:pPr>
        <w:pStyle w:val="CommentText"/>
      </w:pPr>
      <w:r>
        <w:rPr>
          <w:rStyle w:val="CommentReference"/>
        </w:rPr>
        <w:annotationRef/>
      </w:r>
      <w:r>
        <w:t>Thank you. I have created steps in every test to include how to run TEST_DB.xml.</w:t>
      </w:r>
    </w:p>
  </w:comment>
  <w:comment w:id="98" w:author="Carlos Ivan Vargas Rodríguez" w:date="2020-04-11T20:49:00Z" w:initials="CIVR">
    <w:p w14:paraId="7B5AE2D9" w14:textId="77777777" w:rsidR="00A548E0" w:rsidRDefault="00A548E0" w:rsidP="0090626E">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99" w:author="Valeria Macias" w:date="2020-04-17T10:49:00Z" w:initials="VM">
    <w:p w14:paraId="1F5E46CF" w14:textId="2A861A92" w:rsidR="00C5657A" w:rsidRDefault="00C5657A">
      <w:pPr>
        <w:pStyle w:val="CommentText"/>
      </w:pPr>
      <w:r>
        <w:rPr>
          <w:rStyle w:val="CommentReference"/>
        </w:rPr>
        <w:annotationRef/>
      </w:r>
      <w:r>
        <w:t>Thank you. I have created steps in every test to include how to run TEST_DB.xml.</w:t>
      </w:r>
    </w:p>
  </w:comment>
  <w:comment w:id="100" w:author="Carlos Ivan Vargas Rodríguez" w:date="2020-04-11T20:49:00Z" w:initials="CIVR">
    <w:p w14:paraId="6A31043E" w14:textId="77777777" w:rsidR="00A548E0" w:rsidRDefault="00A548E0">
      <w:pPr>
        <w:pStyle w:val="CommentText"/>
      </w:pPr>
      <w:r>
        <w:rPr>
          <w:rStyle w:val="CommentReference"/>
        </w:rPr>
        <w:annotationRef/>
      </w:r>
      <w:r>
        <w:t>This is what I mean in one of my previous comments. How do I run TEST_DB.xml if I am new with the system?</w:t>
      </w:r>
      <w:r>
        <w:br/>
      </w:r>
      <w:r>
        <w:br/>
        <w:t>If this is defined at the beginning (in a separate sub-section or a pre-defined steps, you can start the way you are doing it here.</w:t>
      </w:r>
    </w:p>
  </w:comment>
  <w:comment w:id="101" w:author="Valeria Macias" w:date="2020-04-17T10:49:00Z" w:initials="VM">
    <w:p w14:paraId="75B61473" w14:textId="671AFAD6" w:rsidR="00C5657A" w:rsidRDefault="00C5657A">
      <w:pPr>
        <w:pStyle w:val="CommentText"/>
      </w:pPr>
      <w:r>
        <w:rPr>
          <w:rStyle w:val="CommentReference"/>
        </w:rPr>
        <w:annotationRef/>
      </w:r>
      <w:r>
        <w:t>Thank you. I have created steps in every test to include how to run TEST_DB.xml.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6DAA2A" w15:done="0"/>
  <w15:commentEx w15:paraId="39C08822" w15:paraIdParent="796DAA2A" w15:done="0"/>
  <w15:commentEx w15:paraId="071569C4" w15:paraIdParent="796DAA2A" w15:done="0"/>
  <w15:commentEx w15:paraId="7F25F34E" w15:done="0"/>
  <w15:commentEx w15:paraId="19465153" w15:paraIdParent="7F25F34E" w15:done="0"/>
  <w15:commentEx w15:paraId="0602D89F" w15:done="0"/>
  <w15:commentEx w15:paraId="1E11FFDE" w15:paraIdParent="0602D89F" w15:done="0"/>
  <w15:commentEx w15:paraId="1F259753" w15:done="0"/>
  <w15:commentEx w15:paraId="4E76F043" w15:paraIdParent="1F259753" w15:done="0"/>
  <w15:commentEx w15:paraId="43A0EEEC" w15:done="0"/>
  <w15:commentEx w15:paraId="061179D5" w15:paraIdParent="43A0EEEC" w15:done="0"/>
  <w15:commentEx w15:paraId="4F7BAD60" w15:done="0"/>
  <w15:commentEx w15:paraId="56B710EB" w15:paraIdParent="4F7BAD60" w15:done="0"/>
  <w15:commentEx w15:paraId="75DCB3B8" w15:done="0"/>
  <w15:commentEx w15:paraId="71A163FB" w15:paraIdParent="75DCB3B8" w15:done="0"/>
  <w15:commentEx w15:paraId="32354C81" w15:done="0"/>
  <w15:commentEx w15:paraId="29269E41" w15:paraIdParent="32354C81" w15:done="0"/>
  <w15:commentEx w15:paraId="41C4C203" w15:done="0"/>
  <w15:commentEx w15:paraId="72E03F7D" w15:paraIdParent="41C4C203" w15:done="0"/>
  <w15:commentEx w15:paraId="3453BC11" w15:done="0"/>
  <w15:commentEx w15:paraId="082887BF" w15:paraIdParent="3453BC11" w15:done="0"/>
  <w15:commentEx w15:paraId="429A0DCF" w15:done="0"/>
  <w15:commentEx w15:paraId="673F8F77" w15:paraIdParent="429A0DCF" w15:done="0"/>
  <w15:commentEx w15:paraId="515C9FD6" w15:done="0"/>
  <w15:commentEx w15:paraId="00E2B2B9" w15:paraIdParent="515C9FD6" w15:done="0"/>
  <w15:commentEx w15:paraId="1A4E54D0" w15:done="0"/>
  <w15:commentEx w15:paraId="115131F7" w15:paraIdParent="1A4E54D0" w15:done="0"/>
  <w15:commentEx w15:paraId="1440973F" w15:done="0"/>
  <w15:commentEx w15:paraId="7F6B65CE" w15:paraIdParent="1440973F" w15:done="0"/>
  <w15:commentEx w15:paraId="3A28B9D7" w15:done="0"/>
  <w15:commentEx w15:paraId="70BEE2B5" w15:paraIdParent="3A28B9D7" w15:done="0"/>
  <w15:commentEx w15:paraId="07621E00" w15:done="0"/>
  <w15:commentEx w15:paraId="21A63DE0" w15:paraIdParent="07621E00" w15:done="0"/>
  <w15:commentEx w15:paraId="79293453" w15:done="0"/>
  <w15:commentEx w15:paraId="3CBA0312" w15:paraIdParent="79293453" w15:done="0"/>
  <w15:commentEx w15:paraId="29B1EA71" w15:done="0"/>
  <w15:commentEx w15:paraId="4DA295EA" w15:paraIdParent="29B1EA71" w15:done="0"/>
  <w15:commentEx w15:paraId="57177395" w15:done="0"/>
  <w15:commentEx w15:paraId="629C32F6" w15:paraIdParent="57177395" w15:done="0"/>
  <w15:commentEx w15:paraId="756703FA" w15:done="0"/>
  <w15:commentEx w15:paraId="3B11E5D8" w15:paraIdParent="756703FA" w15:done="0"/>
  <w15:commentEx w15:paraId="27EDAEE8" w15:done="0"/>
  <w15:commentEx w15:paraId="452BE863" w15:paraIdParent="27EDAEE8" w15:done="0"/>
  <w15:commentEx w15:paraId="2EE4E90D" w15:done="0"/>
  <w15:commentEx w15:paraId="5E14FBBD" w15:paraIdParent="2EE4E90D" w15:done="0"/>
  <w15:commentEx w15:paraId="2C15DF21" w15:done="0"/>
  <w15:commentEx w15:paraId="43C22B44" w15:paraIdParent="2C15DF21" w15:done="0"/>
  <w15:commentEx w15:paraId="741C9D3E" w15:done="0"/>
  <w15:commentEx w15:paraId="292E71B5" w15:paraIdParent="741C9D3E" w15:done="0"/>
  <w15:commentEx w15:paraId="3778FCDF" w15:done="0"/>
  <w15:commentEx w15:paraId="3B9042D4" w15:paraIdParent="3778FCDF" w15:done="0"/>
  <w15:commentEx w15:paraId="4C9CD2A7" w15:done="0"/>
  <w15:commentEx w15:paraId="374A37D8" w15:paraIdParent="4C9CD2A7" w15:done="0"/>
  <w15:commentEx w15:paraId="354D37E1" w15:done="0"/>
  <w15:commentEx w15:paraId="6E65877B" w15:paraIdParent="354D37E1" w15:done="0"/>
  <w15:commentEx w15:paraId="709C4A07" w15:done="0"/>
  <w15:commentEx w15:paraId="6B906D1C" w15:paraIdParent="709C4A07" w15:done="0"/>
  <w15:commentEx w15:paraId="3B94CCE6" w15:done="0"/>
  <w15:commentEx w15:paraId="568554BE" w15:paraIdParent="3B94CCE6" w15:done="0"/>
  <w15:commentEx w15:paraId="5410D7E9" w15:done="0"/>
  <w15:commentEx w15:paraId="2537EC26" w15:paraIdParent="5410D7E9" w15:done="0"/>
  <w15:commentEx w15:paraId="442BF316" w15:done="0"/>
  <w15:commentEx w15:paraId="18544EA5" w15:paraIdParent="442BF316" w15:done="0"/>
  <w15:commentEx w15:paraId="3762E85B" w15:done="0"/>
  <w15:commentEx w15:paraId="41C57824" w15:paraIdParent="3762E85B" w15:done="0"/>
  <w15:commentEx w15:paraId="7B5AE2D9" w15:done="0"/>
  <w15:commentEx w15:paraId="1F5E46CF" w15:paraIdParent="7B5AE2D9" w15:done="0"/>
  <w15:commentEx w15:paraId="6A31043E" w15:done="0"/>
  <w15:commentEx w15:paraId="75B61473" w15:paraIdParent="6A3104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6DAA2A" w16cid:durableId="223CA00F"/>
  <w16cid:commentId w16cid:paraId="39C08822" w16cid:durableId="2243FE17"/>
  <w16cid:commentId w16cid:paraId="071569C4" w16cid:durableId="2243FEBE"/>
  <w16cid:commentId w16cid:paraId="7F25F34E" w16cid:durableId="223CA0F1"/>
  <w16cid:commentId w16cid:paraId="19465153" w16cid:durableId="22440218"/>
  <w16cid:commentId w16cid:paraId="0602D89F" w16cid:durableId="223CA76B"/>
  <w16cid:commentId w16cid:paraId="1E11FFDE" w16cid:durableId="2244042E"/>
  <w16cid:commentId w16cid:paraId="1F259753" w16cid:durableId="2242EF15"/>
  <w16cid:commentId w16cid:paraId="4E76F043" w16cid:durableId="22440464"/>
  <w16cid:commentId w16cid:paraId="43A0EEEC" w16cid:durableId="2242EF20"/>
  <w16cid:commentId w16cid:paraId="061179D5" w16cid:durableId="22440467"/>
  <w16cid:commentId w16cid:paraId="4F7BAD60" w16cid:durableId="2242EF22"/>
  <w16cid:commentId w16cid:paraId="56B710EB" w16cid:durableId="2244046C"/>
  <w16cid:commentId w16cid:paraId="75DCB3B8" w16cid:durableId="223CA9C6"/>
  <w16cid:commentId w16cid:paraId="71A163FB" w16cid:durableId="22440772"/>
  <w16cid:commentId w16cid:paraId="32354C81" w16cid:durableId="223CBBF2"/>
  <w16cid:commentId w16cid:paraId="29269E41" w16cid:durableId="22440792"/>
  <w16cid:commentId w16cid:paraId="41C4C203" w16cid:durableId="2242F2CD"/>
  <w16cid:commentId w16cid:paraId="72E03F7D" w16cid:durableId="224407A1"/>
  <w16cid:commentId w16cid:paraId="3453BC11" w16cid:durableId="223CABE2"/>
  <w16cid:commentId w16cid:paraId="082887BF" w16cid:durableId="224407D0"/>
  <w16cid:commentId w16cid:paraId="429A0DCF" w16cid:durableId="223F4DBA"/>
  <w16cid:commentId w16cid:paraId="673F8F77" w16cid:durableId="224407D8"/>
  <w16cid:commentId w16cid:paraId="515C9FD6" w16cid:durableId="223CBB42"/>
  <w16cid:commentId w16cid:paraId="00E2B2B9" w16cid:durableId="224407FD"/>
  <w16cid:commentId w16cid:paraId="1A4E54D0" w16cid:durableId="2242FA3D"/>
  <w16cid:commentId w16cid:paraId="115131F7" w16cid:durableId="22440808"/>
  <w16cid:commentId w16cid:paraId="1440973F" w16cid:durableId="2242FA3C"/>
  <w16cid:commentId w16cid:paraId="7F6B65CE" w16cid:durableId="2244080B"/>
  <w16cid:commentId w16cid:paraId="3A28B9D7" w16cid:durableId="2242FCCE"/>
  <w16cid:commentId w16cid:paraId="70BEE2B5" w16cid:durableId="22440810"/>
  <w16cid:commentId w16cid:paraId="07621E00" w16cid:durableId="2242FCCD"/>
  <w16cid:commentId w16cid:paraId="21A63DE0" w16cid:durableId="22440812"/>
  <w16cid:commentId w16cid:paraId="79293453" w16cid:durableId="2242FEAF"/>
  <w16cid:commentId w16cid:paraId="3CBA0312" w16cid:durableId="22440816"/>
  <w16cid:commentId w16cid:paraId="29B1EA71" w16cid:durableId="2242FEAE"/>
  <w16cid:commentId w16cid:paraId="4DA295EA" w16cid:durableId="22440817"/>
  <w16cid:commentId w16cid:paraId="57177395" w16cid:durableId="2242FF9B"/>
  <w16cid:commentId w16cid:paraId="629C32F6" w16cid:durableId="2244081B"/>
  <w16cid:commentId w16cid:paraId="756703FA" w16cid:durableId="2242FF9A"/>
  <w16cid:commentId w16cid:paraId="3B11E5D8" w16cid:durableId="2244081C"/>
  <w16cid:commentId w16cid:paraId="27EDAEE8" w16cid:durableId="223F4FDE"/>
  <w16cid:commentId w16cid:paraId="452BE863" w16cid:durableId="22440821"/>
  <w16cid:commentId w16cid:paraId="2EE4E90D" w16cid:durableId="2243EE83"/>
  <w16cid:commentId w16cid:paraId="5E14FBBD" w16cid:durableId="2244082D"/>
  <w16cid:commentId w16cid:paraId="2C15DF21" w16cid:durableId="2243EE82"/>
  <w16cid:commentId w16cid:paraId="43C22B44" w16cid:durableId="2244082F"/>
  <w16cid:commentId w16cid:paraId="741C9D3E" w16cid:durableId="2243F5C4"/>
  <w16cid:commentId w16cid:paraId="292E71B5" w16cid:durableId="22440832"/>
  <w16cid:commentId w16cid:paraId="3778FCDF" w16cid:durableId="2243F5C3"/>
  <w16cid:commentId w16cid:paraId="3B9042D4" w16cid:durableId="22440833"/>
  <w16cid:commentId w16cid:paraId="4C9CD2A7" w16cid:durableId="2243F71B"/>
  <w16cid:commentId w16cid:paraId="374A37D8" w16cid:durableId="22440838"/>
  <w16cid:commentId w16cid:paraId="354D37E1" w16cid:durableId="2243F71A"/>
  <w16cid:commentId w16cid:paraId="6E65877B" w16cid:durableId="22440839"/>
  <w16cid:commentId w16cid:paraId="709C4A07" w16cid:durableId="223F501C"/>
  <w16cid:commentId w16cid:paraId="6B906D1C" w16cid:durableId="2244083E"/>
  <w16cid:commentId w16cid:paraId="3B94CCE6" w16cid:durableId="2243FA54"/>
  <w16cid:commentId w16cid:paraId="568554BE" w16cid:durableId="22440848"/>
  <w16cid:commentId w16cid:paraId="5410D7E9" w16cid:durableId="2243FA53"/>
  <w16cid:commentId w16cid:paraId="2537EC26" w16cid:durableId="22440849"/>
  <w16cid:commentId w16cid:paraId="442BF316" w16cid:durableId="2243FBF9"/>
  <w16cid:commentId w16cid:paraId="18544EA5" w16cid:durableId="2244084B"/>
  <w16cid:commentId w16cid:paraId="3762E85B" w16cid:durableId="2243FBF8"/>
  <w16cid:commentId w16cid:paraId="41C57824" w16cid:durableId="2244084D"/>
  <w16cid:commentId w16cid:paraId="7B5AE2D9" w16cid:durableId="2243FC7A"/>
  <w16cid:commentId w16cid:paraId="1F5E46CF" w16cid:durableId="22440851"/>
  <w16cid:commentId w16cid:paraId="6A31043E" w16cid:durableId="2243FC79"/>
  <w16cid:commentId w16cid:paraId="75B61473" w16cid:durableId="224408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B83D4" w14:textId="77777777" w:rsidR="00CF4C0D" w:rsidRDefault="00CF4C0D">
      <w:r>
        <w:separator/>
      </w:r>
    </w:p>
  </w:endnote>
  <w:endnote w:type="continuationSeparator" w:id="0">
    <w:p w14:paraId="7350BE27" w14:textId="77777777" w:rsidR="00CF4C0D" w:rsidRDefault="00CF4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7B5148" w14:paraId="252A87F1" w14:textId="77777777">
      <w:tc>
        <w:tcPr>
          <w:tcW w:w="4428" w:type="dxa"/>
        </w:tcPr>
        <w:p w14:paraId="7319EFDD" w14:textId="77777777" w:rsidR="007B5148" w:rsidRDefault="007B5148">
          <w:pPr>
            <w:pStyle w:val="Footer"/>
          </w:pPr>
          <w:r>
            <w:rPr>
              <w:color w:val="000000"/>
            </w:rPr>
            <w:sym w:font="Symbol" w:char="F0D3"/>
          </w:r>
          <w:r>
            <w:rPr>
              <w:color w:val="000000"/>
            </w:rPr>
            <w:t xml:space="preserve"> 2019 </w:t>
          </w:r>
          <w:r w:rsidR="00A01660">
            <w:fldChar w:fldCharType="begin"/>
          </w:r>
          <w:r w:rsidR="00A01660">
            <w:instrText xml:space="preserve"> DOCPROPERTY "Company"  \* MERGEFORMAT </w:instrText>
          </w:r>
          <w:r w:rsidR="00A01660">
            <w:fldChar w:fldCharType="separate"/>
          </w:r>
          <w:r>
            <w:t>&lt;Enter team name here&gt;</w:t>
          </w:r>
          <w:r w:rsidR="00A01660">
            <w:fldChar w:fldCharType="end"/>
          </w:r>
        </w:p>
      </w:tc>
      <w:tc>
        <w:tcPr>
          <w:tcW w:w="4428" w:type="dxa"/>
        </w:tcPr>
        <w:p w14:paraId="4513D6F6" w14:textId="77777777" w:rsidR="007B5148" w:rsidRDefault="007B5148">
          <w:pPr>
            <w:pStyle w:val="Footer"/>
            <w:jc w:val="right"/>
          </w:pPr>
          <w:r>
            <w:t>&lt;Drive:\Directory\</w:t>
          </w:r>
          <w:proofErr w:type="spellStart"/>
          <w:r>
            <w:t>Filename.ext</w:t>
          </w:r>
          <w:proofErr w:type="spellEnd"/>
          <w:r>
            <w:t>&gt;</w:t>
          </w:r>
        </w:p>
      </w:tc>
    </w:tr>
  </w:tbl>
  <w:p w14:paraId="6BADE398" w14:textId="77777777" w:rsidR="007B5148" w:rsidRDefault="007B51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7B5148" w14:paraId="67F31582" w14:textId="77777777">
      <w:trPr>
        <w:trHeight w:hRule="exact" w:val="552"/>
      </w:trPr>
      <w:tc>
        <w:tcPr>
          <w:tcW w:w="3060" w:type="dxa"/>
        </w:tcPr>
        <w:p w14:paraId="34E72393" w14:textId="77777777" w:rsidR="007B5148" w:rsidRDefault="007B5148">
          <w:pPr>
            <w:pStyle w:val="Footer"/>
            <w:spacing w:before="80"/>
            <w:rPr>
              <w:bCs/>
            </w:rPr>
          </w:pPr>
          <w:r>
            <w:t>Test Plan</w:t>
          </w:r>
        </w:p>
        <w:p w14:paraId="224C813E" w14:textId="77777777" w:rsidR="007B5148" w:rsidRDefault="007B5148">
          <w:pPr>
            <w:pStyle w:val="Footer"/>
            <w:spacing w:before="80"/>
          </w:pPr>
        </w:p>
        <w:p w14:paraId="6C06DBE5" w14:textId="77777777" w:rsidR="007B5148" w:rsidRDefault="007B5148">
          <w:pPr>
            <w:pStyle w:val="Footer"/>
            <w:spacing w:before="80"/>
          </w:pPr>
        </w:p>
      </w:tc>
      <w:tc>
        <w:tcPr>
          <w:tcW w:w="2880" w:type="dxa"/>
        </w:tcPr>
        <w:p w14:paraId="5E2EDF1E" w14:textId="77777777" w:rsidR="007B5148" w:rsidRDefault="007B5148">
          <w:pPr>
            <w:pStyle w:val="Footer"/>
            <w:spacing w:before="80"/>
            <w:rPr>
              <w:bCs/>
            </w:rPr>
          </w:pPr>
          <w:r>
            <w:t>Team 2</w:t>
          </w:r>
        </w:p>
      </w:tc>
      <w:tc>
        <w:tcPr>
          <w:tcW w:w="1980" w:type="dxa"/>
        </w:tcPr>
        <w:p w14:paraId="473276B6" w14:textId="77777777" w:rsidR="007B5148" w:rsidRDefault="007B5148">
          <w:pPr>
            <w:pStyle w:val="Footer"/>
            <w:spacing w:before="80"/>
            <w:rPr>
              <w:bCs/>
            </w:rPr>
          </w:pPr>
          <w:r>
            <w:rPr>
              <w:bCs/>
            </w:rPr>
            <w:t>Date</w:t>
          </w:r>
        </w:p>
        <w:p w14:paraId="760104C6" w14:textId="0BCE2B73" w:rsidR="007B5148" w:rsidRDefault="007B514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A01660">
            <w:rPr>
              <w:b w:val="0"/>
              <w:bCs/>
              <w:noProof/>
            </w:rPr>
            <w:t>4/17/2020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A01660">
            <w:rPr>
              <w:b w:val="0"/>
              <w:bCs/>
              <w:noProof/>
            </w:rPr>
            <w:t>11:30 AM</w:t>
          </w:r>
          <w:r>
            <w:rPr>
              <w:b w:val="0"/>
              <w:bCs/>
            </w:rPr>
            <w:fldChar w:fldCharType="end"/>
          </w:r>
        </w:p>
      </w:tc>
      <w:tc>
        <w:tcPr>
          <w:tcW w:w="1080" w:type="dxa"/>
        </w:tcPr>
        <w:p w14:paraId="202105E9" w14:textId="77777777" w:rsidR="007B5148" w:rsidRDefault="007B5148">
          <w:pPr>
            <w:pStyle w:val="Footer"/>
            <w:spacing w:before="80"/>
            <w:rPr>
              <w:bCs/>
            </w:rPr>
          </w:pPr>
          <w:r>
            <w:rPr>
              <w:bCs/>
            </w:rPr>
            <w:t>Page</w:t>
          </w:r>
        </w:p>
        <w:p w14:paraId="2DEC775D" w14:textId="77777777" w:rsidR="007B5148" w:rsidRDefault="007B5148">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3ABFBB5" w14:textId="77777777" w:rsidR="007B5148" w:rsidRDefault="007B5148">
          <w:pPr>
            <w:pStyle w:val="Footer"/>
            <w:spacing w:before="80"/>
          </w:pPr>
        </w:p>
        <w:p w14:paraId="57E42F2F" w14:textId="77777777" w:rsidR="007B5148" w:rsidRDefault="007B5148">
          <w:pPr>
            <w:pStyle w:val="Footer"/>
            <w:spacing w:before="80"/>
          </w:pPr>
        </w:p>
      </w:tc>
    </w:tr>
  </w:tbl>
  <w:p w14:paraId="738D0A98" w14:textId="77777777" w:rsidR="007B5148" w:rsidRDefault="007B51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7B5148" w14:paraId="45167E5D" w14:textId="77777777">
      <w:tc>
        <w:tcPr>
          <w:tcW w:w="3240" w:type="dxa"/>
        </w:tcPr>
        <w:p w14:paraId="6991DB1B" w14:textId="77777777" w:rsidR="007B5148" w:rsidRDefault="007B5148">
          <w:pPr>
            <w:pStyle w:val="Footer"/>
            <w:rPr>
              <w:b w:val="0"/>
              <w:bCs/>
            </w:rPr>
          </w:pPr>
          <w:r>
            <w:rPr>
              <w:b w:val="0"/>
              <w:bCs/>
            </w:rPr>
            <w:t>Test Plan</w:t>
          </w:r>
        </w:p>
      </w:tc>
      <w:tc>
        <w:tcPr>
          <w:tcW w:w="2880" w:type="dxa"/>
        </w:tcPr>
        <w:p w14:paraId="1B8F8A3B" w14:textId="77777777" w:rsidR="007B5148" w:rsidRDefault="00952AAA">
          <w:pPr>
            <w:pStyle w:val="Footer"/>
            <w:rPr>
              <w:b w:val="0"/>
              <w:bCs/>
            </w:rPr>
          </w:pPr>
          <w:r>
            <w:t>Team2</w:t>
          </w:r>
        </w:p>
      </w:tc>
      <w:tc>
        <w:tcPr>
          <w:tcW w:w="1980" w:type="dxa"/>
        </w:tcPr>
        <w:p w14:paraId="6CB6B0BA" w14:textId="77777777" w:rsidR="007B5148" w:rsidRDefault="00952AAA">
          <w:pPr>
            <w:pStyle w:val="Footer"/>
          </w:pPr>
          <w:r>
            <w:t>4/7/20</w:t>
          </w:r>
        </w:p>
      </w:tc>
      <w:tc>
        <w:tcPr>
          <w:tcW w:w="900" w:type="dxa"/>
        </w:tcPr>
        <w:p w14:paraId="37A6D1B9" w14:textId="77777777" w:rsidR="007B5148" w:rsidRDefault="007B5148">
          <w:pPr>
            <w:pStyle w:val="Footer"/>
            <w:rPr>
              <w:b w:val="0"/>
              <w:bCs/>
            </w:rPr>
          </w:pPr>
          <w:r>
            <w:rPr>
              <w:b w:val="0"/>
              <w:bCs/>
            </w:rPr>
            <w:t>Page</w:t>
          </w:r>
        </w:p>
        <w:p w14:paraId="15C86D51" w14:textId="77777777" w:rsidR="007B5148" w:rsidRDefault="007B514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AFA89A2" w14:textId="77777777" w:rsidR="007B5148" w:rsidRDefault="007B51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7B5148" w14:paraId="1AB1431F" w14:textId="77777777">
      <w:tc>
        <w:tcPr>
          <w:tcW w:w="3240" w:type="dxa"/>
        </w:tcPr>
        <w:p w14:paraId="2797839E" w14:textId="77777777" w:rsidR="007B5148" w:rsidRDefault="007B5148">
          <w:pPr>
            <w:pStyle w:val="Footer"/>
            <w:rPr>
              <w:b w:val="0"/>
              <w:bCs/>
            </w:rPr>
          </w:pPr>
          <w:r>
            <w:rPr>
              <w:b w:val="0"/>
              <w:bCs/>
            </w:rPr>
            <w:t>Test Plan</w:t>
          </w:r>
        </w:p>
      </w:tc>
      <w:tc>
        <w:tcPr>
          <w:tcW w:w="2880" w:type="dxa"/>
        </w:tcPr>
        <w:p w14:paraId="7AA10283" w14:textId="77777777" w:rsidR="007B5148" w:rsidRDefault="00A01660">
          <w:pPr>
            <w:pStyle w:val="Footer"/>
            <w:rPr>
              <w:b w:val="0"/>
              <w:bCs/>
            </w:rPr>
          </w:pPr>
          <w:r>
            <w:fldChar w:fldCharType="begin"/>
          </w:r>
          <w:r>
            <w:instrText xml:space="preserve"> DOCPROPERTY "Company"  \* MERGEFORMAT </w:instrText>
          </w:r>
          <w:r>
            <w:fldChar w:fldCharType="separate"/>
          </w:r>
          <w:r w:rsidR="007B5148">
            <w:t>&lt;Enter team name here&gt;</w:t>
          </w:r>
          <w:r>
            <w:fldChar w:fldCharType="end"/>
          </w:r>
        </w:p>
      </w:tc>
      <w:tc>
        <w:tcPr>
          <w:tcW w:w="1980" w:type="dxa"/>
        </w:tcPr>
        <w:p w14:paraId="0DEA4BB0" w14:textId="77777777" w:rsidR="007B5148" w:rsidRDefault="007B5148">
          <w:pPr>
            <w:pStyle w:val="Footer"/>
          </w:pPr>
          <w:r>
            <w:t>&lt;date&gt;</w:t>
          </w:r>
        </w:p>
      </w:tc>
      <w:tc>
        <w:tcPr>
          <w:tcW w:w="900" w:type="dxa"/>
        </w:tcPr>
        <w:p w14:paraId="70664838" w14:textId="77777777" w:rsidR="007B5148" w:rsidRDefault="007B5148">
          <w:pPr>
            <w:pStyle w:val="Footer"/>
            <w:rPr>
              <w:b w:val="0"/>
              <w:bCs/>
            </w:rPr>
          </w:pPr>
          <w:r>
            <w:rPr>
              <w:b w:val="0"/>
              <w:bCs/>
            </w:rPr>
            <w:t>Page</w:t>
          </w:r>
        </w:p>
        <w:p w14:paraId="1EED8FC5" w14:textId="77777777" w:rsidR="007B5148" w:rsidRDefault="007B514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D68CBD7" w14:textId="77777777" w:rsidR="007B5148" w:rsidRDefault="007B514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A01660" w14:paraId="17AF22C7" w14:textId="77777777">
      <w:tc>
        <w:tcPr>
          <w:tcW w:w="3240" w:type="dxa"/>
        </w:tcPr>
        <w:p w14:paraId="7422561B" w14:textId="77777777" w:rsidR="00A01660" w:rsidRDefault="00A01660">
          <w:pPr>
            <w:pStyle w:val="Footer"/>
            <w:rPr>
              <w:b w:val="0"/>
              <w:bCs/>
            </w:rPr>
          </w:pPr>
          <w:r>
            <w:rPr>
              <w:b w:val="0"/>
              <w:bCs/>
            </w:rPr>
            <w:t>Test Plan</w:t>
          </w:r>
        </w:p>
      </w:tc>
      <w:tc>
        <w:tcPr>
          <w:tcW w:w="2880" w:type="dxa"/>
        </w:tcPr>
        <w:p w14:paraId="644E32EE" w14:textId="77777777" w:rsidR="00A01660" w:rsidRDefault="00A01660">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14:paraId="2704CEAC" w14:textId="77777777" w:rsidR="00A01660" w:rsidRDefault="00A01660">
          <w:pPr>
            <w:pStyle w:val="Footer"/>
          </w:pPr>
          <w:r>
            <w:t>&lt;date&gt;</w:t>
          </w:r>
        </w:p>
      </w:tc>
      <w:tc>
        <w:tcPr>
          <w:tcW w:w="900" w:type="dxa"/>
        </w:tcPr>
        <w:p w14:paraId="7E7959C6" w14:textId="77777777" w:rsidR="00A01660" w:rsidRDefault="00A01660">
          <w:pPr>
            <w:pStyle w:val="Footer"/>
            <w:rPr>
              <w:b w:val="0"/>
              <w:bCs/>
            </w:rPr>
          </w:pPr>
          <w:r>
            <w:rPr>
              <w:b w:val="0"/>
              <w:bCs/>
            </w:rPr>
            <w:t>Page</w:t>
          </w:r>
        </w:p>
        <w:p w14:paraId="1075F11A" w14:textId="77777777" w:rsidR="00A01660" w:rsidRDefault="00A0166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4D5E5D7" w14:textId="77777777" w:rsidR="00A01660" w:rsidRDefault="00A0166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7B5148" w14:paraId="2AD327BC" w14:textId="77777777">
      <w:tc>
        <w:tcPr>
          <w:tcW w:w="3240" w:type="dxa"/>
        </w:tcPr>
        <w:p w14:paraId="759774E4" w14:textId="77777777" w:rsidR="007B5148" w:rsidRDefault="007B5148">
          <w:pPr>
            <w:pStyle w:val="Footer"/>
            <w:rPr>
              <w:b w:val="0"/>
              <w:bCs/>
            </w:rPr>
          </w:pPr>
          <w:r>
            <w:rPr>
              <w:b w:val="0"/>
              <w:bCs/>
            </w:rPr>
            <w:t>Test Plan</w:t>
          </w:r>
        </w:p>
      </w:tc>
      <w:tc>
        <w:tcPr>
          <w:tcW w:w="2880" w:type="dxa"/>
        </w:tcPr>
        <w:p w14:paraId="4E6C3BA0" w14:textId="77777777" w:rsidR="007B5148" w:rsidRDefault="00A01660">
          <w:pPr>
            <w:pStyle w:val="Footer"/>
            <w:rPr>
              <w:b w:val="0"/>
              <w:bCs/>
            </w:rPr>
          </w:pPr>
          <w:r>
            <w:fldChar w:fldCharType="begin"/>
          </w:r>
          <w:r>
            <w:instrText xml:space="preserve"> DOCPROPERTY "Company"  \* MERGEFORMAT </w:instrText>
          </w:r>
          <w:r>
            <w:fldChar w:fldCharType="separate"/>
          </w:r>
          <w:r w:rsidR="007B5148">
            <w:t>&lt;Enter team name here&gt;</w:t>
          </w:r>
          <w:r>
            <w:fldChar w:fldCharType="end"/>
          </w:r>
        </w:p>
      </w:tc>
      <w:tc>
        <w:tcPr>
          <w:tcW w:w="1980" w:type="dxa"/>
        </w:tcPr>
        <w:p w14:paraId="29383913" w14:textId="77777777" w:rsidR="007B5148" w:rsidRDefault="007B5148">
          <w:pPr>
            <w:pStyle w:val="Footer"/>
          </w:pPr>
          <w:r>
            <w:t>&lt;date&gt;</w:t>
          </w:r>
        </w:p>
      </w:tc>
      <w:tc>
        <w:tcPr>
          <w:tcW w:w="900" w:type="dxa"/>
        </w:tcPr>
        <w:p w14:paraId="6CF26079" w14:textId="77777777" w:rsidR="007B5148" w:rsidRDefault="007B5148">
          <w:pPr>
            <w:pStyle w:val="Footer"/>
            <w:rPr>
              <w:b w:val="0"/>
              <w:bCs/>
            </w:rPr>
          </w:pPr>
          <w:r>
            <w:rPr>
              <w:b w:val="0"/>
              <w:bCs/>
            </w:rPr>
            <w:t>Page</w:t>
          </w:r>
        </w:p>
        <w:p w14:paraId="296BE23E" w14:textId="77777777" w:rsidR="007B5148" w:rsidRDefault="007B514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1A82E84" w14:textId="77777777" w:rsidR="007B5148" w:rsidRDefault="007B514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7B5148" w14:paraId="6D2590DE" w14:textId="77777777">
      <w:tc>
        <w:tcPr>
          <w:tcW w:w="3240" w:type="dxa"/>
        </w:tcPr>
        <w:p w14:paraId="6C2E7EEF" w14:textId="77777777" w:rsidR="007B5148" w:rsidRDefault="007B5148">
          <w:pPr>
            <w:pStyle w:val="Footer"/>
            <w:rPr>
              <w:b w:val="0"/>
              <w:bCs/>
            </w:rPr>
          </w:pPr>
          <w:r>
            <w:rPr>
              <w:b w:val="0"/>
              <w:bCs/>
            </w:rPr>
            <w:t>Test Plan</w:t>
          </w:r>
        </w:p>
      </w:tc>
      <w:tc>
        <w:tcPr>
          <w:tcW w:w="2880" w:type="dxa"/>
        </w:tcPr>
        <w:p w14:paraId="4EC88651" w14:textId="77777777" w:rsidR="007B5148" w:rsidRDefault="00A01660">
          <w:pPr>
            <w:pStyle w:val="Footer"/>
            <w:rPr>
              <w:b w:val="0"/>
              <w:bCs/>
            </w:rPr>
          </w:pPr>
          <w:r>
            <w:fldChar w:fldCharType="begin"/>
          </w:r>
          <w:r>
            <w:instrText xml:space="preserve"> DOCPROPERTY "Company"  \* MERGEFORMAT </w:instrText>
          </w:r>
          <w:r>
            <w:fldChar w:fldCharType="separate"/>
          </w:r>
          <w:r w:rsidR="007B5148">
            <w:t>&lt;Enter team name here&gt;</w:t>
          </w:r>
          <w:r>
            <w:fldChar w:fldCharType="end"/>
          </w:r>
        </w:p>
      </w:tc>
      <w:tc>
        <w:tcPr>
          <w:tcW w:w="1980" w:type="dxa"/>
        </w:tcPr>
        <w:p w14:paraId="7DD5B60D" w14:textId="77777777" w:rsidR="007B5148" w:rsidRDefault="007B5148">
          <w:pPr>
            <w:pStyle w:val="Footer"/>
          </w:pPr>
          <w:r>
            <w:t>&lt;date&gt;</w:t>
          </w:r>
        </w:p>
      </w:tc>
      <w:tc>
        <w:tcPr>
          <w:tcW w:w="900" w:type="dxa"/>
        </w:tcPr>
        <w:p w14:paraId="0AB60EC1" w14:textId="77777777" w:rsidR="007B5148" w:rsidRDefault="007B5148">
          <w:pPr>
            <w:pStyle w:val="Footer"/>
            <w:rPr>
              <w:b w:val="0"/>
              <w:bCs/>
            </w:rPr>
          </w:pPr>
          <w:r>
            <w:rPr>
              <w:b w:val="0"/>
              <w:bCs/>
            </w:rPr>
            <w:t>Page</w:t>
          </w:r>
        </w:p>
        <w:p w14:paraId="0560C9AC" w14:textId="77777777" w:rsidR="007B5148" w:rsidRDefault="007B5148">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5337621" w14:textId="77777777" w:rsidR="007B5148" w:rsidRDefault="007B5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632E0" w14:textId="77777777" w:rsidR="00CF4C0D" w:rsidRDefault="00CF4C0D">
      <w:r>
        <w:separator/>
      </w:r>
    </w:p>
  </w:footnote>
  <w:footnote w:type="continuationSeparator" w:id="0">
    <w:p w14:paraId="78516CC5" w14:textId="77777777" w:rsidR="00CF4C0D" w:rsidRDefault="00CF4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0595F" w14:textId="77777777" w:rsidR="007B5148" w:rsidRDefault="007B5148">
    <w:pPr>
      <w:rPr>
        <w:sz w:val="24"/>
      </w:rPr>
    </w:pPr>
  </w:p>
  <w:p w14:paraId="0171534E" w14:textId="77777777" w:rsidR="007B5148" w:rsidRDefault="007B5148">
    <w:pPr>
      <w:pBdr>
        <w:top w:val="single" w:sz="6" w:space="1" w:color="auto"/>
      </w:pBdr>
      <w:rPr>
        <w:sz w:val="24"/>
      </w:rPr>
    </w:pPr>
  </w:p>
  <w:p w14:paraId="739576E1" w14:textId="77777777" w:rsidR="007B5148" w:rsidRDefault="007B5148">
    <w:pPr>
      <w:pStyle w:val="Title"/>
    </w:pPr>
    <w:r>
      <w:t>Group 3 Team 2</w:t>
    </w:r>
  </w:p>
  <w:p w14:paraId="47FE81A3" w14:textId="77777777" w:rsidR="007B5148" w:rsidRDefault="007B5148">
    <w:pPr>
      <w:pBdr>
        <w:bottom w:val="single" w:sz="6" w:space="1" w:color="auto"/>
      </w:pBdr>
      <w:jc w:val="right"/>
      <w:rPr>
        <w:sz w:val="24"/>
      </w:rPr>
    </w:pPr>
  </w:p>
  <w:p w14:paraId="09C01ED0" w14:textId="77777777" w:rsidR="007B5148" w:rsidRDefault="007B5148">
    <w:pPr>
      <w:pStyle w:val="Title"/>
    </w:pPr>
  </w:p>
  <w:p w14:paraId="2A6AC7D0" w14:textId="77777777" w:rsidR="007B5148" w:rsidRDefault="007B5148">
    <w:pPr>
      <w:pStyle w:val="Title"/>
    </w:pPr>
  </w:p>
  <w:p w14:paraId="5D803D85" w14:textId="77777777" w:rsidR="007B5148" w:rsidRDefault="007B5148">
    <w:pPr>
      <w:pStyle w:val="Title"/>
    </w:pPr>
  </w:p>
  <w:p w14:paraId="1BC4F1AF" w14:textId="77777777" w:rsidR="007B5148" w:rsidRDefault="007B5148">
    <w:pPr>
      <w:pStyle w:val="Title"/>
    </w:pPr>
  </w:p>
  <w:p w14:paraId="6D787C4C" w14:textId="77777777" w:rsidR="007B5148" w:rsidRDefault="007B5148">
    <w:pPr>
      <w:pStyle w:val="Title"/>
    </w:pPr>
  </w:p>
  <w:p w14:paraId="42455284" w14:textId="77777777" w:rsidR="007B5148" w:rsidRDefault="007B5148">
    <w:pPr>
      <w:pStyle w:val="Title"/>
    </w:pPr>
  </w:p>
  <w:p w14:paraId="787B62CC" w14:textId="77777777" w:rsidR="007B5148" w:rsidRDefault="007B5148">
    <w:pPr>
      <w:pStyle w:val="Title"/>
    </w:pPr>
  </w:p>
  <w:p w14:paraId="308A2BF0" w14:textId="77777777" w:rsidR="007B5148" w:rsidRDefault="007B5148">
    <w:pPr>
      <w:pStyle w:val="Title"/>
    </w:pPr>
  </w:p>
  <w:p w14:paraId="3FC46B88" w14:textId="77777777" w:rsidR="007B5148" w:rsidRDefault="007B5148">
    <w:pPr>
      <w:pStyle w:val="Title"/>
    </w:pPr>
  </w:p>
  <w:p w14:paraId="6D5E15F9" w14:textId="77777777" w:rsidR="007B5148" w:rsidRDefault="007B5148">
    <w:pPr>
      <w:pStyle w:val="Title"/>
    </w:pPr>
  </w:p>
  <w:p w14:paraId="4D7DDBEE" w14:textId="77777777" w:rsidR="007B5148" w:rsidRDefault="007B5148"/>
  <w:p w14:paraId="706B17A5" w14:textId="77777777" w:rsidR="007B5148" w:rsidRDefault="007B5148"/>
  <w:p w14:paraId="5776FB24" w14:textId="77777777" w:rsidR="007B5148" w:rsidRDefault="007B51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84068" w14:textId="77777777" w:rsidR="007B5148" w:rsidRDefault="007B5148">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8A344" w14:textId="77777777" w:rsidR="007B5148" w:rsidRDefault="007B5148">
    <w:pPr>
      <w:pStyle w:val="Header"/>
    </w:pPr>
    <w:r>
      <w:t>Test Plan</w:t>
    </w:r>
    <w:r>
      <w:tab/>
    </w:r>
    <w:r>
      <w:tab/>
    </w:r>
  </w:p>
  <w:p w14:paraId="5BDC297D" w14:textId="77777777" w:rsidR="007B5148" w:rsidRDefault="007B51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75A3F" w14:textId="77777777" w:rsidR="007B5148" w:rsidRDefault="007B5148">
    <w:pPr>
      <w:pStyle w:val="Header"/>
    </w:pPr>
    <w:r>
      <w:t>Test Plan</w:t>
    </w:r>
    <w:r>
      <w:tab/>
    </w:r>
    <w:r>
      <w:tab/>
    </w:r>
  </w:p>
  <w:p w14:paraId="264DF981" w14:textId="77777777" w:rsidR="007B5148" w:rsidRDefault="007B514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457FB" w14:textId="77777777" w:rsidR="00A01660" w:rsidRDefault="00A01660">
    <w:pPr>
      <w:pStyle w:val="Header"/>
    </w:pPr>
    <w:r>
      <w:t>Test Plan</w:t>
    </w:r>
    <w:r>
      <w:tab/>
    </w:r>
    <w:r>
      <w:tab/>
    </w:r>
  </w:p>
  <w:p w14:paraId="08DFE1B3" w14:textId="77777777" w:rsidR="00A01660" w:rsidRDefault="00A0166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D2E45" w14:textId="77777777" w:rsidR="007B5148" w:rsidRDefault="007B5148">
    <w:pPr>
      <w:pStyle w:val="Header"/>
    </w:pPr>
    <w:r>
      <w:t>Test Plan</w:t>
    </w:r>
    <w:r>
      <w:tab/>
    </w:r>
    <w:r>
      <w:tab/>
    </w:r>
  </w:p>
  <w:p w14:paraId="3C14CE54" w14:textId="77777777" w:rsidR="007B5148" w:rsidRDefault="007B514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67E2F" w14:textId="77777777" w:rsidR="007B5148" w:rsidRDefault="007B5148">
    <w:pPr>
      <w:pStyle w:val="Header"/>
    </w:pPr>
    <w:r>
      <w:t>Test Plan</w:t>
    </w:r>
    <w:r>
      <w:tab/>
    </w:r>
    <w:r>
      <w:tab/>
    </w:r>
  </w:p>
  <w:p w14:paraId="75439DAF" w14:textId="77777777" w:rsidR="007B5148" w:rsidRDefault="007B51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C34EDD"/>
    <w:multiLevelType w:val="hybridMultilevel"/>
    <w:tmpl w:val="786E7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3"/>
  </w:num>
  <w:num w:numId="13">
    <w:abstractNumId w:val="8"/>
  </w:num>
  <w:num w:numId="14">
    <w:abstractNumId w:val="2"/>
  </w:num>
  <w:num w:numId="15">
    <w:abstractNumId w:val="7"/>
  </w:num>
  <w:num w:numId="16">
    <w:abstractNumId w:val="0"/>
    <w:lvlOverride w:ilvl="0">
      <w:startOverride w:val="4"/>
    </w:lvlOverride>
  </w:num>
  <w:num w:numId="17">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ria Macias">
    <w15:presenceInfo w15:providerId="Windows Live" w15:userId="dc130bab2ea0fe21"/>
  </w15:person>
  <w15:person w15:author="Gaucin, Juan A">
    <w15:presenceInfo w15:providerId="AD" w15:userId="S::jagaucin2@miners.utep.edu::5bcccd78-45b9-46ee-8eaa-a1f73abb15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4275C"/>
    <w:rsid w:val="000512F4"/>
    <w:rsid w:val="00053D19"/>
    <w:rsid w:val="0005525B"/>
    <w:rsid w:val="000559EB"/>
    <w:rsid w:val="00062C2C"/>
    <w:rsid w:val="0006474B"/>
    <w:rsid w:val="0007651F"/>
    <w:rsid w:val="000823CF"/>
    <w:rsid w:val="00083BAD"/>
    <w:rsid w:val="000927B9"/>
    <w:rsid w:val="000D3FCD"/>
    <w:rsid w:val="000E423B"/>
    <w:rsid w:val="000E44A8"/>
    <w:rsid w:val="000F0CBB"/>
    <w:rsid w:val="000F13D4"/>
    <w:rsid w:val="000F71D9"/>
    <w:rsid w:val="001020AC"/>
    <w:rsid w:val="00104AFB"/>
    <w:rsid w:val="001461A9"/>
    <w:rsid w:val="00150787"/>
    <w:rsid w:val="0015296C"/>
    <w:rsid w:val="0016132D"/>
    <w:rsid w:val="00180972"/>
    <w:rsid w:val="00185FFF"/>
    <w:rsid w:val="001B0FB9"/>
    <w:rsid w:val="001C09A7"/>
    <w:rsid w:val="001C1C91"/>
    <w:rsid w:val="001C6A00"/>
    <w:rsid w:val="001C7873"/>
    <w:rsid w:val="001D5F74"/>
    <w:rsid w:val="001F147A"/>
    <w:rsid w:val="001F2C3C"/>
    <w:rsid w:val="00206947"/>
    <w:rsid w:val="00213FBA"/>
    <w:rsid w:val="00214864"/>
    <w:rsid w:val="00220EB5"/>
    <w:rsid w:val="00230779"/>
    <w:rsid w:val="00235D97"/>
    <w:rsid w:val="00242E61"/>
    <w:rsid w:val="00243210"/>
    <w:rsid w:val="00261543"/>
    <w:rsid w:val="00261CDD"/>
    <w:rsid w:val="00264035"/>
    <w:rsid w:val="00264AD2"/>
    <w:rsid w:val="00265A6A"/>
    <w:rsid w:val="0027068A"/>
    <w:rsid w:val="00276F8C"/>
    <w:rsid w:val="00280547"/>
    <w:rsid w:val="002858F0"/>
    <w:rsid w:val="002876BF"/>
    <w:rsid w:val="002A680C"/>
    <w:rsid w:val="002A78E4"/>
    <w:rsid w:val="002C3E79"/>
    <w:rsid w:val="002D759B"/>
    <w:rsid w:val="002E25AA"/>
    <w:rsid w:val="002E3CD2"/>
    <w:rsid w:val="002E6C7A"/>
    <w:rsid w:val="0030590F"/>
    <w:rsid w:val="0032068C"/>
    <w:rsid w:val="00346A57"/>
    <w:rsid w:val="00366B4C"/>
    <w:rsid w:val="0037488D"/>
    <w:rsid w:val="003859FA"/>
    <w:rsid w:val="003A18ED"/>
    <w:rsid w:val="003A7EBC"/>
    <w:rsid w:val="003C0C60"/>
    <w:rsid w:val="003C5298"/>
    <w:rsid w:val="003D58CD"/>
    <w:rsid w:val="003E09C2"/>
    <w:rsid w:val="003E2EE9"/>
    <w:rsid w:val="003F27F8"/>
    <w:rsid w:val="003F5D4D"/>
    <w:rsid w:val="003F7BE4"/>
    <w:rsid w:val="00425763"/>
    <w:rsid w:val="004319D0"/>
    <w:rsid w:val="004329C7"/>
    <w:rsid w:val="00436EB1"/>
    <w:rsid w:val="00442B0F"/>
    <w:rsid w:val="00444EFE"/>
    <w:rsid w:val="0046219C"/>
    <w:rsid w:val="004706B7"/>
    <w:rsid w:val="00471009"/>
    <w:rsid w:val="0047257A"/>
    <w:rsid w:val="00476CC4"/>
    <w:rsid w:val="00493705"/>
    <w:rsid w:val="00497F86"/>
    <w:rsid w:val="004A1390"/>
    <w:rsid w:val="004A7059"/>
    <w:rsid w:val="004B0958"/>
    <w:rsid w:val="004C54B3"/>
    <w:rsid w:val="004E13FC"/>
    <w:rsid w:val="004E7F9E"/>
    <w:rsid w:val="00504E1B"/>
    <w:rsid w:val="005062EA"/>
    <w:rsid w:val="005121D1"/>
    <w:rsid w:val="005175E4"/>
    <w:rsid w:val="00520252"/>
    <w:rsid w:val="00524190"/>
    <w:rsid w:val="00555F9B"/>
    <w:rsid w:val="00556B60"/>
    <w:rsid w:val="005731F3"/>
    <w:rsid w:val="0058791A"/>
    <w:rsid w:val="00592CA3"/>
    <w:rsid w:val="005B03EB"/>
    <w:rsid w:val="005B4FD2"/>
    <w:rsid w:val="005B5411"/>
    <w:rsid w:val="005C0992"/>
    <w:rsid w:val="005C0B2E"/>
    <w:rsid w:val="005C17A2"/>
    <w:rsid w:val="005D1087"/>
    <w:rsid w:val="005E158E"/>
    <w:rsid w:val="005F6B4C"/>
    <w:rsid w:val="006035B8"/>
    <w:rsid w:val="0061123A"/>
    <w:rsid w:val="00612735"/>
    <w:rsid w:val="0062111A"/>
    <w:rsid w:val="0063362B"/>
    <w:rsid w:val="00642100"/>
    <w:rsid w:val="006464AF"/>
    <w:rsid w:val="00655754"/>
    <w:rsid w:val="00656CA9"/>
    <w:rsid w:val="006615C6"/>
    <w:rsid w:val="0066238C"/>
    <w:rsid w:val="0066388D"/>
    <w:rsid w:val="00694BBB"/>
    <w:rsid w:val="006A5541"/>
    <w:rsid w:val="006B4ECB"/>
    <w:rsid w:val="006C1533"/>
    <w:rsid w:val="006E3301"/>
    <w:rsid w:val="00703481"/>
    <w:rsid w:val="00704E46"/>
    <w:rsid w:val="007104DB"/>
    <w:rsid w:val="0072119C"/>
    <w:rsid w:val="00723716"/>
    <w:rsid w:val="0073290E"/>
    <w:rsid w:val="007340AD"/>
    <w:rsid w:val="0074578E"/>
    <w:rsid w:val="007468BA"/>
    <w:rsid w:val="00746917"/>
    <w:rsid w:val="007616A2"/>
    <w:rsid w:val="00763516"/>
    <w:rsid w:val="00780F98"/>
    <w:rsid w:val="0078625F"/>
    <w:rsid w:val="00790ACB"/>
    <w:rsid w:val="0079104E"/>
    <w:rsid w:val="007A1314"/>
    <w:rsid w:val="007A4335"/>
    <w:rsid w:val="007B0181"/>
    <w:rsid w:val="007B0A24"/>
    <w:rsid w:val="007B1CB2"/>
    <w:rsid w:val="007B5148"/>
    <w:rsid w:val="007C0DCA"/>
    <w:rsid w:val="007C3C9C"/>
    <w:rsid w:val="007D118F"/>
    <w:rsid w:val="007D5F1F"/>
    <w:rsid w:val="007D73A7"/>
    <w:rsid w:val="007E0AF8"/>
    <w:rsid w:val="007E6CE8"/>
    <w:rsid w:val="007E7263"/>
    <w:rsid w:val="007F230C"/>
    <w:rsid w:val="007F2B18"/>
    <w:rsid w:val="007F3F2B"/>
    <w:rsid w:val="007F5A21"/>
    <w:rsid w:val="00811CEB"/>
    <w:rsid w:val="00821570"/>
    <w:rsid w:val="008262BD"/>
    <w:rsid w:val="00830790"/>
    <w:rsid w:val="008349ED"/>
    <w:rsid w:val="00842DC1"/>
    <w:rsid w:val="0085501E"/>
    <w:rsid w:val="0087551F"/>
    <w:rsid w:val="00891E13"/>
    <w:rsid w:val="008C0DF0"/>
    <w:rsid w:val="008C5EBB"/>
    <w:rsid w:val="008D5F12"/>
    <w:rsid w:val="008E45C6"/>
    <w:rsid w:val="008E4A42"/>
    <w:rsid w:val="008E4B89"/>
    <w:rsid w:val="009059E1"/>
    <w:rsid w:val="0090626E"/>
    <w:rsid w:val="009069AE"/>
    <w:rsid w:val="00907775"/>
    <w:rsid w:val="00907BCB"/>
    <w:rsid w:val="00912811"/>
    <w:rsid w:val="009162F5"/>
    <w:rsid w:val="009336D3"/>
    <w:rsid w:val="0094026F"/>
    <w:rsid w:val="00941D93"/>
    <w:rsid w:val="00952AAA"/>
    <w:rsid w:val="00956FFB"/>
    <w:rsid w:val="0096552C"/>
    <w:rsid w:val="00970C10"/>
    <w:rsid w:val="00973E19"/>
    <w:rsid w:val="00974303"/>
    <w:rsid w:val="009C2D26"/>
    <w:rsid w:val="009D4B25"/>
    <w:rsid w:val="009F0740"/>
    <w:rsid w:val="009F5A6A"/>
    <w:rsid w:val="00A01660"/>
    <w:rsid w:val="00A04E70"/>
    <w:rsid w:val="00A27471"/>
    <w:rsid w:val="00A35DBB"/>
    <w:rsid w:val="00A42594"/>
    <w:rsid w:val="00A44545"/>
    <w:rsid w:val="00A548E0"/>
    <w:rsid w:val="00A62DF9"/>
    <w:rsid w:val="00A66AB4"/>
    <w:rsid w:val="00A72745"/>
    <w:rsid w:val="00A77A64"/>
    <w:rsid w:val="00A8104B"/>
    <w:rsid w:val="00AA3659"/>
    <w:rsid w:val="00AB390A"/>
    <w:rsid w:val="00AD21FF"/>
    <w:rsid w:val="00AD7C2D"/>
    <w:rsid w:val="00AE2899"/>
    <w:rsid w:val="00AE6BA7"/>
    <w:rsid w:val="00AF79C9"/>
    <w:rsid w:val="00B06959"/>
    <w:rsid w:val="00B079C6"/>
    <w:rsid w:val="00B22D3B"/>
    <w:rsid w:val="00B34944"/>
    <w:rsid w:val="00B34B46"/>
    <w:rsid w:val="00B3505F"/>
    <w:rsid w:val="00B37E20"/>
    <w:rsid w:val="00B44441"/>
    <w:rsid w:val="00B604D5"/>
    <w:rsid w:val="00B70C66"/>
    <w:rsid w:val="00B92B5C"/>
    <w:rsid w:val="00BC516D"/>
    <w:rsid w:val="00BD5876"/>
    <w:rsid w:val="00BD784B"/>
    <w:rsid w:val="00BE7969"/>
    <w:rsid w:val="00BF0732"/>
    <w:rsid w:val="00BF1F31"/>
    <w:rsid w:val="00BF6E0F"/>
    <w:rsid w:val="00C13D8F"/>
    <w:rsid w:val="00C55521"/>
    <w:rsid w:val="00C5657A"/>
    <w:rsid w:val="00C6606D"/>
    <w:rsid w:val="00C75B4F"/>
    <w:rsid w:val="00C84813"/>
    <w:rsid w:val="00C85F10"/>
    <w:rsid w:val="00C9050A"/>
    <w:rsid w:val="00C969AC"/>
    <w:rsid w:val="00CA0571"/>
    <w:rsid w:val="00CA1B56"/>
    <w:rsid w:val="00CA2C65"/>
    <w:rsid w:val="00CA6E65"/>
    <w:rsid w:val="00CB0B3B"/>
    <w:rsid w:val="00CC22B3"/>
    <w:rsid w:val="00CD7F97"/>
    <w:rsid w:val="00CE0646"/>
    <w:rsid w:val="00CE27DE"/>
    <w:rsid w:val="00CE406C"/>
    <w:rsid w:val="00CE42D2"/>
    <w:rsid w:val="00CE5CC9"/>
    <w:rsid w:val="00CF4C0D"/>
    <w:rsid w:val="00CF5676"/>
    <w:rsid w:val="00CF5B25"/>
    <w:rsid w:val="00D02DF7"/>
    <w:rsid w:val="00D0771D"/>
    <w:rsid w:val="00D219A4"/>
    <w:rsid w:val="00D24A06"/>
    <w:rsid w:val="00D30092"/>
    <w:rsid w:val="00D34A34"/>
    <w:rsid w:val="00D42AD4"/>
    <w:rsid w:val="00D43B36"/>
    <w:rsid w:val="00D46351"/>
    <w:rsid w:val="00D56953"/>
    <w:rsid w:val="00D600C1"/>
    <w:rsid w:val="00D63B5A"/>
    <w:rsid w:val="00DA4C76"/>
    <w:rsid w:val="00DA4F8D"/>
    <w:rsid w:val="00DA5587"/>
    <w:rsid w:val="00DC4D67"/>
    <w:rsid w:val="00DD346B"/>
    <w:rsid w:val="00DD5CC0"/>
    <w:rsid w:val="00DE5613"/>
    <w:rsid w:val="00E02A99"/>
    <w:rsid w:val="00E15D60"/>
    <w:rsid w:val="00E167B7"/>
    <w:rsid w:val="00E26BC3"/>
    <w:rsid w:val="00E27CAF"/>
    <w:rsid w:val="00E34EE9"/>
    <w:rsid w:val="00E45756"/>
    <w:rsid w:val="00E474F4"/>
    <w:rsid w:val="00E47986"/>
    <w:rsid w:val="00E650E5"/>
    <w:rsid w:val="00E65AFB"/>
    <w:rsid w:val="00E73CF5"/>
    <w:rsid w:val="00E91B7E"/>
    <w:rsid w:val="00EA7995"/>
    <w:rsid w:val="00EA7EEB"/>
    <w:rsid w:val="00EB3548"/>
    <w:rsid w:val="00EC2056"/>
    <w:rsid w:val="00EC394C"/>
    <w:rsid w:val="00EC4FD0"/>
    <w:rsid w:val="00ED2E01"/>
    <w:rsid w:val="00ED32F4"/>
    <w:rsid w:val="00ED7D3D"/>
    <w:rsid w:val="00EF27BC"/>
    <w:rsid w:val="00EF3915"/>
    <w:rsid w:val="00F00AB9"/>
    <w:rsid w:val="00F03A0A"/>
    <w:rsid w:val="00F11548"/>
    <w:rsid w:val="00F14E15"/>
    <w:rsid w:val="00F26510"/>
    <w:rsid w:val="00F4489E"/>
    <w:rsid w:val="00F53FAD"/>
    <w:rsid w:val="00F5446D"/>
    <w:rsid w:val="00F574E9"/>
    <w:rsid w:val="00F6130E"/>
    <w:rsid w:val="00F65CF2"/>
    <w:rsid w:val="00F762BC"/>
    <w:rsid w:val="00F86CA1"/>
    <w:rsid w:val="00F97C76"/>
    <w:rsid w:val="00FA0671"/>
    <w:rsid w:val="00FA63C9"/>
    <w:rsid w:val="00FB6D10"/>
    <w:rsid w:val="00FC5C4B"/>
    <w:rsid w:val="00FE63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E47ED97"/>
  <w15:chartTrackingRefBased/>
  <w15:docId w15:val="{A1A27D0F-9ED3-4F29-B4EE-E3986100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uiPriority w:val="99"/>
    <w:pPr>
      <w:tabs>
        <w:tab w:val="center" w:pos="4320"/>
        <w:tab w:val="right" w:pos="8640"/>
      </w:tabs>
    </w:pPr>
    <w:rPr>
      <w:b/>
      <w:sz w:val="16"/>
    </w:rPr>
  </w:style>
  <w:style w:type="character" w:customStyle="1" w:styleId="FooterChar">
    <w:name w:val="Footer Char"/>
    <w:link w:val="Footer"/>
    <w:uiPriority w:val="99"/>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3657">
      <w:bodyDiv w:val="1"/>
      <w:marLeft w:val="0"/>
      <w:marRight w:val="0"/>
      <w:marTop w:val="0"/>
      <w:marBottom w:val="0"/>
      <w:divBdr>
        <w:top w:val="none" w:sz="0" w:space="0" w:color="auto"/>
        <w:left w:val="none" w:sz="0" w:space="0" w:color="auto"/>
        <w:bottom w:val="none" w:sz="0" w:space="0" w:color="auto"/>
        <w:right w:val="none" w:sz="0" w:space="0" w:color="auto"/>
      </w:divBdr>
    </w:div>
    <w:div w:id="1117286468">
      <w:bodyDiv w:val="1"/>
      <w:marLeft w:val="0"/>
      <w:marRight w:val="0"/>
      <w:marTop w:val="0"/>
      <w:marBottom w:val="0"/>
      <w:divBdr>
        <w:top w:val="none" w:sz="0" w:space="0" w:color="auto"/>
        <w:left w:val="none" w:sz="0" w:space="0" w:color="auto"/>
        <w:bottom w:val="none" w:sz="0" w:space="0" w:color="auto"/>
        <w:right w:val="none" w:sz="0" w:space="0" w:color="auto"/>
      </w:divBdr>
    </w:div>
    <w:div w:id="141331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5.xm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footer" Target="footer6.xm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6.png"/><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footer" Target="footer1.xm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4.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2</TotalTime>
  <Pages>30</Pages>
  <Words>5104</Words>
  <Characters>27925</Characters>
  <Application>Microsoft Office Word</Application>
  <DocSecurity>0</DocSecurity>
  <Lines>232</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Software Requirements Specification</vt:lpstr>
      <vt:lpstr>Software Requirements Specification</vt:lpstr>
    </vt:vector>
  </TitlesOfParts>
  <Company>&lt;Enter team name here&gt;</Company>
  <LinksUpToDate>false</LinksUpToDate>
  <CharactersWithSpaces>32964</CharactersWithSpaces>
  <SharedDoc>false</SharedDoc>
  <HLinks>
    <vt:vector size="120" baseType="variant">
      <vt:variant>
        <vt:i4>1310774</vt:i4>
      </vt:variant>
      <vt:variant>
        <vt:i4>116</vt:i4>
      </vt:variant>
      <vt:variant>
        <vt:i4>0</vt:i4>
      </vt:variant>
      <vt:variant>
        <vt:i4>5</vt:i4>
      </vt:variant>
      <vt:variant>
        <vt:lpwstr/>
      </vt:variant>
      <vt:variant>
        <vt:lpwstr>_Toc22915484</vt:lpwstr>
      </vt:variant>
      <vt:variant>
        <vt:i4>1245238</vt:i4>
      </vt:variant>
      <vt:variant>
        <vt:i4>110</vt:i4>
      </vt:variant>
      <vt:variant>
        <vt:i4>0</vt:i4>
      </vt:variant>
      <vt:variant>
        <vt:i4>5</vt:i4>
      </vt:variant>
      <vt:variant>
        <vt:lpwstr/>
      </vt:variant>
      <vt:variant>
        <vt:lpwstr>_Toc22915483</vt:lpwstr>
      </vt:variant>
      <vt:variant>
        <vt:i4>1179702</vt:i4>
      </vt:variant>
      <vt:variant>
        <vt:i4>104</vt:i4>
      </vt:variant>
      <vt:variant>
        <vt:i4>0</vt:i4>
      </vt:variant>
      <vt:variant>
        <vt:i4>5</vt:i4>
      </vt:variant>
      <vt:variant>
        <vt:lpwstr/>
      </vt:variant>
      <vt:variant>
        <vt:lpwstr>_Toc22915482</vt:lpwstr>
      </vt:variant>
      <vt:variant>
        <vt:i4>1114166</vt:i4>
      </vt:variant>
      <vt:variant>
        <vt:i4>98</vt:i4>
      </vt:variant>
      <vt:variant>
        <vt:i4>0</vt:i4>
      </vt:variant>
      <vt:variant>
        <vt:i4>5</vt:i4>
      </vt:variant>
      <vt:variant>
        <vt:lpwstr/>
      </vt:variant>
      <vt:variant>
        <vt:lpwstr>_Toc22915481</vt:lpwstr>
      </vt:variant>
      <vt:variant>
        <vt:i4>1048630</vt:i4>
      </vt:variant>
      <vt:variant>
        <vt:i4>92</vt:i4>
      </vt:variant>
      <vt:variant>
        <vt:i4>0</vt:i4>
      </vt:variant>
      <vt:variant>
        <vt:i4>5</vt:i4>
      </vt:variant>
      <vt:variant>
        <vt:lpwstr/>
      </vt:variant>
      <vt:variant>
        <vt:lpwstr>_Toc22915480</vt:lpwstr>
      </vt:variant>
      <vt:variant>
        <vt:i4>1638457</vt:i4>
      </vt:variant>
      <vt:variant>
        <vt:i4>86</vt:i4>
      </vt:variant>
      <vt:variant>
        <vt:i4>0</vt:i4>
      </vt:variant>
      <vt:variant>
        <vt:i4>5</vt:i4>
      </vt:variant>
      <vt:variant>
        <vt:lpwstr/>
      </vt:variant>
      <vt:variant>
        <vt:lpwstr>_Toc22915479</vt:lpwstr>
      </vt:variant>
      <vt:variant>
        <vt:i4>1572921</vt:i4>
      </vt:variant>
      <vt:variant>
        <vt:i4>80</vt:i4>
      </vt:variant>
      <vt:variant>
        <vt:i4>0</vt:i4>
      </vt:variant>
      <vt:variant>
        <vt:i4>5</vt:i4>
      </vt:variant>
      <vt:variant>
        <vt:lpwstr/>
      </vt:variant>
      <vt:variant>
        <vt:lpwstr>_Toc22915478</vt:lpwstr>
      </vt:variant>
      <vt:variant>
        <vt:i4>1507385</vt:i4>
      </vt:variant>
      <vt:variant>
        <vt:i4>74</vt:i4>
      </vt:variant>
      <vt:variant>
        <vt:i4>0</vt:i4>
      </vt:variant>
      <vt:variant>
        <vt:i4>5</vt:i4>
      </vt:variant>
      <vt:variant>
        <vt:lpwstr/>
      </vt:variant>
      <vt:variant>
        <vt:lpwstr>_Toc22915477</vt:lpwstr>
      </vt:variant>
      <vt:variant>
        <vt:i4>1441849</vt:i4>
      </vt:variant>
      <vt:variant>
        <vt:i4>68</vt:i4>
      </vt:variant>
      <vt:variant>
        <vt:i4>0</vt:i4>
      </vt:variant>
      <vt:variant>
        <vt:i4>5</vt:i4>
      </vt:variant>
      <vt:variant>
        <vt:lpwstr/>
      </vt:variant>
      <vt:variant>
        <vt:lpwstr>_Toc22915476</vt:lpwstr>
      </vt:variant>
      <vt:variant>
        <vt:i4>1376313</vt:i4>
      </vt:variant>
      <vt:variant>
        <vt:i4>62</vt:i4>
      </vt:variant>
      <vt:variant>
        <vt:i4>0</vt:i4>
      </vt:variant>
      <vt:variant>
        <vt:i4>5</vt:i4>
      </vt:variant>
      <vt:variant>
        <vt:lpwstr/>
      </vt:variant>
      <vt:variant>
        <vt:lpwstr>_Toc22915475</vt:lpwstr>
      </vt:variant>
      <vt:variant>
        <vt:i4>1310777</vt:i4>
      </vt:variant>
      <vt:variant>
        <vt:i4>56</vt:i4>
      </vt:variant>
      <vt:variant>
        <vt:i4>0</vt:i4>
      </vt:variant>
      <vt:variant>
        <vt:i4>5</vt:i4>
      </vt:variant>
      <vt:variant>
        <vt:lpwstr/>
      </vt:variant>
      <vt:variant>
        <vt:lpwstr>_Toc22915474</vt:lpwstr>
      </vt:variant>
      <vt:variant>
        <vt:i4>1245241</vt:i4>
      </vt:variant>
      <vt:variant>
        <vt:i4>50</vt:i4>
      </vt:variant>
      <vt:variant>
        <vt:i4>0</vt:i4>
      </vt:variant>
      <vt:variant>
        <vt:i4>5</vt:i4>
      </vt:variant>
      <vt:variant>
        <vt:lpwstr/>
      </vt:variant>
      <vt:variant>
        <vt:lpwstr>_Toc22915473</vt:lpwstr>
      </vt:variant>
      <vt:variant>
        <vt:i4>1179705</vt:i4>
      </vt:variant>
      <vt:variant>
        <vt:i4>44</vt:i4>
      </vt:variant>
      <vt:variant>
        <vt:i4>0</vt:i4>
      </vt:variant>
      <vt:variant>
        <vt:i4>5</vt:i4>
      </vt:variant>
      <vt:variant>
        <vt:lpwstr/>
      </vt:variant>
      <vt:variant>
        <vt:lpwstr>_Toc22915472</vt:lpwstr>
      </vt:variant>
      <vt:variant>
        <vt:i4>1114169</vt:i4>
      </vt:variant>
      <vt:variant>
        <vt:i4>38</vt:i4>
      </vt:variant>
      <vt:variant>
        <vt:i4>0</vt:i4>
      </vt:variant>
      <vt:variant>
        <vt:i4>5</vt:i4>
      </vt:variant>
      <vt:variant>
        <vt:lpwstr/>
      </vt:variant>
      <vt:variant>
        <vt:lpwstr>_Toc22915471</vt:lpwstr>
      </vt:variant>
      <vt:variant>
        <vt:i4>1048633</vt:i4>
      </vt:variant>
      <vt:variant>
        <vt:i4>32</vt:i4>
      </vt:variant>
      <vt:variant>
        <vt:i4>0</vt:i4>
      </vt:variant>
      <vt:variant>
        <vt:i4>5</vt:i4>
      </vt:variant>
      <vt:variant>
        <vt:lpwstr/>
      </vt:variant>
      <vt:variant>
        <vt:lpwstr>_Toc22915470</vt:lpwstr>
      </vt:variant>
      <vt:variant>
        <vt:i4>1638456</vt:i4>
      </vt:variant>
      <vt:variant>
        <vt:i4>26</vt:i4>
      </vt:variant>
      <vt:variant>
        <vt:i4>0</vt:i4>
      </vt:variant>
      <vt:variant>
        <vt:i4>5</vt:i4>
      </vt:variant>
      <vt:variant>
        <vt:lpwstr/>
      </vt:variant>
      <vt:variant>
        <vt:lpwstr>_Toc22915469</vt:lpwstr>
      </vt:variant>
      <vt:variant>
        <vt:i4>1572920</vt:i4>
      </vt:variant>
      <vt:variant>
        <vt:i4>20</vt:i4>
      </vt:variant>
      <vt:variant>
        <vt:i4>0</vt:i4>
      </vt:variant>
      <vt:variant>
        <vt:i4>5</vt:i4>
      </vt:variant>
      <vt:variant>
        <vt:lpwstr/>
      </vt:variant>
      <vt:variant>
        <vt:lpwstr>_Toc22915468</vt:lpwstr>
      </vt:variant>
      <vt:variant>
        <vt:i4>1507384</vt:i4>
      </vt:variant>
      <vt:variant>
        <vt:i4>14</vt:i4>
      </vt:variant>
      <vt:variant>
        <vt:i4>0</vt:i4>
      </vt:variant>
      <vt:variant>
        <vt:i4>5</vt:i4>
      </vt:variant>
      <vt:variant>
        <vt:lpwstr/>
      </vt:variant>
      <vt:variant>
        <vt:lpwstr>_Toc22915467</vt:lpwstr>
      </vt:variant>
      <vt:variant>
        <vt:i4>1441848</vt:i4>
      </vt:variant>
      <vt:variant>
        <vt:i4>8</vt:i4>
      </vt:variant>
      <vt:variant>
        <vt:i4>0</vt:i4>
      </vt:variant>
      <vt:variant>
        <vt:i4>5</vt:i4>
      </vt:variant>
      <vt:variant>
        <vt:lpwstr/>
      </vt:variant>
      <vt:variant>
        <vt:lpwstr>_Toc22915466</vt:lpwstr>
      </vt:variant>
      <vt:variant>
        <vt:i4>1376312</vt:i4>
      </vt:variant>
      <vt:variant>
        <vt:i4>2</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Valeria Macias</cp:lastModifiedBy>
  <cp:revision>3</cp:revision>
  <cp:lastPrinted>2002-04-23T16:31:00Z</cp:lastPrinted>
  <dcterms:created xsi:type="dcterms:W3CDTF">2020-04-17T17:28:00Z</dcterms:created>
  <dcterms:modified xsi:type="dcterms:W3CDTF">2020-04-17T17:32:00Z</dcterms:modified>
</cp:coreProperties>
</file>